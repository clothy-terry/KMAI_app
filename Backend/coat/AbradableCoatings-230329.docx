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31B5C" w14:textId="7B44A0C0" w:rsidR="00BC190E" w:rsidRDefault="00C835F2" w:rsidP="00F51E90">
      <w:pPr>
        <w:autoSpaceDE w:val="0"/>
        <w:autoSpaceDN w:val="0"/>
        <w:adjustRightInd w:val="0"/>
        <w:ind w:right="2160" w:firstLine="0"/>
        <w:rPr>
          <w:rFonts w:ascii="ArialUnicodeMS" w:hAnsi="ArialUnicodeMS" w:cs="ArialUnicodeMS"/>
          <w:color w:val="000000"/>
          <w:sz w:val="20"/>
          <w:szCs w:val="20"/>
          <w:lang w:bidi="ar-SA"/>
        </w:rPr>
      </w:pPr>
      <w:r>
        <w:rPr>
          <w:rFonts w:ascii="ArialUnicodeMS" w:hAnsi="ArialUnicodeMS" w:cs="ArialUnicodeMS"/>
          <w:noProof/>
          <w:color w:val="000000"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2E4017" wp14:editId="265A1388">
                <wp:simplePos x="0" y="0"/>
                <wp:positionH relativeFrom="column">
                  <wp:posOffset>2279650</wp:posOffset>
                </wp:positionH>
                <wp:positionV relativeFrom="paragraph">
                  <wp:posOffset>-292100</wp:posOffset>
                </wp:positionV>
                <wp:extent cx="4299585" cy="653415"/>
                <wp:effectExtent l="0" t="0" r="5715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9585" cy="65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A8937" w14:textId="4A5011E0" w:rsidR="00C16379" w:rsidRPr="000D0A18" w:rsidRDefault="00CC1A5A" w:rsidP="00C16379">
                            <w:pPr>
                              <w:jc w:val="center"/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</w:pPr>
                            <w:r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 xml:space="preserve">Abradable </w:t>
                            </w:r>
                            <w:r w:rsidR="00F01DD6"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 xml:space="preserve">/ Abrasive Tip </w:t>
                            </w:r>
                            <w:r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>Coatings</w:t>
                            </w:r>
                            <w:r w:rsidR="008C01B0"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 xml:space="preserve"> </w:t>
                            </w:r>
                            <w:r w:rsidR="009F18DD" w:rsidRPr="000D0A18">
                              <w:rPr>
                                <w:rFonts w:ascii="LindeDaxPowerPoint" w:hAnsi="LindeDaxPowerPoint"/>
                                <w:color w:val="365F91" w:themeColor="accent1" w:themeShade="BF"/>
                                <w:sz w:val="36"/>
                              </w:rPr>
                              <w:t>Alert</w:t>
                            </w:r>
                          </w:p>
                        </w:txbxContent>
                      </wps:txbx>
                      <wps:bodyPr rot="0" vert="horz" wrap="square" lIns="95250" tIns="47625" rIns="95250" bIns="47625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E40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9.5pt;margin-top:-23pt;width:338.55pt;height:51.4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" stroked="f">
                <v:textbox style="mso-fit-shape-to-text:t" inset="7.5pt,3.75pt,7.5pt,3.75pt">
                  <w:txbxContent>
                    <w:p w14:paraId="4A1A8937" w14:textId="4A5011E0" w:rsidR="00C16379" w:rsidRPr="000D0A18" w:rsidRDefault="00CC1A5A" w:rsidP="00C16379">
                      <w:pPr>
                        <w:jc w:val="center"/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</w:pPr>
                      <w:r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 xml:space="preserve">Abradable </w:t>
                      </w:r>
                      <w:r w:rsidR="00F01DD6"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 xml:space="preserve">/ Abrasive Tip </w:t>
                      </w:r>
                      <w:r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>Coatings</w:t>
                      </w:r>
                      <w:r w:rsidR="008C01B0"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 xml:space="preserve"> </w:t>
                      </w:r>
                      <w:r w:rsidR="009F18DD" w:rsidRPr="000D0A18">
                        <w:rPr>
                          <w:rFonts w:ascii="LindeDaxPowerPoint" w:hAnsi="LindeDaxPowerPoint"/>
                          <w:color w:val="365F91" w:themeColor="accent1" w:themeShade="BF"/>
                          <w:sz w:val="36"/>
                        </w:rPr>
                        <w:t>Alert</w:t>
                      </w:r>
                    </w:p>
                  </w:txbxContent>
                </v:textbox>
              </v:shape>
            </w:pict>
          </mc:Fallback>
        </mc:AlternateContent>
      </w:r>
      <w:r w:rsidR="000D2DC1">
        <w:rPr>
          <w:rFonts w:ascii="ArialUnicodeMS" w:hAnsi="ArialUnicodeMS" w:cs="ArialUnicodeMS"/>
          <w:noProof/>
          <w:color w:val="000000"/>
          <w:sz w:val="20"/>
          <w:szCs w:val="20"/>
          <w:lang w:bidi="ar-SA"/>
        </w:rPr>
        <w:drawing>
          <wp:inline distT="0" distB="0" distL="0" distR="0" wp14:anchorId="3D798AC3" wp14:editId="7ACD39C5">
            <wp:extent cx="10382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deLogoSmall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56AC" w14:textId="6440EE7B" w:rsidR="0075497F" w:rsidRPr="00C76F5B" w:rsidRDefault="00C9328B" w:rsidP="00C835F2">
      <w:pPr>
        <w:pStyle w:val="NoSpacing"/>
        <w:rPr>
          <w:rFonts w:ascii="LindeDaxPowerPoint" w:hAnsi="LindeDaxPowerPoint"/>
          <w:b/>
          <w:bCs/>
          <w:lang w:bidi="ar-SA"/>
        </w:rPr>
      </w:pP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>
        <w:rPr>
          <w:b/>
          <w:bCs/>
          <w:lang w:bidi="ar-SA"/>
        </w:rPr>
        <w:tab/>
      </w:r>
      <w:r w:rsidR="0085054B">
        <w:rPr>
          <w:rFonts w:ascii="LindeDaxPowerPoint" w:hAnsi="LindeDaxPowerPoint"/>
          <w:b/>
          <w:bCs/>
          <w:lang w:bidi="ar-SA"/>
        </w:rPr>
        <w:t>March 29</w:t>
      </w:r>
      <w:r w:rsidRPr="00C76F5B">
        <w:rPr>
          <w:rFonts w:ascii="LindeDaxPowerPoint" w:hAnsi="LindeDaxPowerPoint"/>
          <w:b/>
          <w:bCs/>
          <w:lang w:bidi="ar-SA"/>
        </w:rPr>
        <w:t>, 202</w:t>
      </w:r>
      <w:r w:rsidR="0085054B">
        <w:rPr>
          <w:rFonts w:ascii="LindeDaxPowerPoint" w:hAnsi="LindeDaxPowerPoint"/>
          <w:b/>
          <w:bCs/>
          <w:lang w:bidi="ar-SA"/>
        </w:rPr>
        <w:t>3</w:t>
      </w:r>
    </w:p>
    <w:p w14:paraId="0F58DDA1" w14:textId="77777777" w:rsidR="00F1422D" w:rsidRDefault="00F1422D" w:rsidP="00C835F2">
      <w:pPr>
        <w:pStyle w:val="NoSpacing"/>
        <w:rPr>
          <w:rFonts w:ascii="LindeDaxPowerPoint" w:hAnsi="LindeDaxPowerPoint"/>
          <w:b/>
          <w:bCs/>
          <w:lang w:bidi="ar-SA"/>
        </w:rPr>
      </w:pPr>
    </w:p>
    <w:p w14:paraId="65AB5408" w14:textId="6EBE2330" w:rsidR="00C835F2" w:rsidRPr="00C76F5B" w:rsidRDefault="00C835F2" w:rsidP="00C835F2">
      <w:pPr>
        <w:pStyle w:val="NoSpacing"/>
        <w:rPr>
          <w:rFonts w:ascii="LindeDaxPowerPoint" w:hAnsi="LindeDaxPowerPoint"/>
          <w:lang w:bidi="ar-SA"/>
        </w:rPr>
      </w:pPr>
      <w:r w:rsidRPr="00C76F5B">
        <w:rPr>
          <w:rFonts w:ascii="LindeDaxPowerPoint" w:hAnsi="LindeDaxPowerPoint"/>
          <w:b/>
          <w:bCs/>
          <w:lang w:bidi="ar-SA"/>
        </w:rPr>
        <w:t>IP &amp; Knowledge Management</w:t>
      </w:r>
      <w:r w:rsidRPr="00C76F5B">
        <w:rPr>
          <w:rFonts w:ascii="LindeDaxPowerPoint" w:hAnsi="LindeDaxPowerPoint"/>
          <w:b/>
          <w:bCs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Pr="00C76F5B">
        <w:rPr>
          <w:rFonts w:ascii="LindeDaxPowerPoint" w:hAnsi="LindeDaxPowerPoint"/>
          <w:lang w:bidi="ar-SA"/>
        </w:rPr>
        <w:tab/>
      </w:r>
      <w:r w:rsidR="000D0A18" w:rsidRPr="00C76F5B">
        <w:rPr>
          <w:rFonts w:ascii="LindeDaxPowerPoint" w:hAnsi="LindeDaxPowerPoint"/>
          <w:lang w:bidi="ar-SA"/>
        </w:rPr>
        <w:tab/>
      </w:r>
    </w:p>
    <w:p w14:paraId="0B7F9E12" w14:textId="67A63BF7" w:rsidR="00475C48" w:rsidRPr="00C76F5B" w:rsidRDefault="00475C48" w:rsidP="00C835F2">
      <w:pPr>
        <w:autoSpaceDE w:val="0"/>
        <w:autoSpaceDN w:val="0"/>
        <w:adjustRightInd w:val="0"/>
        <w:ind w:right="2160" w:firstLine="0"/>
        <w:rPr>
          <w:rFonts w:ascii="LindeDaxPowerPoint" w:hAnsi="LindeDaxPowerPoint" w:cs="Arial"/>
          <w:b/>
          <w:i/>
          <w:sz w:val="16"/>
          <w:szCs w:val="16"/>
        </w:rPr>
      </w:pPr>
    </w:p>
    <w:p w14:paraId="770A5EEE" w14:textId="77777777" w:rsidR="00A66F1B" w:rsidRPr="00A66F1B" w:rsidRDefault="00A66F1B" w:rsidP="00A66F1B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8" w:history="1">
        <w:r w:rsidRPr="00A66F1B">
          <w:rPr>
            <w:rStyle w:val="Hyperlink"/>
            <w:rFonts w:ascii="LindeDaxPowerPoint" w:hAnsi="LindeDaxPowerPoint" w:cs="Arial"/>
            <w:sz w:val="16"/>
            <w:szCs w:val="16"/>
          </w:rPr>
          <w:t>Structural design and high temperature tribological behavior of a new turbine </w:t>
        </w:r>
        <w:r w:rsidRPr="00A66F1B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blade tip </w:t>
        </w:r>
        <w:r w:rsidRPr="00A66F1B">
          <w:rPr>
            <w:rStyle w:val="Hyperlink"/>
            <w:rFonts w:ascii="LindeDaxPowerPoint" w:hAnsi="LindeDaxPowerPoint" w:cs="Arial"/>
            <w:sz w:val="16"/>
            <w:szCs w:val="16"/>
          </w:rPr>
          <w:t>protective </w:t>
        </w:r>
        <w:r w:rsidRPr="00A66F1B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coating</w:t>
        </w:r>
      </w:hyperlink>
    </w:p>
    <w:p w14:paraId="63E8CF76" w14:textId="77777777" w:rsidR="00A66F1B" w:rsidRPr="00A66F1B" w:rsidRDefault="00A66F1B" w:rsidP="00A66F1B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A66F1B">
        <w:rPr>
          <w:rFonts w:ascii="LindeDaxPowerPoint" w:hAnsi="LindeDaxPowerPoint" w:cs="Arial"/>
          <w:sz w:val="16"/>
          <w:szCs w:val="16"/>
        </w:rPr>
        <w:t>S Yang, S Gao, W Xue, B Wu, D Duan - Surface and Coatings Technology, 2023 - Elsevier</w:t>
      </w:r>
    </w:p>
    <w:p w14:paraId="756BDD92" w14:textId="77777777" w:rsidR="00A66F1B" w:rsidRPr="00A66F1B" w:rsidRDefault="00A66F1B" w:rsidP="00A66F1B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A66F1B">
        <w:rPr>
          <w:rFonts w:ascii="LindeDaxPowerPoint" w:hAnsi="LindeDaxPowerPoint" w:cs="Arial"/>
          <w:sz w:val="16"/>
          <w:szCs w:val="16"/>
        </w:rPr>
        <w:t>… continue to rise, the </w:t>
      </w:r>
      <w:r w:rsidRPr="00A66F1B">
        <w:rPr>
          <w:rFonts w:ascii="LindeDaxPowerPoint" w:hAnsi="LindeDaxPowerPoint" w:cs="Arial"/>
          <w:b/>
          <w:bCs/>
          <w:sz w:val="16"/>
          <w:szCs w:val="16"/>
        </w:rPr>
        <w:t>abradable</w:t>
      </w:r>
      <w:r w:rsidRPr="00A66F1B">
        <w:rPr>
          <w:rFonts w:ascii="LindeDaxPowerPoint" w:hAnsi="LindeDaxPowerPoint" w:cs="Arial"/>
          <w:sz w:val="16"/>
          <w:szCs w:val="16"/>
        </w:rPr>
        <w:t> sealing </w:t>
      </w:r>
      <w:r w:rsidRPr="00A66F1B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A66F1B">
        <w:rPr>
          <w:rFonts w:ascii="LindeDaxPowerPoint" w:hAnsi="LindeDaxPowerPoint" w:cs="Arial"/>
          <w:sz w:val="16"/>
          <w:szCs w:val="16"/>
        </w:rPr>
        <w:t> applied to the casing surface … sealing </w:t>
      </w:r>
      <w:r w:rsidRPr="00A66F1B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A66F1B">
        <w:rPr>
          <w:rFonts w:ascii="LindeDaxPowerPoint" w:hAnsi="LindeDaxPowerPoint" w:cs="Arial"/>
          <w:sz w:val="16"/>
          <w:szCs w:val="16"/>
        </w:rPr>
        <w:br/>
        <w:t xml:space="preserve">(such as 8 % Y 2 O 3 stabilized </w:t>
      </w:r>
      <w:proofErr w:type="spellStart"/>
      <w:r w:rsidRPr="00A66F1B">
        <w:rPr>
          <w:rFonts w:ascii="LindeDaxPowerPoint" w:hAnsi="LindeDaxPowerPoint" w:cs="Arial"/>
          <w:sz w:val="16"/>
          <w:szCs w:val="16"/>
        </w:rPr>
        <w:t>ZrO</w:t>
      </w:r>
      <w:proofErr w:type="spellEnd"/>
      <w:r w:rsidRPr="00A66F1B">
        <w:rPr>
          <w:rFonts w:ascii="LindeDaxPowerPoint" w:hAnsi="LindeDaxPowerPoint" w:cs="Arial"/>
          <w:sz w:val="16"/>
          <w:szCs w:val="16"/>
        </w:rPr>
        <w:t xml:space="preserve"> </w:t>
      </w:r>
      <w:proofErr w:type="gramStart"/>
      <w:r w:rsidRPr="00A66F1B">
        <w:rPr>
          <w:rFonts w:ascii="LindeDaxPowerPoint" w:hAnsi="LindeDaxPowerPoint" w:cs="Arial"/>
          <w:sz w:val="16"/>
          <w:szCs w:val="16"/>
        </w:rPr>
        <w:t>2 ,</w:t>
      </w:r>
      <w:proofErr w:type="gramEnd"/>
      <w:r w:rsidRPr="00A66F1B">
        <w:rPr>
          <w:rFonts w:ascii="LindeDaxPowerPoint" w:hAnsi="LindeDaxPowerPoint" w:cs="Arial"/>
          <w:sz w:val="16"/>
          <w:szCs w:val="16"/>
        </w:rPr>
        <w:t xml:space="preserve"> YSZ), which exacerbates the occurrence of </w:t>
      </w:r>
      <w:r w:rsidRPr="00A66F1B">
        <w:rPr>
          <w:rFonts w:ascii="LindeDaxPowerPoint" w:hAnsi="LindeDaxPowerPoint" w:cs="Arial"/>
          <w:b/>
          <w:bCs/>
          <w:sz w:val="16"/>
          <w:szCs w:val="16"/>
        </w:rPr>
        <w:t>blade</w:t>
      </w:r>
      <w:r w:rsidRPr="00A66F1B">
        <w:rPr>
          <w:rFonts w:ascii="LindeDaxPowerPoint" w:hAnsi="LindeDaxPowerPoint" w:cs="Arial"/>
          <w:sz w:val="16"/>
          <w:szCs w:val="16"/>
        </w:rPr>
        <w:t> </w:t>
      </w:r>
      <w:r w:rsidRPr="00A66F1B">
        <w:rPr>
          <w:rFonts w:ascii="LindeDaxPowerPoint" w:hAnsi="LindeDaxPowerPoint" w:cs="Arial"/>
          <w:b/>
          <w:bCs/>
          <w:sz w:val="16"/>
          <w:szCs w:val="16"/>
        </w:rPr>
        <w:t>tip</w:t>
      </w:r>
      <w:r w:rsidRPr="00A66F1B">
        <w:rPr>
          <w:rFonts w:ascii="LindeDaxPowerPoint" w:hAnsi="LindeDaxPowerPoint" w:cs="Arial"/>
          <w:sz w:val="16"/>
          <w:szCs w:val="16"/>
        </w:rPr>
        <w:t> …</w:t>
      </w:r>
    </w:p>
    <w:p w14:paraId="6BB174E0" w14:textId="2F777709" w:rsidR="00A66F1B" w:rsidRDefault="00A66F1B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1DD7731E" w14:textId="77777777" w:rsidR="00E706DA" w:rsidRPr="00E706DA" w:rsidRDefault="00E706DA" w:rsidP="00E706DA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9" w:history="1">
        <w:r w:rsidRPr="00E706DA">
          <w:rPr>
            <w:rStyle w:val="Hyperlink"/>
            <w:rFonts w:ascii="LindeDaxPowerPoint" w:hAnsi="LindeDaxPowerPoint" w:cs="Arial"/>
            <w:sz w:val="16"/>
            <w:szCs w:val="16"/>
          </w:rPr>
          <w:t>Numerical Prediction of the Influence of Rub-Induced Thermal Stress on the </w:t>
        </w:r>
        <w:proofErr w:type="spellStart"/>
        <w:r w:rsidRPr="00E706DA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Abradability</w:t>
        </w:r>
        <w:proofErr w:type="spellEnd"/>
        <w:r w:rsidRPr="00E706DA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 </w:t>
        </w:r>
        <w:r w:rsidRPr="00E706DA">
          <w:rPr>
            <w:rStyle w:val="Hyperlink"/>
            <w:rFonts w:ascii="LindeDaxPowerPoint" w:hAnsi="LindeDaxPowerPoint" w:cs="Arial"/>
            <w:sz w:val="16"/>
            <w:szCs w:val="16"/>
          </w:rPr>
          <w:t xml:space="preserve">of </w:t>
        </w:r>
        <w:proofErr w:type="spellStart"/>
        <w:r w:rsidRPr="00E706DA">
          <w:rPr>
            <w:rStyle w:val="Hyperlink"/>
            <w:rFonts w:ascii="LindeDaxPowerPoint" w:hAnsi="LindeDaxPowerPoint" w:cs="Arial"/>
            <w:sz w:val="16"/>
            <w:szCs w:val="16"/>
          </w:rPr>
          <w:t>CuAl</w:t>
        </w:r>
        <w:proofErr w:type="spellEnd"/>
        <w:r w:rsidRPr="00E706DA">
          <w:rPr>
            <w:rStyle w:val="Hyperlink"/>
            <w:rFonts w:ascii="LindeDaxPowerPoint" w:hAnsi="LindeDaxPowerPoint" w:cs="Arial"/>
            <w:sz w:val="16"/>
            <w:szCs w:val="16"/>
          </w:rPr>
          <w:t>-Polyester Sealing </w:t>
        </w:r>
        <w:r w:rsidRPr="00E706DA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Coating</w:t>
        </w:r>
      </w:hyperlink>
    </w:p>
    <w:p w14:paraId="6D67FF84" w14:textId="77777777" w:rsidR="00E706DA" w:rsidRPr="00E706DA" w:rsidRDefault="00E706DA" w:rsidP="00E706DA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E706DA">
        <w:rPr>
          <w:rFonts w:ascii="LindeDaxPowerPoint" w:hAnsi="LindeDaxPowerPoint" w:cs="Arial"/>
          <w:sz w:val="16"/>
          <w:szCs w:val="16"/>
        </w:rPr>
        <w:t>W Sun, S Zhang, J Liu, P Ouyang, T Liu, C Wu… - Journal of Thermal …, 2023 - Springer</w:t>
      </w:r>
    </w:p>
    <w:p w14:paraId="49C25EF1" w14:textId="77777777" w:rsidR="00E706DA" w:rsidRPr="00E706DA" w:rsidRDefault="00E706DA" w:rsidP="00E706DA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E706DA">
        <w:rPr>
          <w:rFonts w:ascii="LindeDaxPowerPoint" w:hAnsi="LindeDaxPowerPoint" w:cs="Arial"/>
          <w:sz w:val="16"/>
          <w:szCs w:val="16"/>
        </w:rPr>
        <w:t>… </w:t>
      </w:r>
      <w:proofErr w:type="spellStart"/>
      <w:r w:rsidRPr="00E706DA">
        <w:rPr>
          <w:rFonts w:ascii="LindeDaxPowerPoint" w:hAnsi="LindeDaxPowerPoint" w:cs="Arial"/>
          <w:b/>
          <w:bCs/>
          <w:sz w:val="16"/>
          <w:szCs w:val="16"/>
        </w:rPr>
        <w:t>abradability</w:t>
      </w:r>
      <w:proofErr w:type="spellEnd"/>
      <w:r w:rsidRPr="00E706DA">
        <w:rPr>
          <w:rFonts w:ascii="LindeDaxPowerPoint" w:hAnsi="LindeDaxPowerPoint" w:cs="Arial"/>
          <w:sz w:val="16"/>
          <w:szCs w:val="16"/>
        </w:rPr>
        <w:t> of seal coatings. In this paper, the relationship between rub-induced thermal</w:t>
      </w:r>
      <w:r w:rsidRPr="00E706DA">
        <w:rPr>
          <w:rFonts w:ascii="LindeDaxPowerPoint" w:hAnsi="LindeDaxPowerPoint" w:cs="Arial"/>
          <w:sz w:val="16"/>
          <w:szCs w:val="16"/>
        </w:rPr>
        <w:br/>
        <w:t>stress and </w:t>
      </w:r>
      <w:proofErr w:type="spellStart"/>
      <w:r w:rsidRPr="00E706DA">
        <w:rPr>
          <w:rFonts w:ascii="LindeDaxPowerPoint" w:hAnsi="LindeDaxPowerPoint" w:cs="Arial"/>
          <w:b/>
          <w:bCs/>
          <w:sz w:val="16"/>
          <w:szCs w:val="16"/>
        </w:rPr>
        <w:t>abradability</w:t>
      </w:r>
      <w:proofErr w:type="spellEnd"/>
      <w:r w:rsidRPr="00E706DA">
        <w:rPr>
          <w:rFonts w:ascii="LindeDaxPowerPoint" w:hAnsi="LindeDaxPowerPoint" w:cs="Arial"/>
          <w:sz w:val="16"/>
          <w:szCs w:val="16"/>
        </w:rPr>
        <w:t xml:space="preserve"> of </w:t>
      </w:r>
      <w:proofErr w:type="spellStart"/>
      <w:r w:rsidRPr="00E706DA">
        <w:rPr>
          <w:rFonts w:ascii="LindeDaxPowerPoint" w:hAnsi="LindeDaxPowerPoint" w:cs="Arial"/>
          <w:sz w:val="16"/>
          <w:szCs w:val="16"/>
        </w:rPr>
        <w:t>CuAl</w:t>
      </w:r>
      <w:proofErr w:type="spellEnd"/>
      <w:r w:rsidRPr="00E706DA">
        <w:rPr>
          <w:rFonts w:ascii="LindeDaxPowerPoint" w:hAnsi="LindeDaxPowerPoint" w:cs="Arial"/>
          <w:sz w:val="16"/>
          <w:szCs w:val="16"/>
        </w:rPr>
        <w:t xml:space="preserve"> seal </w:t>
      </w:r>
      <w:r w:rsidRPr="00E706DA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E706DA">
        <w:rPr>
          <w:rFonts w:ascii="LindeDaxPowerPoint" w:hAnsi="LindeDaxPowerPoint" w:cs="Arial"/>
          <w:sz w:val="16"/>
          <w:szCs w:val="16"/>
        </w:rPr>
        <w:t> … and high-speed </w:t>
      </w:r>
      <w:proofErr w:type="spellStart"/>
      <w:r w:rsidRPr="00E706DA">
        <w:rPr>
          <w:rFonts w:ascii="LindeDaxPowerPoint" w:hAnsi="LindeDaxPowerPoint" w:cs="Arial"/>
          <w:b/>
          <w:bCs/>
          <w:sz w:val="16"/>
          <w:szCs w:val="16"/>
        </w:rPr>
        <w:t>abradability</w:t>
      </w:r>
      <w:proofErr w:type="spellEnd"/>
      <w:r w:rsidRPr="00E706DA">
        <w:rPr>
          <w:rFonts w:ascii="LindeDaxPowerPoint" w:hAnsi="LindeDaxPowerPoint" w:cs="Arial"/>
          <w:sz w:val="16"/>
          <w:szCs w:val="16"/>
        </w:rPr>
        <w:t> test rig. The thermal …</w:t>
      </w:r>
    </w:p>
    <w:p w14:paraId="151E69B1" w14:textId="11C1C136" w:rsidR="00A66F1B" w:rsidRDefault="00A66F1B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3A5A4965" w14:textId="77777777" w:rsidR="00706B25" w:rsidRPr="00706B25" w:rsidRDefault="00706B25" w:rsidP="00706B25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10" w:history="1">
        <w:r w:rsidRPr="00706B25">
          <w:rPr>
            <w:rStyle w:val="Hyperlink"/>
            <w:rFonts w:ascii="LindeDaxPowerPoint" w:hAnsi="LindeDaxPowerPoint" w:cs="Arial"/>
            <w:sz w:val="16"/>
            <w:szCs w:val="16"/>
          </w:rPr>
          <w:t>Surface crack detection of the </w:t>
        </w:r>
        <w:r w:rsidRPr="00706B25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abradable </w:t>
        </w:r>
        <w:r w:rsidRPr="00706B25">
          <w:rPr>
            <w:rStyle w:val="Hyperlink"/>
            <w:rFonts w:ascii="LindeDaxPowerPoint" w:hAnsi="LindeDaxPowerPoint" w:cs="Arial"/>
            <w:sz w:val="16"/>
            <w:szCs w:val="16"/>
          </w:rPr>
          <w:t>seal </w:t>
        </w:r>
        <w:r w:rsidRPr="00706B25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coating </w:t>
        </w:r>
        <w:r w:rsidRPr="00706B25">
          <w:rPr>
            <w:rStyle w:val="Hyperlink"/>
            <w:rFonts w:ascii="LindeDaxPowerPoint" w:hAnsi="LindeDaxPowerPoint" w:cs="Arial"/>
            <w:sz w:val="16"/>
            <w:szCs w:val="16"/>
          </w:rPr>
          <w:t>by laser bidirectional scanning thermography</w:t>
        </w:r>
      </w:hyperlink>
    </w:p>
    <w:p w14:paraId="34BE8919" w14:textId="77777777" w:rsidR="00706B25" w:rsidRPr="00706B25" w:rsidRDefault="00706B25" w:rsidP="00706B25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706B25">
        <w:rPr>
          <w:rFonts w:ascii="LindeDaxPowerPoint" w:hAnsi="LindeDaxPowerPoint" w:cs="Arial"/>
          <w:sz w:val="16"/>
          <w:szCs w:val="16"/>
        </w:rPr>
        <w:t>E Lin, H Wang, L Dong, </w:t>
      </w:r>
      <w:hyperlink r:id="rId11" w:history="1">
        <w:r w:rsidRPr="00706B25">
          <w:rPr>
            <w:rStyle w:val="Hyperlink"/>
            <w:rFonts w:ascii="LindeDaxPowerPoint" w:hAnsi="LindeDaxPowerPoint" w:cs="Arial"/>
            <w:sz w:val="16"/>
            <w:szCs w:val="16"/>
          </w:rPr>
          <w:t>Z Piao</w:t>
        </w:r>
      </w:hyperlink>
      <w:r w:rsidRPr="00706B25">
        <w:rPr>
          <w:rFonts w:ascii="LindeDaxPowerPoint" w:hAnsi="LindeDaxPowerPoint" w:cs="Arial"/>
          <w:sz w:val="16"/>
          <w:szCs w:val="16"/>
        </w:rPr>
        <w:t>, J Yang, Z Xing… - Infrared Physics &amp; …, 2023 - Elsevier</w:t>
      </w:r>
    </w:p>
    <w:p w14:paraId="0C9E6305" w14:textId="71651B2A" w:rsidR="00706B25" w:rsidRPr="00706B25" w:rsidRDefault="001762A3" w:rsidP="00706B25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C76F5B">
        <w:rPr>
          <w:rFonts w:ascii="LindeDaxPowerPoint" w:hAnsi="LindeDaxPowerPoint" w:cs="Arial"/>
          <w:noProof/>
          <w:sz w:val="16"/>
          <w:szCs w:val="16"/>
        </w:rPr>
        <mc:AlternateContent>
          <mc:Choice Requires="wps">
            <w:drawing>
              <wp:anchor distT="91440" distB="91440" distL="114300" distR="114300" simplePos="0" relativeHeight="251670016" behindDoc="0" locked="0" layoutInCell="0" allowOverlap="1" wp14:anchorId="5981E05A" wp14:editId="65654AEE">
                <wp:simplePos x="0" y="0"/>
                <wp:positionH relativeFrom="page">
                  <wp:posOffset>5226050</wp:posOffset>
                </wp:positionH>
                <wp:positionV relativeFrom="page">
                  <wp:posOffset>3441700</wp:posOffset>
                </wp:positionV>
                <wp:extent cx="2716530" cy="6457950"/>
                <wp:effectExtent l="0" t="0" r="3810" b="0"/>
                <wp:wrapSquare wrapText="bothSides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716530" cy="6457950"/>
                        </a:xfrm>
                        <a:prstGeom prst="rect">
                          <a:avLst/>
                        </a:prstGeom>
                        <a:solidFill>
                          <a:srgbClr val="BDD6E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rgbClr val="F7964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A80A35" w14:textId="77777777" w:rsidR="001762A3" w:rsidRDefault="001762A3" w:rsidP="001762A3">
                            <w:pPr>
                              <w:rPr>
                                <w:rFonts w:ascii="LindeDaxPowerPoint" w:hAnsi="LindeDaxPowerPoint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</w:rPr>
                              <w:t xml:space="preserve">For all Linde colleagues in the United States:  To obtain the full text of any research article, please order directly from </w:t>
                            </w:r>
                            <w:hyperlink r:id="rId12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</w:rPr>
                                <w:t>Right Find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</w:rPr>
                              <w:t>, our enterprise document delivery platform.</w:t>
                            </w:r>
                          </w:p>
                          <w:p w14:paraId="2C9C7184" w14:textId="77777777" w:rsidR="001762A3" w:rsidRDefault="001762A3" w:rsidP="001762A3">
                            <w:pPr>
                              <w:rPr>
                                <w:rFonts w:ascii="LindeDaxPowerPoint" w:hAnsi="LindeDaxPowerPoint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</w:rPr>
                              <w:t xml:space="preserve">For colleagues outside the U.S.:  some research articles shown here may be available via your in-house journal subscriptions. </w:t>
                            </w:r>
                          </w:p>
                          <w:p w14:paraId="08BB9BC4" w14:textId="77777777" w:rsidR="001762A3" w:rsidRDefault="001762A3" w:rsidP="001762A3">
                            <w:pPr>
                              <w:rPr>
                                <w:rFonts w:ascii="LindeDaxPowerPoint" w:hAnsi="LindeDaxPowerPoint"/>
                                <w:szCs w:val="18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Contact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  <w:szCs w:val="18"/>
                                </w:rPr>
                                <w:t>Jeff Barr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if you have any </w:t>
                            </w:r>
                            <w:proofErr w:type="gramStart"/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>questions, or</w:t>
                            </w:r>
                            <w:proofErr w:type="gramEnd"/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have trouble finding any documents.</w:t>
                            </w:r>
                          </w:p>
                          <w:p w14:paraId="20535445" w14:textId="77777777" w:rsidR="001762A3" w:rsidRDefault="001762A3" w:rsidP="001762A3">
                            <w:pPr>
                              <w:rPr>
                                <w:rFonts w:ascii="LindeDaxPowerPoint" w:hAnsi="LindeDaxPowerPoint"/>
                                <w:szCs w:val="18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If you have an innovative idea that you would like to share with the whole community, post your idea to the </w:t>
                            </w:r>
                            <w:hyperlink r:id="rId14" w:history="1">
                              <w:r w:rsidRPr="00F26F80">
                                <w:rPr>
                                  <w:rStyle w:val="Hyperlink"/>
                                  <w:rFonts w:ascii="LindeDaxPowerPoint" w:hAnsi="LindeDaxPowerPoint"/>
                                  <w:szCs w:val="18"/>
                                </w:rPr>
                                <w:t>Today I Heard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challenge on the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  <w:szCs w:val="18"/>
                                </w:rPr>
                                <w:t>Impact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innovation portal for consideration by a subject matter expert.</w:t>
                            </w:r>
                          </w:p>
                          <w:p w14:paraId="37D49908" w14:textId="77777777" w:rsidR="001762A3" w:rsidRPr="00765514" w:rsidRDefault="001762A3" w:rsidP="001762A3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71FFAA0F" w14:textId="77777777" w:rsidR="001762A3" w:rsidRDefault="001762A3" w:rsidP="001762A3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782BFFB3" w14:textId="77777777" w:rsidR="001762A3" w:rsidRDefault="001762A3" w:rsidP="001762A3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1E05A" id="Rectangle 1" o:spid="_x0000_s1027" style="position:absolute;margin-left:411.5pt;margin-top:271pt;width:213.9pt;height:508.5pt;flip:x;z-index:251670016;visibility:visible;mso-wrap-style:square;mso-width-percent:35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" o:allowincell="f" fillcolor="#bdd6ee" stroked="f" strokeweight="1.5pt">
                <v:shadow color="#f79646" opacity=".5" offset="-15pt,0"/>
                <v:textbox inset="21.6pt,21.6pt,21.6pt,21.6pt">
                  <w:txbxContent>
                    <w:p w14:paraId="3FA80A35" w14:textId="77777777" w:rsidR="001762A3" w:rsidRDefault="001762A3" w:rsidP="001762A3">
                      <w:pPr>
                        <w:rPr>
                          <w:rFonts w:ascii="LindeDaxPowerPoint" w:hAnsi="LindeDaxPowerPoint"/>
                        </w:rPr>
                      </w:pPr>
                      <w:r>
                        <w:rPr>
                          <w:rFonts w:ascii="LindeDaxPowerPoint" w:hAnsi="LindeDaxPowerPoint"/>
                        </w:rPr>
                        <w:t xml:space="preserve">For all Linde colleagues in the United States:  To obtain the full text of any research article, please order directly from </w:t>
                      </w:r>
                      <w:hyperlink r:id="rId16" w:history="1">
                        <w:r>
                          <w:rPr>
                            <w:rStyle w:val="Hyperlink"/>
                            <w:rFonts w:ascii="LindeDaxPowerPoint" w:hAnsi="LindeDaxPowerPoint"/>
                          </w:rPr>
                          <w:t>Right Find</w:t>
                        </w:r>
                      </w:hyperlink>
                      <w:r>
                        <w:rPr>
                          <w:rFonts w:ascii="LindeDaxPowerPoint" w:hAnsi="LindeDaxPowerPoint"/>
                        </w:rPr>
                        <w:t>, our enterprise document delivery platform.</w:t>
                      </w:r>
                    </w:p>
                    <w:p w14:paraId="2C9C7184" w14:textId="77777777" w:rsidR="001762A3" w:rsidRDefault="001762A3" w:rsidP="001762A3">
                      <w:pPr>
                        <w:rPr>
                          <w:rFonts w:ascii="LindeDaxPowerPoint" w:hAnsi="LindeDaxPowerPoint"/>
                        </w:rPr>
                      </w:pPr>
                      <w:r>
                        <w:rPr>
                          <w:rFonts w:ascii="LindeDaxPowerPoint" w:hAnsi="LindeDaxPowerPoint"/>
                        </w:rPr>
                        <w:t xml:space="preserve">For colleagues outside the U.S.:  some research articles shown here may be available via your in-house journal subscriptions. </w:t>
                      </w:r>
                    </w:p>
                    <w:p w14:paraId="08BB9BC4" w14:textId="77777777" w:rsidR="001762A3" w:rsidRDefault="001762A3" w:rsidP="001762A3">
                      <w:pPr>
                        <w:rPr>
                          <w:rFonts w:ascii="LindeDaxPowerPoint" w:hAnsi="LindeDaxPowerPoint"/>
                          <w:szCs w:val="18"/>
                        </w:rPr>
                      </w:pPr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Contact </w:t>
                      </w:r>
                      <w:hyperlink r:id="rId17" w:history="1">
                        <w:r>
                          <w:rPr>
                            <w:rStyle w:val="Hyperlink"/>
                            <w:rFonts w:ascii="LindeDaxPowerPoint" w:hAnsi="LindeDaxPowerPoint"/>
                            <w:szCs w:val="18"/>
                          </w:rPr>
                          <w:t>Jeff Barr</w:t>
                        </w:r>
                      </w:hyperlink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 if you have any </w:t>
                      </w:r>
                      <w:proofErr w:type="gramStart"/>
                      <w:r>
                        <w:rPr>
                          <w:rFonts w:ascii="LindeDaxPowerPoint" w:hAnsi="LindeDaxPowerPoint"/>
                          <w:szCs w:val="18"/>
                        </w:rPr>
                        <w:t>questions, or</w:t>
                      </w:r>
                      <w:proofErr w:type="gramEnd"/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 have trouble finding any documents.</w:t>
                      </w:r>
                    </w:p>
                    <w:p w14:paraId="20535445" w14:textId="77777777" w:rsidR="001762A3" w:rsidRDefault="001762A3" w:rsidP="001762A3">
                      <w:pPr>
                        <w:rPr>
                          <w:rFonts w:ascii="LindeDaxPowerPoint" w:hAnsi="LindeDaxPowerPoint"/>
                          <w:szCs w:val="18"/>
                        </w:rPr>
                      </w:pPr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If you have an innovative idea that you would like to share with the whole community, post your idea to the </w:t>
                      </w:r>
                      <w:hyperlink r:id="rId18" w:history="1">
                        <w:r w:rsidRPr="00F26F80">
                          <w:rPr>
                            <w:rStyle w:val="Hyperlink"/>
                            <w:rFonts w:ascii="LindeDaxPowerPoint" w:hAnsi="LindeDaxPowerPoint"/>
                            <w:szCs w:val="18"/>
                          </w:rPr>
                          <w:t>Today I Heard</w:t>
                        </w:r>
                      </w:hyperlink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 challenge on the </w:t>
                      </w:r>
                      <w:hyperlink r:id="rId19" w:history="1">
                        <w:r>
                          <w:rPr>
                            <w:rStyle w:val="Hyperlink"/>
                            <w:rFonts w:ascii="LindeDaxPowerPoint" w:hAnsi="LindeDaxPowerPoint"/>
                            <w:szCs w:val="18"/>
                          </w:rPr>
                          <w:t>Impact</w:t>
                        </w:r>
                      </w:hyperlink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 innovation portal for consideration by a subject matter expert.</w:t>
                      </w:r>
                    </w:p>
                    <w:p w14:paraId="37D49908" w14:textId="77777777" w:rsidR="001762A3" w:rsidRPr="00765514" w:rsidRDefault="001762A3" w:rsidP="001762A3">
                      <w:pPr>
                        <w:rPr>
                          <w:szCs w:val="18"/>
                        </w:rPr>
                      </w:pPr>
                    </w:p>
                    <w:p w14:paraId="71FFAA0F" w14:textId="77777777" w:rsidR="001762A3" w:rsidRDefault="001762A3" w:rsidP="001762A3">
                      <w:pPr>
                        <w:rPr>
                          <w:szCs w:val="18"/>
                        </w:rPr>
                      </w:pPr>
                    </w:p>
                    <w:p w14:paraId="782BFFB3" w14:textId="77777777" w:rsidR="001762A3" w:rsidRDefault="001762A3" w:rsidP="001762A3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706B25" w:rsidRPr="00706B25">
        <w:rPr>
          <w:rFonts w:ascii="LindeDaxPowerPoint" w:hAnsi="LindeDaxPowerPoint" w:cs="Arial"/>
          <w:sz w:val="16"/>
          <w:szCs w:val="16"/>
        </w:rPr>
        <w:t>… surface crack defects in the </w:t>
      </w:r>
      <w:r w:rsidR="00706B25" w:rsidRPr="00706B25">
        <w:rPr>
          <w:rFonts w:ascii="LindeDaxPowerPoint" w:hAnsi="LindeDaxPowerPoint" w:cs="Arial"/>
          <w:b/>
          <w:bCs/>
          <w:sz w:val="16"/>
          <w:szCs w:val="16"/>
        </w:rPr>
        <w:t>abradable</w:t>
      </w:r>
      <w:r w:rsidR="00706B25" w:rsidRPr="00706B25">
        <w:rPr>
          <w:rFonts w:ascii="LindeDaxPowerPoint" w:hAnsi="LindeDaxPowerPoint" w:cs="Arial"/>
          <w:sz w:val="16"/>
          <w:szCs w:val="16"/>
        </w:rPr>
        <w:t> seal </w:t>
      </w:r>
      <w:r w:rsidR="00706B25" w:rsidRPr="00706B25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="00706B25" w:rsidRPr="00706B25">
        <w:rPr>
          <w:rFonts w:ascii="LindeDaxPowerPoint" w:hAnsi="LindeDaxPowerPoint" w:cs="Arial"/>
          <w:sz w:val="16"/>
          <w:szCs w:val="16"/>
        </w:rPr>
        <w:t> with non-… thermal distribution of the</w:t>
      </w:r>
      <w:r w:rsidR="00706B25" w:rsidRPr="00706B25">
        <w:rPr>
          <w:rFonts w:ascii="LindeDaxPowerPoint" w:hAnsi="LindeDaxPowerPoint" w:cs="Arial"/>
          <w:sz w:val="16"/>
          <w:szCs w:val="16"/>
        </w:rPr>
        <w:br/>
      </w:r>
      <w:r w:rsidR="00706B25" w:rsidRPr="00706B25">
        <w:rPr>
          <w:rFonts w:ascii="LindeDaxPowerPoint" w:hAnsi="LindeDaxPowerPoint" w:cs="Arial"/>
          <w:b/>
          <w:bCs/>
          <w:sz w:val="16"/>
          <w:szCs w:val="16"/>
        </w:rPr>
        <w:t>abradable</w:t>
      </w:r>
      <w:r w:rsidR="00706B25" w:rsidRPr="00706B25">
        <w:rPr>
          <w:rFonts w:ascii="LindeDaxPowerPoint" w:hAnsi="LindeDaxPowerPoint" w:cs="Arial"/>
          <w:sz w:val="16"/>
          <w:szCs w:val="16"/>
        </w:rPr>
        <w:t> seal </w:t>
      </w:r>
      <w:r w:rsidR="00706B25" w:rsidRPr="00706B25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="00706B25" w:rsidRPr="00706B25">
        <w:rPr>
          <w:rFonts w:ascii="LindeDaxPowerPoint" w:hAnsi="LindeDaxPowerPoint" w:cs="Arial"/>
          <w:sz w:val="16"/>
          <w:szCs w:val="16"/>
        </w:rPr>
        <w:t> under laser … surface crack defects of </w:t>
      </w:r>
      <w:r w:rsidR="00706B25" w:rsidRPr="00706B25">
        <w:rPr>
          <w:rFonts w:ascii="LindeDaxPowerPoint" w:hAnsi="LindeDaxPowerPoint" w:cs="Arial"/>
          <w:b/>
          <w:bCs/>
          <w:sz w:val="16"/>
          <w:szCs w:val="16"/>
        </w:rPr>
        <w:t>abradable</w:t>
      </w:r>
      <w:r w:rsidR="00706B25" w:rsidRPr="00706B25">
        <w:rPr>
          <w:rFonts w:ascii="LindeDaxPowerPoint" w:hAnsi="LindeDaxPowerPoint" w:cs="Arial"/>
          <w:sz w:val="16"/>
          <w:szCs w:val="16"/>
        </w:rPr>
        <w:t> sealant coatings. The …</w:t>
      </w:r>
    </w:p>
    <w:p w14:paraId="511DEF49" w14:textId="5A1CC034" w:rsidR="00E706DA" w:rsidRDefault="00E706DA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1D8C1241" w14:textId="718E0BBC" w:rsidR="004615BD" w:rsidRPr="004615BD" w:rsidRDefault="004615BD" w:rsidP="004615BD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20" w:history="1">
        <w:r w:rsidRPr="004615BD">
          <w:rPr>
            <w:rStyle w:val="Hyperlink"/>
            <w:rFonts w:ascii="LindeDaxPowerPoint" w:hAnsi="LindeDaxPowerPoint" w:cs="Arial"/>
            <w:sz w:val="16"/>
            <w:szCs w:val="16"/>
          </w:rPr>
          <w:t>High temperature </w:t>
        </w:r>
        <w:r w:rsidRPr="004615BD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abradable </w:t>
        </w:r>
        <w:r w:rsidRPr="004615BD">
          <w:rPr>
            <w:rStyle w:val="Hyperlink"/>
            <w:rFonts w:ascii="LindeDaxPowerPoint" w:hAnsi="LindeDaxPowerPoint" w:cs="Arial"/>
            <w:sz w:val="16"/>
            <w:szCs w:val="16"/>
          </w:rPr>
          <w:t>sealing </w:t>
        </w:r>
        <w:r w:rsidRPr="004615BD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coating </w:t>
        </w:r>
        <w:r w:rsidRPr="004615BD">
          <w:rPr>
            <w:rStyle w:val="Hyperlink"/>
            <w:rFonts w:ascii="LindeDaxPowerPoint" w:hAnsi="LindeDaxPowerPoint" w:cs="Arial"/>
            <w:sz w:val="16"/>
            <w:szCs w:val="16"/>
          </w:rPr>
          <w:t xml:space="preserve">for </w:t>
        </w:r>
        <w:proofErr w:type="spellStart"/>
        <w:r w:rsidRPr="004615BD">
          <w:rPr>
            <w:rStyle w:val="Hyperlink"/>
            <w:rFonts w:ascii="LindeDaxPowerPoint" w:hAnsi="LindeDaxPowerPoint" w:cs="Arial"/>
            <w:sz w:val="16"/>
            <w:szCs w:val="16"/>
          </w:rPr>
          <w:t>SiCf</w:t>
        </w:r>
        <w:proofErr w:type="spellEnd"/>
        <w:r w:rsidRPr="004615BD">
          <w:rPr>
            <w:rStyle w:val="Hyperlink"/>
            <w:rFonts w:ascii="LindeDaxPowerPoint" w:hAnsi="LindeDaxPowerPoint" w:cs="Arial"/>
            <w:sz w:val="16"/>
            <w:szCs w:val="16"/>
          </w:rPr>
          <w:t>/</w:t>
        </w:r>
        <w:proofErr w:type="spellStart"/>
        <w:r w:rsidRPr="004615BD">
          <w:rPr>
            <w:rStyle w:val="Hyperlink"/>
            <w:rFonts w:ascii="LindeDaxPowerPoint" w:hAnsi="LindeDaxPowerPoint" w:cs="Arial"/>
            <w:sz w:val="16"/>
            <w:szCs w:val="16"/>
          </w:rPr>
          <w:t>SiC</w:t>
        </w:r>
        <w:proofErr w:type="spellEnd"/>
        <w:r w:rsidRPr="004615BD">
          <w:rPr>
            <w:rStyle w:val="Hyperlink"/>
            <w:rFonts w:ascii="LindeDaxPowerPoint" w:hAnsi="LindeDaxPowerPoint" w:cs="Arial"/>
            <w:sz w:val="16"/>
            <w:szCs w:val="16"/>
          </w:rPr>
          <w:t xml:space="preserve"> ceramic matrix composites</w:t>
        </w:r>
      </w:hyperlink>
    </w:p>
    <w:p w14:paraId="21A508E1" w14:textId="1624FFCE" w:rsidR="004615BD" w:rsidRPr="004615BD" w:rsidRDefault="004615BD" w:rsidP="004615BD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4615BD">
        <w:rPr>
          <w:rFonts w:ascii="LindeDaxPowerPoint" w:hAnsi="LindeDaxPowerPoint" w:cs="Arial"/>
          <w:sz w:val="16"/>
          <w:szCs w:val="16"/>
        </w:rPr>
        <w:t>J Huang, R Liu, Q Hu, X Guo, G Li, Y Tu, X Lu, M Xu… - Ceramics …, 2023 - Elsevier</w:t>
      </w:r>
    </w:p>
    <w:p w14:paraId="53525B3B" w14:textId="77777777" w:rsidR="004615BD" w:rsidRPr="004615BD" w:rsidRDefault="004615BD" w:rsidP="004615BD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4615BD">
        <w:rPr>
          <w:rFonts w:ascii="LindeDaxPowerPoint" w:hAnsi="LindeDaxPowerPoint" w:cs="Arial"/>
          <w:sz w:val="16"/>
          <w:szCs w:val="16"/>
        </w:rPr>
        <w:t>A study of porous YSZ </w:t>
      </w:r>
      <w:r w:rsidRPr="004615BD">
        <w:rPr>
          <w:rFonts w:ascii="LindeDaxPowerPoint" w:hAnsi="LindeDaxPowerPoint" w:cs="Arial"/>
          <w:b/>
          <w:bCs/>
          <w:sz w:val="16"/>
          <w:szCs w:val="16"/>
        </w:rPr>
        <w:t>abradable</w:t>
      </w:r>
      <w:r w:rsidRPr="004615BD">
        <w:rPr>
          <w:rFonts w:ascii="LindeDaxPowerPoint" w:hAnsi="LindeDaxPowerPoint" w:cs="Arial"/>
          <w:sz w:val="16"/>
          <w:szCs w:val="16"/>
        </w:rPr>
        <w:t> sealing </w:t>
      </w:r>
      <w:r w:rsidRPr="004615BD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4615BD">
        <w:rPr>
          <w:rFonts w:ascii="LindeDaxPowerPoint" w:hAnsi="LindeDaxPowerPoint" w:cs="Arial"/>
          <w:sz w:val="16"/>
          <w:szCs w:val="16"/>
        </w:rPr>
        <w:t xml:space="preserve"> (ASC) </w:t>
      </w:r>
      <w:proofErr w:type="gramStart"/>
      <w:r w:rsidRPr="004615BD">
        <w:rPr>
          <w:rFonts w:ascii="LindeDaxPowerPoint" w:hAnsi="LindeDaxPowerPoint" w:cs="Arial"/>
          <w:sz w:val="16"/>
          <w:szCs w:val="16"/>
        </w:rPr>
        <w:t>plasma-sprayed</w:t>
      </w:r>
      <w:proofErr w:type="gramEnd"/>
      <w:r w:rsidRPr="004615BD">
        <w:rPr>
          <w:rFonts w:ascii="LindeDaxPowerPoint" w:hAnsi="LindeDaxPowerPoint" w:cs="Arial"/>
          <w:sz w:val="16"/>
          <w:szCs w:val="16"/>
        </w:rPr>
        <w:t xml:space="preserve"> onto </w:t>
      </w:r>
      <w:proofErr w:type="spellStart"/>
      <w:r w:rsidRPr="004615BD">
        <w:rPr>
          <w:rFonts w:ascii="LindeDaxPowerPoint" w:hAnsi="LindeDaxPowerPoint" w:cs="Arial"/>
          <w:sz w:val="16"/>
          <w:szCs w:val="16"/>
        </w:rPr>
        <w:t>SiC</w:t>
      </w:r>
      <w:proofErr w:type="spellEnd"/>
      <w:r w:rsidRPr="004615BD">
        <w:rPr>
          <w:rFonts w:ascii="LindeDaxPowerPoint" w:hAnsi="LindeDaxPowerPoint" w:cs="Arial"/>
          <w:sz w:val="16"/>
          <w:szCs w:val="16"/>
        </w:rPr>
        <w:t xml:space="preserve"> f /</w:t>
      </w:r>
      <w:proofErr w:type="spellStart"/>
      <w:r w:rsidRPr="004615BD">
        <w:rPr>
          <w:rFonts w:ascii="LindeDaxPowerPoint" w:hAnsi="LindeDaxPowerPoint" w:cs="Arial"/>
          <w:sz w:val="16"/>
          <w:szCs w:val="16"/>
        </w:rPr>
        <w:t>SiC</w:t>
      </w:r>
      <w:proofErr w:type="spellEnd"/>
      <w:r w:rsidRPr="004615BD">
        <w:rPr>
          <w:rFonts w:ascii="LindeDaxPowerPoint" w:hAnsi="LindeDaxPowerPoint" w:cs="Arial"/>
          <w:sz w:val="16"/>
          <w:szCs w:val="16"/>
        </w:rPr>
        <w:br/>
        <w:t>ceramic matrix composites (CMC) through the compatibility of intermediate layers is reported. …</w:t>
      </w:r>
    </w:p>
    <w:p w14:paraId="5683FE20" w14:textId="359F6415" w:rsidR="00706B25" w:rsidRDefault="00706B25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320BB15A" w14:textId="77777777" w:rsidR="004615BD" w:rsidRPr="004615BD" w:rsidRDefault="004615BD" w:rsidP="004615BD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21" w:history="1">
        <w:r w:rsidRPr="004615BD">
          <w:rPr>
            <w:rStyle w:val="Hyperlink"/>
            <w:rFonts w:ascii="LindeDaxPowerPoint" w:hAnsi="LindeDaxPowerPoint" w:cs="Arial"/>
            <w:sz w:val="16"/>
            <w:szCs w:val="16"/>
          </w:rPr>
          <w:t xml:space="preserve">Investigations on microstructure, oxidation, and tribological behavior of </w:t>
        </w:r>
        <w:proofErr w:type="spellStart"/>
        <w:r w:rsidRPr="004615BD">
          <w:rPr>
            <w:rStyle w:val="Hyperlink"/>
            <w:rFonts w:ascii="LindeDaxPowerPoint" w:hAnsi="LindeDaxPowerPoint" w:cs="Arial"/>
            <w:sz w:val="16"/>
            <w:szCs w:val="16"/>
          </w:rPr>
          <w:t>NiCoCrAlYTa</w:t>
        </w:r>
        <w:proofErr w:type="spellEnd"/>
        <w:r w:rsidRPr="004615BD">
          <w:rPr>
            <w:rStyle w:val="Hyperlink"/>
            <w:rFonts w:ascii="LindeDaxPowerPoint" w:hAnsi="LindeDaxPowerPoint" w:cs="Arial"/>
            <w:sz w:val="16"/>
            <w:szCs w:val="16"/>
          </w:rPr>
          <w:t>/Y2O3 </w:t>
        </w:r>
        <w:r w:rsidRPr="004615BD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blade tip </w:t>
        </w:r>
        <w:r w:rsidRPr="004615BD">
          <w:rPr>
            <w:rStyle w:val="Hyperlink"/>
            <w:rFonts w:ascii="LindeDaxPowerPoint" w:hAnsi="LindeDaxPowerPoint" w:cs="Arial"/>
            <w:sz w:val="16"/>
            <w:szCs w:val="16"/>
          </w:rPr>
          <w:t>protective </w:t>
        </w:r>
        <w:r w:rsidRPr="004615BD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>coating </w:t>
        </w:r>
        <w:r w:rsidRPr="004615BD">
          <w:rPr>
            <w:rStyle w:val="Hyperlink"/>
            <w:rFonts w:ascii="LindeDaxPowerPoint" w:hAnsi="LindeDaxPowerPoint" w:cs="Arial"/>
            <w:sz w:val="16"/>
            <w:szCs w:val="16"/>
          </w:rPr>
          <w:t>produced by electro spark deposition over a …</w:t>
        </w:r>
      </w:hyperlink>
    </w:p>
    <w:p w14:paraId="059FA077" w14:textId="77777777" w:rsidR="004615BD" w:rsidRPr="004615BD" w:rsidRDefault="004615BD" w:rsidP="004615BD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4615BD">
        <w:rPr>
          <w:rFonts w:ascii="LindeDaxPowerPoint" w:hAnsi="LindeDaxPowerPoint" w:cs="Arial"/>
          <w:sz w:val="16"/>
          <w:szCs w:val="16"/>
        </w:rPr>
        <w:t>S Yang, S Gao, W Xue, B Wu, D Duan - Tribology International, 2023 - Elsevier</w:t>
      </w:r>
    </w:p>
    <w:p w14:paraId="57DBB5BE" w14:textId="77777777" w:rsidR="004615BD" w:rsidRPr="004615BD" w:rsidRDefault="004615BD" w:rsidP="004615BD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4615BD">
        <w:rPr>
          <w:rFonts w:ascii="LindeDaxPowerPoint" w:hAnsi="LindeDaxPowerPoint" w:cs="Arial"/>
          <w:sz w:val="16"/>
          <w:szCs w:val="16"/>
        </w:rPr>
        <w:t>… In this work, a </w:t>
      </w:r>
      <w:r w:rsidRPr="004615BD">
        <w:rPr>
          <w:rFonts w:ascii="LindeDaxPowerPoint" w:hAnsi="LindeDaxPowerPoint" w:cs="Arial"/>
          <w:b/>
          <w:bCs/>
          <w:sz w:val="16"/>
          <w:szCs w:val="16"/>
        </w:rPr>
        <w:t>blade</w:t>
      </w:r>
      <w:r w:rsidRPr="004615BD">
        <w:rPr>
          <w:rFonts w:ascii="LindeDaxPowerPoint" w:hAnsi="LindeDaxPowerPoint" w:cs="Arial"/>
          <w:sz w:val="16"/>
          <w:szCs w:val="16"/>
        </w:rPr>
        <w:t> </w:t>
      </w:r>
      <w:r w:rsidRPr="004615BD">
        <w:rPr>
          <w:rFonts w:ascii="LindeDaxPowerPoint" w:hAnsi="LindeDaxPowerPoint" w:cs="Arial"/>
          <w:b/>
          <w:bCs/>
          <w:sz w:val="16"/>
          <w:szCs w:val="16"/>
        </w:rPr>
        <w:t>tip</w:t>
      </w:r>
      <w:r w:rsidRPr="004615BD">
        <w:rPr>
          <w:rFonts w:ascii="LindeDaxPowerPoint" w:hAnsi="LindeDaxPowerPoint" w:cs="Arial"/>
          <w:sz w:val="16"/>
          <w:szCs w:val="16"/>
        </w:rPr>
        <w:t> protective </w:t>
      </w:r>
      <w:r w:rsidRPr="004615BD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4615BD">
        <w:rPr>
          <w:rFonts w:ascii="LindeDaxPowerPoint" w:hAnsi="LindeDaxPowerPoint" w:cs="Arial"/>
          <w:sz w:val="16"/>
          <w:szCs w:val="16"/>
        </w:rPr>
        <w:t xml:space="preserve">, </w:t>
      </w:r>
      <w:proofErr w:type="spellStart"/>
      <w:r w:rsidRPr="004615BD">
        <w:rPr>
          <w:rFonts w:ascii="LindeDaxPowerPoint" w:hAnsi="LindeDaxPowerPoint" w:cs="Arial"/>
          <w:sz w:val="16"/>
          <w:szCs w:val="16"/>
        </w:rPr>
        <w:t>NiCoCrAlYTa</w:t>
      </w:r>
      <w:proofErr w:type="spellEnd"/>
      <w:r w:rsidRPr="004615BD">
        <w:rPr>
          <w:rFonts w:ascii="LindeDaxPowerPoint" w:hAnsi="LindeDaxPowerPoint" w:cs="Arial"/>
          <w:sz w:val="16"/>
          <w:szCs w:val="16"/>
        </w:rPr>
        <w:t>/Y 2 O 3 metal matrix nanocomposite</w:t>
      </w:r>
      <w:r w:rsidRPr="004615BD">
        <w:rPr>
          <w:rFonts w:ascii="LindeDaxPowerPoint" w:hAnsi="LindeDaxPowerPoint" w:cs="Arial"/>
          <w:sz w:val="16"/>
          <w:szCs w:val="16"/>
        </w:rPr>
        <w:br/>
      </w:r>
      <w:r w:rsidRPr="004615BD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4615BD">
        <w:rPr>
          <w:rFonts w:ascii="LindeDaxPowerPoint" w:hAnsi="LindeDaxPowerPoint" w:cs="Arial"/>
          <w:sz w:val="16"/>
          <w:szCs w:val="16"/>
        </w:rPr>
        <w:t> (MMNCs), was prepared on nickel-based superalloys using electro spark …</w:t>
      </w:r>
    </w:p>
    <w:p w14:paraId="3ECF59EA" w14:textId="25FC3FAD" w:rsidR="004615BD" w:rsidRDefault="004615BD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249F564B" w14:textId="77777777" w:rsidR="00A66F1B" w:rsidRDefault="00A66F1B" w:rsidP="00C769A1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02B9B509" w14:textId="1B519A76" w:rsidR="00C769A1" w:rsidRPr="00C769A1" w:rsidRDefault="00C769A1" w:rsidP="00C769A1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22" w:history="1">
        <w:r w:rsidRPr="00C769A1">
          <w:rPr>
            <w:rStyle w:val="Hyperlink"/>
            <w:rFonts w:ascii="LindeDaxPowerPoint" w:hAnsi="LindeDaxPowerPoint" w:cs="Arial"/>
            <w:sz w:val="16"/>
            <w:szCs w:val="16"/>
          </w:rPr>
          <w:t xml:space="preserve">Tribological properties of laser cladding nickel-based WC reinforced Ag self-lubricating </w:t>
        </w:r>
        <w:r w:rsidRPr="00C769A1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coating </w:t>
        </w:r>
        <w:r w:rsidRPr="00C769A1">
          <w:rPr>
            <w:rStyle w:val="Hyperlink"/>
            <w:rFonts w:ascii="LindeDaxPowerPoint" w:hAnsi="LindeDaxPowerPoint" w:cs="Arial"/>
            <w:sz w:val="16"/>
            <w:szCs w:val="16"/>
          </w:rPr>
          <w:t>on RuT450 surface</w:t>
        </w:r>
      </w:hyperlink>
    </w:p>
    <w:p w14:paraId="2962D517" w14:textId="77777777" w:rsidR="00C769A1" w:rsidRPr="00C769A1" w:rsidRDefault="00C769A1" w:rsidP="00C769A1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C769A1">
        <w:rPr>
          <w:rFonts w:ascii="LindeDaxPowerPoint" w:hAnsi="LindeDaxPowerPoint" w:cs="Arial"/>
          <w:sz w:val="16"/>
          <w:szCs w:val="16"/>
        </w:rPr>
        <w:t>S Liu, M Pang, F Ji - Optics &amp; Laser Technology, 2023</w:t>
      </w:r>
    </w:p>
    <w:p w14:paraId="4F959D63" w14:textId="77777777" w:rsidR="00C769A1" w:rsidRPr="00C769A1" w:rsidRDefault="00C769A1" w:rsidP="00C769A1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C769A1">
        <w:rPr>
          <w:rFonts w:ascii="LindeDaxPowerPoint" w:hAnsi="LindeDaxPowerPoint" w:cs="Arial"/>
          <w:sz w:val="16"/>
          <w:szCs w:val="16"/>
        </w:rPr>
        <w:t xml:space="preserve">… The 700 W </w:t>
      </w:r>
      <w:r w:rsidRPr="00C769A1">
        <w:rPr>
          <w:rFonts w:ascii="LindeDaxPowerPoint" w:hAnsi="LindeDaxPowerPoint" w:cs="Arial"/>
          <w:b/>
          <w:bCs/>
          <w:sz w:val="16"/>
          <w:szCs w:val="16"/>
        </w:rPr>
        <w:t>coating's</w:t>
      </w:r>
      <w:r w:rsidRPr="00C769A1">
        <w:rPr>
          <w:rFonts w:ascii="LindeDaxPowerPoint" w:hAnsi="LindeDaxPowerPoint" w:cs="Arial"/>
          <w:sz w:val="16"/>
          <w:szCs w:val="16"/>
        </w:rPr>
        <w:t xml:space="preserve"> main wear mechanisms were severe fatigue wear, </w:t>
      </w:r>
      <w:r w:rsidRPr="00C769A1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C769A1">
        <w:rPr>
          <w:rFonts w:ascii="LindeDaxPowerPoint" w:hAnsi="LindeDaxPowerPoint" w:cs="Arial"/>
          <w:sz w:val="16"/>
          <w:szCs w:val="16"/>
        </w:rPr>
        <w:t xml:space="preserve"> </w:t>
      </w:r>
      <w:r w:rsidRPr="00C769A1">
        <w:rPr>
          <w:rFonts w:ascii="LindeDaxPowerPoint" w:hAnsi="LindeDaxPowerPoint" w:cs="Arial"/>
          <w:sz w:val="16"/>
          <w:szCs w:val="16"/>
        </w:rPr>
        <w:br/>
        <w:t xml:space="preserve">wear, and minimal oxidation wear. Minor fatigue wear, </w:t>
      </w:r>
      <w:r w:rsidRPr="00C769A1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C769A1">
        <w:rPr>
          <w:rFonts w:ascii="LindeDaxPowerPoint" w:hAnsi="LindeDaxPowerPoint" w:cs="Arial"/>
          <w:sz w:val="16"/>
          <w:szCs w:val="16"/>
        </w:rPr>
        <w:t xml:space="preserve"> wear, and oxidation </w:t>
      </w:r>
      <w:r w:rsidRPr="00C769A1">
        <w:rPr>
          <w:rFonts w:ascii="LindeDaxPowerPoint" w:hAnsi="LindeDaxPowerPoint" w:cs="Arial"/>
          <w:sz w:val="16"/>
          <w:szCs w:val="16"/>
        </w:rPr>
        <w:br/>
        <w:t xml:space="preserve">wear … The COF of the </w:t>
      </w:r>
      <w:r w:rsidRPr="00C769A1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C769A1">
        <w:rPr>
          <w:rFonts w:ascii="LindeDaxPowerPoint" w:hAnsi="LindeDaxPowerPoint" w:cs="Arial"/>
          <w:sz w:val="16"/>
          <w:szCs w:val="16"/>
        </w:rPr>
        <w:t xml:space="preserve"> was lowered as Ag created a lubricating film on the …</w:t>
      </w:r>
    </w:p>
    <w:p w14:paraId="2E5FCEC7" w14:textId="7C38291F" w:rsidR="00321220" w:rsidRDefault="00321220" w:rsidP="00513E77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578001B5" w14:textId="77777777" w:rsidR="0051434E" w:rsidRPr="0051434E" w:rsidRDefault="0051434E" w:rsidP="0051434E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23" w:history="1">
        <w:r w:rsidRPr="0051434E">
          <w:rPr>
            <w:rStyle w:val="Hyperlink"/>
            <w:rFonts w:ascii="LindeDaxPowerPoint" w:hAnsi="LindeDaxPowerPoint" w:cs="Arial"/>
            <w:sz w:val="16"/>
            <w:szCs w:val="16"/>
          </w:rPr>
          <w:t>Effect of B4C addition on microstructure and tribological performance of laser cladded WC− 10Co4Cr coatings</w:t>
        </w:r>
      </w:hyperlink>
    </w:p>
    <w:p w14:paraId="64CE5E3C" w14:textId="77777777" w:rsidR="0051434E" w:rsidRPr="0051434E" w:rsidRDefault="0051434E" w:rsidP="0051434E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51434E">
        <w:rPr>
          <w:rFonts w:ascii="LindeDaxPowerPoint" w:hAnsi="LindeDaxPowerPoint" w:cs="Arial"/>
          <w:sz w:val="16"/>
          <w:szCs w:val="16"/>
        </w:rPr>
        <w:t xml:space="preserve">L </w:t>
      </w:r>
      <w:proofErr w:type="spellStart"/>
      <w:r w:rsidRPr="0051434E">
        <w:rPr>
          <w:rFonts w:ascii="LindeDaxPowerPoint" w:hAnsi="LindeDaxPowerPoint" w:cs="Arial"/>
          <w:sz w:val="16"/>
          <w:szCs w:val="16"/>
        </w:rPr>
        <w:t>Detao</w:t>
      </w:r>
      <w:proofErr w:type="spellEnd"/>
      <w:r w:rsidRPr="0051434E">
        <w:rPr>
          <w:rFonts w:ascii="LindeDaxPowerPoint" w:hAnsi="LindeDaxPowerPoint" w:cs="Arial"/>
          <w:sz w:val="16"/>
          <w:szCs w:val="16"/>
        </w:rPr>
        <w:t xml:space="preserve">, H Chuang, W Fan, K </w:t>
      </w:r>
      <w:proofErr w:type="spellStart"/>
      <w:r w:rsidRPr="0051434E">
        <w:rPr>
          <w:rFonts w:ascii="LindeDaxPowerPoint" w:hAnsi="LindeDaxPowerPoint" w:cs="Arial"/>
          <w:sz w:val="16"/>
          <w:szCs w:val="16"/>
        </w:rPr>
        <w:t>Dejun</w:t>
      </w:r>
      <w:proofErr w:type="spellEnd"/>
      <w:r w:rsidRPr="0051434E">
        <w:rPr>
          <w:rFonts w:ascii="LindeDaxPowerPoint" w:hAnsi="LindeDaxPowerPoint" w:cs="Arial"/>
          <w:sz w:val="16"/>
          <w:szCs w:val="16"/>
        </w:rPr>
        <w:t> - Journal of Materials Science, 2023</w:t>
      </w:r>
    </w:p>
    <w:p w14:paraId="5C0209B3" w14:textId="77777777" w:rsidR="0051434E" w:rsidRPr="0051434E" w:rsidRDefault="0051434E" w:rsidP="0051434E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51434E">
        <w:rPr>
          <w:rFonts w:ascii="LindeDaxPowerPoint" w:hAnsi="LindeDaxPowerPoint" w:cs="Arial"/>
          <w:sz w:val="16"/>
          <w:szCs w:val="16"/>
        </w:rPr>
        <w:t xml:space="preserve">… C coatings is </w:t>
      </w:r>
      <w:r w:rsidRPr="0051434E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51434E">
        <w:rPr>
          <w:rFonts w:ascii="LindeDaxPowerPoint" w:hAnsi="LindeDaxPowerPoint" w:cs="Arial"/>
          <w:sz w:val="16"/>
          <w:szCs w:val="16"/>
        </w:rPr>
        <w:t xml:space="preserve"> wear, while that of WC−10Co4Cr−15% B 4 C </w:t>
      </w:r>
      <w:r w:rsidRPr="0051434E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51434E">
        <w:rPr>
          <w:rFonts w:ascii="LindeDaxPowerPoint" w:hAnsi="LindeDaxPowerPoint" w:cs="Arial"/>
          <w:sz w:val="16"/>
          <w:szCs w:val="16"/>
        </w:rPr>
        <w:t xml:space="preserve"> is </w:t>
      </w:r>
      <w:r w:rsidRPr="0051434E">
        <w:rPr>
          <w:rFonts w:ascii="LindeDaxPowerPoint" w:hAnsi="LindeDaxPowerPoint" w:cs="Arial"/>
          <w:sz w:val="16"/>
          <w:szCs w:val="16"/>
        </w:rPr>
        <w:br/>
      </w:r>
      <w:r w:rsidRPr="0051434E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51434E">
        <w:rPr>
          <w:rFonts w:ascii="LindeDaxPowerPoint" w:hAnsi="LindeDaxPowerPoint" w:cs="Arial"/>
          <w:sz w:val="16"/>
          <w:szCs w:val="16"/>
        </w:rPr>
        <w:t xml:space="preserve"> wear … −5% B 4 C </w:t>
      </w:r>
      <w:r w:rsidRPr="0051434E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51434E">
        <w:rPr>
          <w:rFonts w:ascii="LindeDaxPowerPoint" w:hAnsi="LindeDaxPowerPoint" w:cs="Arial"/>
          <w:sz w:val="16"/>
          <w:szCs w:val="16"/>
        </w:rPr>
        <w:t xml:space="preserve">, indicating that the wear mechanism of </w:t>
      </w:r>
      <w:r w:rsidRPr="0051434E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51434E">
        <w:rPr>
          <w:rFonts w:ascii="LindeDaxPowerPoint" w:hAnsi="LindeDaxPowerPoint" w:cs="Arial"/>
          <w:sz w:val="16"/>
          <w:szCs w:val="16"/>
        </w:rPr>
        <w:t xml:space="preserve"> </w:t>
      </w:r>
      <w:r w:rsidRPr="0051434E">
        <w:rPr>
          <w:rFonts w:ascii="LindeDaxPowerPoint" w:hAnsi="LindeDaxPowerPoint" w:cs="Arial"/>
          <w:sz w:val="16"/>
          <w:szCs w:val="16"/>
        </w:rPr>
        <w:br/>
        <w:t xml:space="preserve">was primary </w:t>
      </w:r>
      <w:r w:rsidRPr="0051434E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51434E">
        <w:rPr>
          <w:rFonts w:ascii="LindeDaxPowerPoint" w:hAnsi="LindeDaxPowerPoint" w:cs="Arial"/>
          <w:sz w:val="16"/>
          <w:szCs w:val="16"/>
        </w:rPr>
        <w:t xml:space="preserve"> wear. … Therefore, the wear mechanism of WC−10Co4Cr−5 …</w:t>
      </w:r>
    </w:p>
    <w:p w14:paraId="118E7915" w14:textId="0408682F" w:rsidR="00C769A1" w:rsidRDefault="00C769A1" w:rsidP="00513E77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22BDB98B" w14:textId="77777777" w:rsidR="002C4248" w:rsidRPr="002C4248" w:rsidRDefault="002C4248" w:rsidP="002C4248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24" w:history="1">
        <w:r w:rsidRPr="002C4248">
          <w:rPr>
            <w:rStyle w:val="Hyperlink"/>
            <w:rFonts w:ascii="LindeDaxPowerPoint" w:hAnsi="LindeDaxPowerPoint" w:cs="Arial"/>
            <w:sz w:val="16"/>
            <w:szCs w:val="16"/>
          </w:rPr>
          <w:t xml:space="preserve">Deformation behavior of plasma sprayed Fe-based amorphous/nanocrystalline </w:t>
        </w:r>
        <w:r w:rsidRPr="002C4248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coating </w:t>
        </w:r>
        <w:r w:rsidRPr="002C4248">
          <w:rPr>
            <w:rStyle w:val="Hyperlink"/>
            <w:rFonts w:ascii="LindeDaxPowerPoint" w:hAnsi="LindeDaxPowerPoint" w:cs="Arial"/>
            <w:sz w:val="16"/>
            <w:szCs w:val="16"/>
          </w:rPr>
          <w:t>under multi-scale tribological contact</w:t>
        </w:r>
      </w:hyperlink>
    </w:p>
    <w:p w14:paraId="6383CD74" w14:textId="77777777" w:rsidR="002C4248" w:rsidRPr="002C4248" w:rsidRDefault="002C4248" w:rsidP="002C4248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2C4248">
        <w:rPr>
          <w:rFonts w:ascii="LindeDaxPowerPoint" w:hAnsi="LindeDaxPowerPoint" w:cs="Arial"/>
          <w:sz w:val="16"/>
          <w:szCs w:val="16"/>
        </w:rPr>
        <w:t xml:space="preserve">A Kumar, SK Nayak, T </w:t>
      </w:r>
      <w:proofErr w:type="spellStart"/>
      <w:r w:rsidRPr="002C4248">
        <w:rPr>
          <w:rFonts w:ascii="LindeDaxPowerPoint" w:hAnsi="LindeDaxPowerPoint" w:cs="Arial"/>
          <w:sz w:val="16"/>
          <w:szCs w:val="16"/>
        </w:rPr>
        <w:t>Laha</w:t>
      </w:r>
      <w:proofErr w:type="spellEnd"/>
      <w:r w:rsidRPr="002C4248">
        <w:rPr>
          <w:rFonts w:ascii="LindeDaxPowerPoint" w:hAnsi="LindeDaxPowerPoint" w:cs="Arial"/>
          <w:sz w:val="16"/>
          <w:szCs w:val="16"/>
        </w:rPr>
        <w:t> - Journal of Non-Crystalline Solids, 2023</w:t>
      </w:r>
    </w:p>
    <w:p w14:paraId="526DD1AD" w14:textId="77777777" w:rsidR="002C4248" w:rsidRPr="002C4248" w:rsidRDefault="002C4248" w:rsidP="002C4248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2C4248">
        <w:rPr>
          <w:rFonts w:ascii="LindeDaxPowerPoint" w:hAnsi="LindeDaxPowerPoint" w:cs="Arial"/>
          <w:sz w:val="16"/>
          <w:szCs w:val="16"/>
        </w:rPr>
        <w:t xml:space="preserve">… 10 N) revealed that dominating wear mechanism in the </w:t>
      </w:r>
      <w:r w:rsidRPr="002C4248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2C4248">
        <w:rPr>
          <w:rFonts w:ascii="LindeDaxPowerPoint" w:hAnsi="LindeDaxPowerPoint" w:cs="Arial"/>
          <w:sz w:val="16"/>
          <w:szCs w:val="16"/>
        </w:rPr>
        <w:t xml:space="preserve"> was fatigue </w:t>
      </w:r>
      <w:r w:rsidRPr="002C4248">
        <w:rPr>
          <w:rFonts w:ascii="LindeDaxPowerPoint" w:hAnsi="LindeDaxPowerPoint" w:cs="Arial"/>
          <w:sz w:val="16"/>
          <w:szCs w:val="16"/>
        </w:rPr>
        <w:br/>
        <w:t xml:space="preserve">accompanied by </w:t>
      </w:r>
      <w:r w:rsidRPr="002C4248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2C4248">
        <w:rPr>
          <w:rFonts w:ascii="LindeDaxPowerPoint" w:hAnsi="LindeDaxPowerPoint" w:cs="Arial"/>
          <w:sz w:val="16"/>
          <w:szCs w:val="16"/>
        </w:rPr>
        <w:t xml:space="preserve"> and oxidative wear. … </w:t>
      </w:r>
      <w:r w:rsidRPr="002C4248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2C4248">
        <w:rPr>
          <w:rFonts w:ascii="LindeDaxPowerPoint" w:hAnsi="LindeDaxPowerPoint" w:cs="Arial"/>
          <w:sz w:val="16"/>
          <w:szCs w:val="16"/>
        </w:rPr>
        <w:t xml:space="preserve"> surface and act as </w:t>
      </w:r>
      <w:proofErr w:type="gramStart"/>
      <w:r w:rsidRPr="002C4248">
        <w:rPr>
          <w:rFonts w:ascii="LindeDaxPowerPoint" w:hAnsi="LindeDaxPowerPoint" w:cs="Arial"/>
          <w:sz w:val="16"/>
          <w:szCs w:val="16"/>
        </w:rPr>
        <w:t>third-body</w:t>
      </w:r>
      <w:proofErr w:type="gramEnd"/>
      <w:r w:rsidRPr="002C4248">
        <w:rPr>
          <w:rFonts w:ascii="LindeDaxPowerPoint" w:hAnsi="LindeDaxPowerPoint" w:cs="Arial"/>
          <w:sz w:val="16"/>
          <w:szCs w:val="16"/>
        </w:rPr>
        <w:t xml:space="preserve"> </w:t>
      </w:r>
      <w:r w:rsidRPr="002C4248">
        <w:rPr>
          <w:rFonts w:ascii="LindeDaxPowerPoint" w:hAnsi="LindeDaxPowerPoint" w:cs="Arial"/>
          <w:sz w:val="16"/>
          <w:szCs w:val="16"/>
        </w:rPr>
        <w:br/>
      </w:r>
      <w:r w:rsidRPr="002C4248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2C4248">
        <w:rPr>
          <w:rFonts w:ascii="LindeDaxPowerPoint" w:hAnsi="LindeDaxPowerPoint" w:cs="Arial"/>
          <w:sz w:val="16"/>
          <w:szCs w:val="16"/>
        </w:rPr>
        <w:t xml:space="preserve"> particles, contributing to further groove formation (as indicated in Fig. 10c) …</w:t>
      </w:r>
    </w:p>
    <w:p w14:paraId="51918CD8" w14:textId="1F384305" w:rsidR="0051434E" w:rsidRDefault="0051434E" w:rsidP="00513E77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3DD70101" w14:textId="77777777" w:rsidR="00D720B0" w:rsidRPr="00D720B0" w:rsidRDefault="00D720B0" w:rsidP="00D720B0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25" w:history="1">
        <w:r w:rsidRPr="00D720B0">
          <w:rPr>
            <w:rStyle w:val="Hyperlink"/>
            <w:rFonts w:ascii="LindeDaxPowerPoint" w:hAnsi="LindeDaxPowerPoint" w:cs="Arial"/>
            <w:sz w:val="16"/>
            <w:szCs w:val="16"/>
          </w:rPr>
          <w:t xml:space="preserve">Microstructure and mechanical properties of </w:t>
        </w:r>
        <w:proofErr w:type="spellStart"/>
        <w:r w:rsidRPr="00D720B0">
          <w:rPr>
            <w:rStyle w:val="Hyperlink"/>
            <w:rFonts w:ascii="LindeDaxPowerPoint" w:hAnsi="LindeDaxPowerPoint" w:cs="Arial"/>
            <w:sz w:val="16"/>
            <w:szCs w:val="16"/>
          </w:rPr>
          <w:t>NiCoCrAlY</w:t>
        </w:r>
        <w:proofErr w:type="spellEnd"/>
        <w:r w:rsidRPr="00D720B0">
          <w:rPr>
            <w:rStyle w:val="Hyperlink"/>
            <w:rFonts w:ascii="LindeDaxPowerPoint" w:hAnsi="LindeDaxPowerPoint" w:cs="Arial"/>
            <w:sz w:val="16"/>
            <w:szCs w:val="16"/>
          </w:rPr>
          <w:t xml:space="preserve"> laser cladding </w:t>
        </w:r>
        <w:r w:rsidRPr="00D720B0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coating </w:t>
        </w:r>
        <w:r w:rsidRPr="00D720B0">
          <w:rPr>
            <w:rStyle w:val="Hyperlink"/>
            <w:rFonts w:ascii="LindeDaxPowerPoint" w:hAnsi="LindeDaxPowerPoint" w:cs="Arial"/>
            <w:sz w:val="16"/>
            <w:szCs w:val="16"/>
          </w:rPr>
          <w:t>after high-current pulsed electron beam irradiation</w:t>
        </w:r>
      </w:hyperlink>
    </w:p>
    <w:p w14:paraId="7C4E66A4" w14:textId="77777777" w:rsidR="00D720B0" w:rsidRPr="00D720B0" w:rsidRDefault="00D720B0" w:rsidP="00D720B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D720B0">
        <w:rPr>
          <w:rFonts w:ascii="LindeDaxPowerPoint" w:hAnsi="LindeDaxPowerPoint" w:cs="Arial"/>
          <w:sz w:val="16"/>
          <w:szCs w:val="16"/>
        </w:rPr>
        <w:t xml:space="preserve">B Chen, Y Li, J </w:t>
      </w:r>
      <w:proofErr w:type="spellStart"/>
      <w:r w:rsidRPr="00D720B0">
        <w:rPr>
          <w:rFonts w:ascii="LindeDaxPowerPoint" w:hAnsi="LindeDaxPowerPoint" w:cs="Arial"/>
          <w:sz w:val="16"/>
          <w:szCs w:val="16"/>
        </w:rPr>
        <w:t>Nie</w:t>
      </w:r>
      <w:proofErr w:type="spellEnd"/>
      <w:r w:rsidRPr="00D720B0">
        <w:rPr>
          <w:rFonts w:ascii="LindeDaxPowerPoint" w:hAnsi="LindeDaxPowerPoint" w:cs="Arial"/>
          <w:sz w:val="16"/>
          <w:szCs w:val="16"/>
        </w:rPr>
        <w:t>, C Wei, L Dang, Q Ma - Philosophical Magazine Letters, 2023</w:t>
      </w:r>
    </w:p>
    <w:p w14:paraId="66C49544" w14:textId="77777777" w:rsidR="00D720B0" w:rsidRPr="00D720B0" w:rsidRDefault="00D720B0" w:rsidP="00D720B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D720B0">
        <w:rPr>
          <w:rFonts w:ascii="LindeDaxPowerPoint" w:hAnsi="LindeDaxPowerPoint" w:cs="Arial"/>
          <w:sz w:val="16"/>
          <w:szCs w:val="16"/>
        </w:rPr>
        <w:t xml:space="preserve">… the surface wear resistance of the </w:t>
      </w:r>
      <w:r w:rsidRPr="00D720B0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D720B0">
        <w:rPr>
          <w:rFonts w:ascii="LindeDaxPowerPoint" w:hAnsi="LindeDaxPowerPoint" w:cs="Arial"/>
          <w:sz w:val="16"/>
          <w:szCs w:val="16"/>
        </w:rPr>
        <w:t xml:space="preserve"> after 5 pulses of irradiation was good </w:t>
      </w:r>
      <w:r w:rsidRPr="00D720B0">
        <w:rPr>
          <w:rFonts w:ascii="LindeDaxPowerPoint" w:hAnsi="LindeDaxPowerPoint" w:cs="Arial"/>
          <w:sz w:val="16"/>
          <w:szCs w:val="16"/>
        </w:rPr>
        <w:br/>
        <w:t xml:space="preserve">and thus not easy to deform. The main wear mechanism of the </w:t>
      </w:r>
      <w:r w:rsidRPr="00D720B0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D720B0">
        <w:rPr>
          <w:rFonts w:ascii="LindeDaxPowerPoint" w:hAnsi="LindeDaxPowerPoint" w:cs="Arial"/>
          <w:sz w:val="16"/>
          <w:szCs w:val="16"/>
        </w:rPr>
        <w:t xml:space="preserve"> is </w:t>
      </w:r>
      <w:r w:rsidRPr="00D720B0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D720B0">
        <w:rPr>
          <w:rFonts w:ascii="LindeDaxPowerPoint" w:hAnsi="LindeDaxPowerPoint" w:cs="Arial"/>
          <w:sz w:val="16"/>
          <w:szCs w:val="16"/>
        </w:rPr>
        <w:t xml:space="preserve"> </w:t>
      </w:r>
      <w:r w:rsidRPr="00D720B0">
        <w:rPr>
          <w:rFonts w:ascii="LindeDaxPowerPoint" w:hAnsi="LindeDaxPowerPoint" w:cs="Arial"/>
          <w:sz w:val="16"/>
          <w:szCs w:val="16"/>
        </w:rPr>
        <w:br/>
        <w:t xml:space="preserve">wear [Citation21]. Compared to the </w:t>
      </w:r>
      <w:r w:rsidRPr="00D720B0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D720B0">
        <w:rPr>
          <w:rFonts w:ascii="LindeDaxPowerPoint" w:hAnsi="LindeDaxPowerPoint" w:cs="Arial"/>
          <w:sz w:val="16"/>
          <w:szCs w:val="16"/>
        </w:rPr>
        <w:t xml:space="preserve"> after 5 pulses, the original </w:t>
      </w:r>
      <w:proofErr w:type="spellStart"/>
      <w:r w:rsidRPr="00D720B0">
        <w:rPr>
          <w:rFonts w:ascii="LindeDaxPowerPoint" w:hAnsi="LindeDaxPowerPoint" w:cs="Arial"/>
          <w:sz w:val="16"/>
          <w:szCs w:val="16"/>
        </w:rPr>
        <w:t>NiCoCrAlY</w:t>
      </w:r>
      <w:proofErr w:type="spellEnd"/>
      <w:r w:rsidRPr="00D720B0">
        <w:rPr>
          <w:rFonts w:ascii="LindeDaxPowerPoint" w:hAnsi="LindeDaxPowerPoint" w:cs="Arial"/>
          <w:sz w:val="16"/>
          <w:szCs w:val="16"/>
        </w:rPr>
        <w:t> …</w:t>
      </w:r>
    </w:p>
    <w:p w14:paraId="4C6FCE6A" w14:textId="2E075C5C" w:rsidR="002C4248" w:rsidRDefault="002C4248" w:rsidP="00513E77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29640EB8" w14:textId="77777777" w:rsidR="00BE0AF9" w:rsidRPr="00BE0AF9" w:rsidRDefault="00BE0AF9" w:rsidP="00BE0AF9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26" w:history="1">
        <w:r w:rsidRPr="00BE0AF9">
          <w:rPr>
            <w:rStyle w:val="Hyperlink"/>
            <w:rFonts w:ascii="LindeDaxPowerPoint" w:hAnsi="LindeDaxPowerPoint" w:cs="Arial"/>
            <w:sz w:val="16"/>
            <w:szCs w:val="16"/>
          </w:rPr>
          <w:t>Effects of Nano-CeO2 on Microstructure and Properties of WC/FeCoNiCrMo0. 2 Composite High Entropy Alloy Coatings by Laser Cladding</w:t>
        </w:r>
      </w:hyperlink>
    </w:p>
    <w:p w14:paraId="7E957BF0" w14:textId="77777777" w:rsidR="00BE0AF9" w:rsidRPr="00BE0AF9" w:rsidRDefault="00BE0AF9" w:rsidP="00BE0AF9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BE0AF9">
        <w:rPr>
          <w:rFonts w:ascii="LindeDaxPowerPoint" w:hAnsi="LindeDaxPowerPoint" w:cs="Arial"/>
          <w:sz w:val="16"/>
          <w:szCs w:val="16"/>
        </w:rPr>
        <w:t>X Ren, W Sun, Z Sheng, M Liu, H Hui, Y Xiao - Nanomaterials, 2023</w:t>
      </w:r>
    </w:p>
    <w:p w14:paraId="47C090E3" w14:textId="77777777" w:rsidR="00BE0AF9" w:rsidRPr="00BE0AF9" w:rsidRDefault="00BE0AF9" w:rsidP="00BE0AF9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BE0AF9">
        <w:rPr>
          <w:rFonts w:ascii="LindeDaxPowerPoint" w:hAnsi="LindeDaxPowerPoint" w:cs="Arial"/>
          <w:sz w:val="16"/>
          <w:szCs w:val="16"/>
        </w:rPr>
        <w:lastRenderedPageBreak/>
        <w:t xml:space="preserve">… in the </w:t>
      </w:r>
      <w:r w:rsidRPr="00BE0AF9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BE0AF9">
        <w:rPr>
          <w:rFonts w:ascii="LindeDaxPowerPoint" w:hAnsi="LindeDaxPowerPoint" w:cs="Arial"/>
          <w:sz w:val="16"/>
          <w:szCs w:val="16"/>
        </w:rPr>
        <w:t xml:space="preserve">, the wear mechanism was transformed into </w:t>
      </w:r>
      <w:r w:rsidRPr="00BE0AF9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BE0AF9">
        <w:rPr>
          <w:rFonts w:ascii="LindeDaxPowerPoint" w:hAnsi="LindeDaxPowerPoint" w:cs="Arial"/>
          <w:sz w:val="16"/>
          <w:szCs w:val="16"/>
        </w:rPr>
        <w:t xml:space="preserve"> wear. </w:t>
      </w:r>
      <w:r w:rsidRPr="00BE0AF9">
        <w:rPr>
          <w:rFonts w:ascii="LindeDaxPowerPoint" w:hAnsi="LindeDaxPowerPoint" w:cs="Arial"/>
          <w:sz w:val="16"/>
          <w:szCs w:val="16"/>
        </w:rPr>
        <w:br/>
        <w:t xml:space="preserve">Compared with the HEA </w:t>
      </w:r>
      <w:r w:rsidRPr="00BE0AF9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BE0AF9">
        <w:rPr>
          <w:rFonts w:ascii="LindeDaxPowerPoint" w:hAnsi="LindeDaxPowerPoint" w:cs="Arial"/>
          <w:sz w:val="16"/>
          <w:szCs w:val="16"/>
        </w:rPr>
        <w:t xml:space="preserve">, the HEA/WC </w:t>
      </w:r>
      <w:r w:rsidRPr="00BE0AF9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BE0AF9">
        <w:rPr>
          <w:rFonts w:ascii="LindeDaxPowerPoint" w:hAnsi="LindeDaxPowerPoint" w:cs="Arial"/>
          <w:sz w:val="16"/>
          <w:szCs w:val="16"/>
        </w:rPr>
        <w:t xml:space="preserve"> had better … As seen in </w:t>
      </w:r>
      <w:r w:rsidRPr="00BE0AF9">
        <w:rPr>
          <w:rFonts w:ascii="LindeDaxPowerPoint" w:hAnsi="LindeDaxPowerPoint" w:cs="Arial"/>
          <w:sz w:val="16"/>
          <w:szCs w:val="16"/>
        </w:rPr>
        <w:br/>
        <w:t xml:space="preserve">Figure 10j–l, the morphology of the HEA/WC + </w:t>
      </w:r>
      <w:proofErr w:type="spellStart"/>
      <w:r w:rsidRPr="00BE0AF9">
        <w:rPr>
          <w:rFonts w:ascii="LindeDaxPowerPoint" w:hAnsi="LindeDaxPowerPoint" w:cs="Arial"/>
          <w:sz w:val="16"/>
          <w:szCs w:val="16"/>
        </w:rPr>
        <w:t>CeO</w:t>
      </w:r>
      <w:proofErr w:type="spellEnd"/>
      <w:r w:rsidRPr="00BE0AF9">
        <w:rPr>
          <w:rFonts w:ascii="LindeDaxPowerPoint" w:hAnsi="LindeDaxPowerPoint" w:cs="Arial"/>
          <w:sz w:val="16"/>
          <w:szCs w:val="16"/>
        </w:rPr>
        <w:t xml:space="preserve"> 2 </w:t>
      </w:r>
      <w:r w:rsidRPr="00BE0AF9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BE0AF9">
        <w:rPr>
          <w:rFonts w:ascii="LindeDaxPowerPoint" w:hAnsi="LindeDaxPowerPoint" w:cs="Arial"/>
          <w:sz w:val="16"/>
          <w:szCs w:val="16"/>
        </w:rPr>
        <w:t xml:space="preserve"> was the best after wear …</w:t>
      </w:r>
    </w:p>
    <w:p w14:paraId="6B6EF5C8" w14:textId="27BCEF70" w:rsidR="00D720B0" w:rsidRDefault="00D720B0" w:rsidP="00513E77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30395633" w14:textId="77777777" w:rsidR="00536EDC" w:rsidRPr="00536EDC" w:rsidRDefault="00536EDC" w:rsidP="00536EDC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27" w:history="1">
        <w:r w:rsidRPr="00536EDC">
          <w:rPr>
            <w:rStyle w:val="Hyperlink"/>
            <w:rFonts w:ascii="LindeDaxPowerPoint" w:hAnsi="LindeDaxPowerPoint" w:cs="Arial"/>
            <w:sz w:val="16"/>
            <w:szCs w:val="16"/>
          </w:rPr>
          <w:t>Component Demonstration and Engine Validation of Solution Precursor Plasma Spray (SPPS) Yttrium Aluminum Garnet (YAG) Thermal Barrier Coatings: Part II</w:t>
        </w:r>
      </w:hyperlink>
    </w:p>
    <w:p w14:paraId="22ACBB2B" w14:textId="77777777" w:rsidR="00536EDC" w:rsidRPr="00536EDC" w:rsidRDefault="00536EDC" w:rsidP="00536EDC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536EDC">
        <w:rPr>
          <w:rFonts w:ascii="LindeDaxPowerPoint" w:hAnsi="LindeDaxPowerPoint" w:cs="Arial"/>
          <w:sz w:val="16"/>
          <w:szCs w:val="16"/>
        </w:rPr>
        <w:t xml:space="preserve">B Cottom, R Kumar, C Jiang, M </w:t>
      </w:r>
      <w:proofErr w:type="spellStart"/>
      <w:r w:rsidRPr="00536EDC">
        <w:rPr>
          <w:rFonts w:ascii="LindeDaxPowerPoint" w:hAnsi="LindeDaxPowerPoint" w:cs="Arial"/>
          <w:sz w:val="16"/>
          <w:szCs w:val="16"/>
        </w:rPr>
        <w:t>Gell</w:t>
      </w:r>
      <w:proofErr w:type="spellEnd"/>
      <w:r w:rsidRPr="00536EDC">
        <w:rPr>
          <w:rFonts w:ascii="LindeDaxPowerPoint" w:hAnsi="LindeDaxPowerPoint" w:cs="Arial"/>
          <w:sz w:val="16"/>
          <w:szCs w:val="16"/>
        </w:rPr>
        <w:t>, EH Jordan - Journal of Thermal Spray …, 2023</w:t>
      </w:r>
    </w:p>
    <w:p w14:paraId="579535E3" w14:textId="77777777" w:rsidR="00536EDC" w:rsidRPr="00536EDC" w:rsidRDefault="00536EDC" w:rsidP="00536EDC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536EDC">
        <w:rPr>
          <w:rFonts w:ascii="LindeDaxPowerPoint" w:hAnsi="LindeDaxPowerPoint" w:cs="Arial"/>
          <w:sz w:val="16"/>
          <w:szCs w:val="16"/>
        </w:rPr>
        <w:t xml:space="preserve">… The solution precursor plasma spray (SPPS) process has been successfully used </w:t>
      </w:r>
      <w:r w:rsidRPr="00536EDC">
        <w:rPr>
          <w:rFonts w:ascii="LindeDaxPowerPoint" w:hAnsi="LindeDaxPowerPoint" w:cs="Arial"/>
          <w:sz w:val="16"/>
          <w:szCs w:val="16"/>
        </w:rPr>
        <w:br/>
        <w:t xml:space="preserve">to </w:t>
      </w:r>
      <w:r w:rsidRPr="00536EDC">
        <w:rPr>
          <w:rFonts w:ascii="LindeDaxPowerPoint" w:hAnsi="LindeDaxPowerPoint" w:cs="Arial"/>
          <w:b/>
          <w:bCs/>
          <w:sz w:val="16"/>
          <w:szCs w:val="16"/>
        </w:rPr>
        <w:t>coat</w:t>
      </w:r>
      <w:r w:rsidRPr="00536EDC">
        <w:rPr>
          <w:rFonts w:ascii="LindeDaxPowerPoint" w:hAnsi="LindeDaxPowerPoint" w:cs="Arial"/>
          <w:sz w:val="16"/>
          <w:szCs w:val="16"/>
        </w:rPr>
        <w:t xml:space="preserve"> fuel nozzle injectors, an annular inner combustor liner and </w:t>
      </w:r>
      <w:r w:rsidRPr="00536EDC">
        <w:rPr>
          <w:rFonts w:ascii="LindeDaxPowerPoint" w:hAnsi="LindeDaxPowerPoint" w:cs="Arial"/>
          <w:b/>
          <w:bCs/>
          <w:sz w:val="16"/>
          <w:szCs w:val="16"/>
        </w:rPr>
        <w:t>abradable</w:t>
      </w:r>
      <w:r w:rsidRPr="00536EDC">
        <w:rPr>
          <w:rFonts w:ascii="LindeDaxPowerPoint" w:hAnsi="LindeDaxPowerPoint" w:cs="Arial"/>
          <w:sz w:val="16"/>
          <w:szCs w:val="16"/>
        </w:rPr>
        <w:t xml:space="preserve"> outer </w:t>
      </w:r>
      <w:r w:rsidRPr="00536EDC">
        <w:rPr>
          <w:rFonts w:ascii="LindeDaxPowerPoint" w:hAnsi="LindeDaxPowerPoint" w:cs="Arial"/>
          <w:sz w:val="16"/>
          <w:szCs w:val="16"/>
        </w:rPr>
        <w:br/>
        <w:t xml:space="preserve">air </w:t>
      </w:r>
      <w:r w:rsidRPr="00536EDC">
        <w:rPr>
          <w:rFonts w:ascii="LindeDaxPowerPoint" w:hAnsi="LindeDaxPowerPoint" w:cs="Arial"/>
          <w:b/>
          <w:bCs/>
          <w:sz w:val="16"/>
          <w:szCs w:val="16"/>
        </w:rPr>
        <w:t>seals</w:t>
      </w:r>
      <w:r w:rsidRPr="00536EDC">
        <w:rPr>
          <w:rFonts w:ascii="LindeDaxPowerPoint" w:hAnsi="LindeDaxPowerPoint" w:cs="Arial"/>
          <w:sz w:val="16"/>
          <w:szCs w:val="16"/>
        </w:rPr>
        <w:t xml:space="preserve"> with tailored microstructures of SPPS YAG. Fuel nozzle injectors in a rig test …</w:t>
      </w:r>
    </w:p>
    <w:p w14:paraId="163A6D70" w14:textId="311B319A" w:rsidR="00BE0AF9" w:rsidRDefault="00BE0AF9" w:rsidP="00513E77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05DE4DCF" w14:textId="77777777" w:rsidR="009314D1" w:rsidRPr="009314D1" w:rsidRDefault="009314D1" w:rsidP="009314D1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28" w:history="1">
        <w:r w:rsidRPr="009314D1">
          <w:rPr>
            <w:rStyle w:val="Hyperlink"/>
            <w:rFonts w:ascii="LindeDaxPowerPoint" w:hAnsi="LindeDaxPowerPoint" w:cs="Arial"/>
            <w:sz w:val="16"/>
            <w:szCs w:val="16"/>
          </w:rPr>
          <w:t xml:space="preserve">Effect of MoO3 Content on Ni3Al-Ag-MoO3 Composite </w:t>
        </w:r>
        <w:r w:rsidRPr="009314D1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Coating </w:t>
        </w:r>
        <w:r w:rsidRPr="009314D1">
          <w:rPr>
            <w:rStyle w:val="Hyperlink"/>
            <w:rFonts w:ascii="LindeDaxPowerPoint" w:hAnsi="LindeDaxPowerPoint" w:cs="Arial"/>
            <w:sz w:val="16"/>
            <w:szCs w:val="16"/>
          </w:rPr>
          <w:t>Microstructure and Tribological Properties</w:t>
        </w:r>
      </w:hyperlink>
    </w:p>
    <w:p w14:paraId="3C5BAB4E" w14:textId="77777777" w:rsidR="009314D1" w:rsidRPr="009314D1" w:rsidRDefault="009314D1" w:rsidP="009314D1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9314D1">
        <w:rPr>
          <w:rFonts w:ascii="LindeDaxPowerPoint" w:hAnsi="LindeDaxPowerPoint" w:cs="Arial"/>
          <w:sz w:val="16"/>
          <w:szCs w:val="16"/>
        </w:rPr>
        <w:t>X Fan, W Li, J Yang, S Zhu, S Cui, B Cheng, H Zhai - Coatings, 2023</w:t>
      </w:r>
    </w:p>
    <w:p w14:paraId="23C7B684" w14:textId="77777777" w:rsidR="009314D1" w:rsidRPr="009314D1" w:rsidRDefault="009314D1" w:rsidP="009314D1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9314D1">
        <w:rPr>
          <w:rFonts w:ascii="LindeDaxPowerPoint" w:hAnsi="LindeDaxPowerPoint" w:cs="Arial"/>
          <w:sz w:val="16"/>
          <w:szCs w:val="16"/>
        </w:rPr>
        <w:t xml:space="preserve">… </w:t>
      </w:r>
      <w:r w:rsidRPr="009314D1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9314D1">
        <w:rPr>
          <w:rFonts w:ascii="LindeDaxPowerPoint" w:hAnsi="LindeDaxPowerPoint" w:cs="Arial"/>
          <w:sz w:val="16"/>
          <w:szCs w:val="16"/>
        </w:rPr>
        <w:t xml:space="preserve">, the scratches on the worn track are significantly reduced (Figure 5(a3)). It </w:t>
      </w:r>
      <w:r w:rsidRPr="009314D1">
        <w:rPr>
          <w:rFonts w:ascii="LindeDaxPowerPoint" w:hAnsi="LindeDaxPowerPoint" w:cs="Arial"/>
          <w:sz w:val="16"/>
          <w:szCs w:val="16"/>
        </w:rPr>
        <w:br/>
        <w:t xml:space="preserve">implies that the </w:t>
      </w:r>
      <w:r w:rsidRPr="009314D1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9314D1">
        <w:rPr>
          <w:rFonts w:ascii="LindeDaxPowerPoint" w:hAnsi="LindeDaxPowerPoint" w:cs="Arial"/>
          <w:sz w:val="16"/>
          <w:szCs w:val="16"/>
        </w:rPr>
        <w:t xml:space="preserve"> wear is reduced for NAM20 </w:t>
      </w:r>
      <w:r w:rsidRPr="009314D1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9314D1">
        <w:rPr>
          <w:rFonts w:ascii="LindeDaxPowerPoint" w:hAnsi="LindeDaxPowerPoint" w:cs="Arial"/>
          <w:sz w:val="16"/>
          <w:szCs w:val="16"/>
        </w:rPr>
        <w:t xml:space="preserve">. At … MoO3 in the </w:t>
      </w:r>
      <w:r w:rsidRPr="009314D1">
        <w:rPr>
          <w:rFonts w:ascii="LindeDaxPowerPoint" w:hAnsi="LindeDaxPowerPoint" w:cs="Arial"/>
          <w:sz w:val="16"/>
          <w:szCs w:val="16"/>
        </w:rPr>
        <w:br/>
        <w:t xml:space="preserve">feedstock powder minimizes the deposited NAM </w:t>
      </w:r>
      <w:r w:rsidRPr="009314D1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9314D1">
        <w:rPr>
          <w:rFonts w:ascii="LindeDaxPowerPoint" w:hAnsi="LindeDaxPowerPoint" w:cs="Arial"/>
          <w:sz w:val="16"/>
          <w:szCs w:val="16"/>
        </w:rPr>
        <w:t xml:space="preserve"> </w:t>
      </w:r>
      <w:r w:rsidRPr="009314D1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9314D1">
        <w:rPr>
          <w:rFonts w:ascii="LindeDaxPowerPoint" w:hAnsi="LindeDaxPowerPoint" w:cs="Arial"/>
          <w:sz w:val="16"/>
          <w:szCs w:val="16"/>
        </w:rPr>
        <w:t xml:space="preserve"> wear. At 600 C to …</w:t>
      </w:r>
    </w:p>
    <w:p w14:paraId="7B4AAAD2" w14:textId="3B5C471E" w:rsidR="00536EDC" w:rsidRDefault="00536EDC" w:rsidP="00513E77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51F23098" w14:textId="77777777" w:rsidR="009E31DB" w:rsidRPr="009E31DB" w:rsidRDefault="009E31DB" w:rsidP="009E31DB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29" w:history="1">
        <w:r w:rsidRPr="009E31DB">
          <w:rPr>
            <w:rStyle w:val="Hyperlink"/>
            <w:rFonts w:ascii="LindeDaxPowerPoint" w:hAnsi="LindeDaxPowerPoint" w:cs="Arial"/>
            <w:sz w:val="16"/>
            <w:szCs w:val="16"/>
          </w:rPr>
          <w:t xml:space="preserve">Phase Evolution and Properties of </w:t>
        </w:r>
        <w:proofErr w:type="spellStart"/>
        <w:r w:rsidRPr="009E31DB">
          <w:rPr>
            <w:rStyle w:val="Hyperlink"/>
            <w:rFonts w:ascii="LindeDaxPowerPoint" w:hAnsi="LindeDaxPowerPoint" w:cs="Arial"/>
            <w:sz w:val="16"/>
            <w:szCs w:val="16"/>
          </w:rPr>
          <w:t>AlxCoCrFeNi</w:t>
        </w:r>
        <w:proofErr w:type="spellEnd"/>
        <w:r w:rsidRPr="009E31DB">
          <w:rPr>
            <w:rStyle w:val="Hyperlink"/>
            <w:rFonts w:ascii="LindeDaxPowerPoint" w:hAnsi="LindeDaxPowerPoint" w:cs="Arial"/>
            <w:sz w:val="16"/>
            <w:szCs w:val="16"/>
          </w:rPr>
          <w:t xml:space="preserve"> High-Entropy Alloys Coatings by Laser Cladding</w:t>
        </w:r>
      </w:hyperlink>
    </w:p>
    <w:p w14:paraId="533F15A1" w14:textId="77777777" w:rsidR="009E31DB" w:rsidRPr="009E31DB" w:rsidRDefault="009E31DB" w:rsidP="009E31DB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9E31DB">
        <w:rPr>
          <w:rFonts w:ascii="LindeDaxPowerPoint" w:hAnsi="LindeDaxPowerPoint" w:cs="Arial"/>
          <w:sz w:val="16"/>
          <w:szCs w:val="16"/>
        </w:rPr>
        <w:t>Z Li, C Jing, Y Feng, Z Wu, T Lin, J Zhao - Materials Today Communications, 2023</w:t>
      </w:r>
    </w:p>
    <w:p w14:paraId="362D963C" w14:textId="77777777" w:rsidR="009E31DB" w:rsidRPr="009E31DB" w:rsidRDefault="009E31DB" w:rsidP="009E31DB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9E31DB">
        <w:rPr>
          <w:rFonts w:ascii="LindeDaxPowerPoint" w:hAnsi="LindeDaxPowerPoint" w:cs="Arial"/>
          <w:sz w:val="16"/>
          <w:szCs w:val="16"/>
        </w:rPr>
        <w:t xml:space="preserve">… </w:t>
      </w:r>
      <w:proofErr w:type="gramStart"/>
      <w:r w:rsidRPr="009E31DB">
        <w:rPr>
          <w:rFonts w:ascii="LindeDaxPowerPoint" w:hAnsi="LindeDaxPowerPoint" w:cs="Arial"/>
          <w:sz w:val="16"/>
          <w:szCs w:val="16"/>
        </w:rPr>
        <w:t>It can be seen that the</w:t>
      </w:r>
      <w:proofErr w:type="gramEnd"/>
      <w:r w:rsidRPr="009E31DB">
        <w:rPr>
          <w:rFonts w:ascii="LindeDaxPowerPoint" w:hAnsi="LindeDaxPowerPoint" w:cs="Arial"/>
          <w:sz w:val="16"/>
          <w:szCs w:val="16"/>
        </w:rPr>
        <w:t xml:space="preserve"> form of wear of H13 steel is mainly </w:t>
      </w:r>
      <w:r w:rsidRPr="009E31DB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9E31DB">
        <w:rPr>
          <w:rFonts w:ascii="LindeDaxPowerPoint" w:hAnsi="LindeDaxPowerPoint" w:cs="Arial"/>
          <w:sz w:val="16"/>
          <w:szCs w:val="16"/>
        </w:rPr>
        <w:t xml:space="preserve"> wear, the form </w:t>
      </w:r>
      <w:r w:rsidRPr="009E31DB">
        <w:rPr>
          <w:rFonts w:ascii="LindeDaxPowerPoint" w:hAnsi="LindeDaxPowerPoint" w:cs="Arial"/>
          <w:sz w:val="16"/>
          <w:szCs w:val="16"/>
        </w:rPr>
        <w:br/>
        <w:t xml:space="preserve">of wear of Al 0.5 </w:t>
      </w:r>
      <w:r w:rsidRPr="009E31DB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9E31DB">
        <w:rPr>
          <w:rFonts w:ascii="LindeDaxPowerPoint" w:hAnsi="LindeDaxPowerPoint" w:cs="Arial"/>
          <w:sz w:val="16"/>
          <w:szCs w:val="16"/>
        </w:rPr>
        <w:t xml:space="preserve"> is the interaction of </w:t>
      </w:r>
      <w:r w:rsidRPr="009E31DB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9E31DB">
        <w:rPr>
          <w:rFonts w:ascii="LindeDaxPowerPoint" w:hAnsi="LindeDaxPowerPoint" w:cs="Arial"/>
          <w:sz w:val="16"/>
          <w:szCs w:val="16"/>
        </w:rPr>
        <w:t xml:space="preserve"> wear and adhesive wear, and </w:t>
      </w:r>
      <w:r w:rsidRPr="009E31DB">
        <w:rPr>
          <w:rFonts w:ascii="LindeDaxPowerPoint" w:hAnsi="LindeDaxPowerPoint" w:cs="Arial"/>
          <w:sz w:val="16"/>
          <w:szCs w:val="16"/>
        </w:rPr>
        <w:br/>
        <w:t xml:space="preserve">the form of wear of Al 1.0 </w:t>
      </w:r>
      <w:r w:rsidRPr="009E31DB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9E31DB">
        <w:rPr>
          <w:rFonts w:ascii="LindeDaxPowerPoint" w:hAnsi="LindeDaxPowerPoint" w:cs="Arial"/>
          <w:sz w:val="16"/>
          <w:szCs w:val="16"/>
        </w:rPr>
        <w:t xml:space="preserve"> is adhesive wear. The internal microstructure of …</w:t>
      </w:r>
    </w:p>
    <w:p w14:paraId="5E212502" w14:textId="66D5B52F" w:rsidR="009314D1" w:rsidRDefault="009314D1" w:rsidP="00513E77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07DE4EA8" w14:textId="77777777" w:rsidR="00D63C04" w:rsidRPr="00D63C04" w:rsidRDefault="00D63C04" w:rsidP="00D63C04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30" w:history="1">
        <w:r w:rsidRPr="00D63C04">
          <w:rPr>
            <w:rStyle w:val="Hyperlink"/>
            <w:rFonts w:ascii="LindeDaxPowerPoint" w:hAnsi="LindeDaxPowerPoint" w:cs="Arial"/>
            <w:sz w:val="16"/>
            <w:szCs w:val="16"/>
          </w:rPr>
          <w:t xml:space="preserve">Wear mechanism of a laser cladded Fe-based self-lubricating composite </w:t>
        </w:r>
        <w:r w:rsidRPr="00D63C04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coating </w:t>
        </w:r>
        <w:r w:rsidRPr="00D63C04">
          <w:rPr>
            <w:rStyle w:val="Hyperlink"/>
            <w:rFonts w:ascii="LindeDaxPowerPoint" w:hAnsi="LindeDaxPowerPoint" w:cs="Arial"/>
            <w:sz w:val="16"/>
            <w:szCs w:val="16"/>
          </w:rPr>
          <w:t>for protecting counter-</w:t>
        </w:r>
        <w:r w:rsidRPr="00D63C04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abrasive </w:t>
        </w:r>
        <w:r w:rsidRPr="00D63C04">
          <w:rPr>
            <w:rStyle w:val="Hyperlink"/>
            <w:rFonts w:ascii="LindeDaxPowerPoint" w:hAnsi="LindeDaxPowerPoint" w:cs="Arial"/>
            <w:sz w:val="16"/>
            <w:szCs w:val="16"/>
          </w:rPr>
          <w:t>parts</w:t>
        </w:r>
      </w:hyperlink>
    </w:p>
    <w:p w14:paraId="767C46B0" w14:textId="77777777" w:rsidR="00D63C04" w:rsidRPr="00D63C04" w:rsidRDefault="00D63C04" w:rsidP="00D63C04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D63C04">
        <w:rPr>
          <w:rFonts w:ascii="LindeDaxPowerPoint" w:hAnsi="LindeDaxPowerPoint" w:cs="Arial"/>
          <w:sz w:val="16"/>
          <w:szCs w:val="16"/>
        </w:rPr>
        <w:t>C Li, R Sun, Y Li, Z Zhao, X Qi, M Pei, F Li, J Li - Surface and Coatings Technology, 2023</w:t>
      </w:r>
    </w:p>
    <w:p w14:paraId="18B0CEF7" w14:textId="77777777" w:rsidR="00D63C04" w:rsidRPr="00D63C04" w:rsidRDefault="00D63C04" w:rsidP="00D63C04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D63C04">
        <w:rPr>
          <w:rFonts w:ascii="LindeDaxPowerPoint" w:hAnsi="LindeDaxPowerPoint" w:cs="Arial"/>
          <w:sz w:val="16"/>
          <w:szCs w:val="16"/>
        </w:rPr>
        <w:t xml:space="preserve">… the tire mold 40Cr </w:t>
      </w:r>
      <w:proofErr w:type="spellStart"/>
      <w:r w:rsidRPr="00D63C04">
        <w:rPr>
          <w:rFonts w:ascii="LindeDaxPowerPoint" w:hAnsi="LindeDaxPowerPoint" w:cs="Arial"/>
          <w:sz w:val="16"/>
          <w:szCs w:val="16"/>
        </w:rPr>
        <w:t>nitrided</w:t>
      </w:r>
      <w:proofErr w:type="spellEnd"/>
      <w:r w:rsidRPr="00D63C04">
        <w:rPr>
          <w:rFonts w:ascii="LindeDaxPowerPoint" w:hAnsi="LindeDaxPowerPoint" w:cs="Arial"/>
          <w:sz w:val="16"/>
          <w:szCs w:val="16"/>
        </w:rPr>
        <w:t xml:space="preserve"> layer (counter-</w:t>
      </w:r>
      <w:r w:rsidRPr="00D63C04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D63C04">
        <w:rPr>
          <w:rFonts w:ascii="LindeDaxPowerPoint" w:hAnsi="LindeDaxPowerPoint" w:cs="Arial"/>
          <w:sz w:val="16"/>
          <w:szCs w:val="16"/>
        </w:rPr>
        <w:t xml:space="preserve"> parts) was carried out. Friction </w:t>
      </w:r>
      <w:r w:rsidRPr="00D63C04">
        <w:rPr>
          <w:rFonts w:ascii="LindeDaxPowerPoint" w:hAnsi="LindeDaxPowerPoint" w:cs="Arial"/>
          <w:sz w:val="16"/>
          <w:szCs w:val="16"/>
        </w:rPr>
        <w:br/>
        <w:t xml:space="preserve">coefficients of … Fe-based self-lubricating composite </w:t>
      </w:r>
      <w:r w:rsidRPr="00D63C04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D63C04">
        <w:rPr>
          <w:rFonts w:ascii="LindeDaxPowerPoint" w:hAnsi="LindeDaxPowerPoint" w:cs="Arial"/>
          <w:sz w:val="16"/>
          <w:szCs w:val="16"/>
        </w:rPr>
        <w:t xml:space="preserve"> that can effectively </w:t>
      </w:r>
      <w:r w:rsidRPr="00D63C04">
        <w:rPr>
          <w:rFonts w:ascii="LindeDaxPowerPoint" w:hAnsi="LindeDaxPowerPoint" w:cs="Arial"/>
          <w:sz w:val="16"/>
          <w:szCs w:val="16"/>
        </w:rPr>
        <w:br/>
        <w:t xml:space="preserve">protect </w:t>
      </w:r>
      <w:r w:rsidRPr="00D63C04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D63C04">
        <w:rPr>
          <w:rFonts w:ascii="LindeDaxPowerPoint" w:hAnsi="LindeDaxPowerPoint" w:cs="Arial"/>
          <w:sz w:val="16"/>
          <w:szCs w:val="16"/>
        </w:rPr>
        <w:t xml:space="preserve"> parts. … stress of the </w:t>
      </w:r>
      <w:r w:rsidRPr="00D63C04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D63C04">
        <w:rPr>
          <w:rFonts w:ascii="LindeDaxPowerPoint" w:hAnsi="LindeDaxPowerPoint" w:cs="Arial"/>
          <w:sz w:val="16"/>
          <w:szCs w:val="16"/>
        </w:rPr>
        <w:t xml:space="preserve"> makes it difficult for the </w:t>
      </w:r>
      <w:r w:rsidRPr="00D63C04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D63C04">
        <w:rPr>
          <w:rFonts w:ascii="LindeDaxPowerPoint" w:hAnsi="LindeDaxPowerPoint" w:cs="Arial"/>
          <w:sz w:val="16"/>
          <w:szCs w:val="16"/>
        </w:rPr>
        <w:t xml:space="preserve"> dust …</w:t>
      </w:r>
    </w:p>
    <w:p w14:paraId="2F94AC22" w14:textId="719EF7A0" w:rsidR="009E31DB" w:rsidRDefault="009E31DB" w:rsidP="00513E77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0FEB6AA2" w14:textId="77777777" w:rsidR="00554ACE" w:rsidRPr="00554ACE" w:rsidRDefault="00554ACE" w:rsidP="00554ACE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31" w:history="1">
        <w:r w:rsidRPr="00554ACE">
          <w:rPr>
            <w:rStyle w:val="Hyperlink"/>
            <w:rFonts w:ascii="LindeDaxPowerPoint" w:hAnsi="LindeDaxPowerPoint" w:cs="Arial"/>
            <w:sz w:val="16"/>
            <w:szCs w:val="16"/>
          </w:rPr>
          <w:t>Microstructure and Tribo-Behavior of WC–Cr3C2–Ni Coatings by Laser Cladding and HVAF Sprayed: A Comparative Assessment</w:t>
        </w:r>
      </w:hyperlink>
    </w:p>
    <w:p w14:paraId="556682EC" w14:textId="77777777" w:rsidR="00554ACE" w:rsidRPr="00554ACE" w:rsidRDefault="00554ACE" w:rsidP="00554ACE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554ACE">
        <w:rPr>
          <w:rFonts w:ascii="LindeDaxPowerPoint" w:hAnsi="LindeDaxPowerPoint" w:cs="Arial"/>
          <w:sz w:val="16"/>
          <w:szCs w:val="16"/>
        </w:rPr>
        <w:t>Z Zhang, W Li, R Yang, X Zhao, H Zhang - Materials, 2023</w:t>
      </w:r>
    </w:p>
    <w:p w14:paraId="58B968CE" w14:textId="77777777" w:rsidR="00554ACE" w:rsidRPr="00554ACE" w:rsidRDefault="00554ACE" w:rsidP="00554ACE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554ACE">
        <w:rPr>
          <w:rFonts w:ascii="LindeDaxPowerPoint" w:hAnsi="LindeDaxPowerPoint" w:cs="Arial"/>
          <w:sz w:val="16"/>
          <w:szCs w:val="16"/>
        </w:rPr>
        <w:t xml:space="preserve">… Accordingly, wear mechanism of the HVAF-WC </w:t>
      </w:r>
      <w:r w:rsidRPr="00554ACE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554ACE">
        <w:rPr>
          <w:rFonts w:ascii="LindeDaxPowerPoint" w:hAnsi="LindeDaxPowerPoint" w:cs="Arial"/>
          <w:sz w:val="16"/>
          <w:szCs w:val="16"/>
        </w:rPr>
        <w:t xml:space="preserve"> is mainly dominated by </w:t>
      </w:r>
      <w:r w:rsidRPr="00554ACE">
        <w:rPr>
          <w:rFonts w:ascii="LindeDaxPowerPoint" w:hAnsi="LindeDaxPowerPoint" w:cs="Arial"/>
          <w:sz w:val="16"/>
          <w:szCs w:val="16"/>
        </w:rPr>
        <w:br/>
      </w:r>
      <w:r w:rsidRPr="00554ACE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554ACE">
        <w:rPr>
          <w:rFonts w:ascii="LindeDaxPowerPoint" w:hAnsi="LindeDaxPowerPoint" w:cs="Arial"/>
          <w:sz w:val="16"/>
          <w:szCs w:val="16"/>
        </w:rPr>
        <w:t xml:space="preserve"> wear caused by hard phases, accompanied with … are the main material </w:t>
      </w:r>
      <w:r w:rsidRPr="00554ACE">
        <w:rPr>
          <w:rFonts w:ascii="LindeDaxPowerPoint" w:hAnsi="LindeDaxPowerPoint" w:cs="Arial"/>
          <w:sz w:val="16"/>
          <w:szCs w:val="16"/>
        </w:rPr>
        <w:br/>
        <w:t xml:space="preserve">removal mechanisms, and </w:t>
      </w:r>
      <w:r w:rsidRPr="00554ACE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554ACE">
        <w:rPr>
          <w:rFonts w:ascii="LindeDaxPowerPoint" w:hAnsi="LindeDaxPowerPoint" w:cs="Arial"/>
          <w:sz w:val="16"/>
          <w:szCs w:val="16"/>
        </w:rPr>
        <w:t xml:space="preserve"> wear and oxidative wear are the main wear …</w:t>
      </w:r>
    </w:p>
    <w:p w14:paraId="7A8EAAE9" w14:textId="68C9BE89" w:rsidR="00D63C04" w:rsidRDefault="00D63C04" w:rsidP="00513E77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39DB9483" w14:textId="77777777" w:rsidR="00781870" w:rsidRPr="00781870" w:rsidRDefault="00781870" w:rsidP="00781870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32" w:history="1">
        <w:r w:rsidRPr="00781870">
          <w:rPr>
            <w:rStyle w:val="Hyperlink"/>
            <w:rFonts w:ascii="LindeDaxPowerPoint" w:hAnsi="LindeDaxPowerPoint" w:cs="Arial"/>
            <w:sz w:val="16"/>
            <w:szCs w:val="16"/>
          </w:rPr>
          <w:t>Improving knife milling performance for biomass preprocessing by using advanced blade materials</w:t>
        </w:r>
      </w:hyperlink>
    </w:p>
    <w:p w14:paraId="37DD3012" w14:textId="77777777" w:rsidR="00781870" w:rsidRPr="00781870" w:rsidRDefault="00781870" w:rsidP="0078187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781870">
        <w:rPr>
          <w:rFonts w:ascii="LindeDaxPowerPoint" w:hAnsi="LindeDaxPowerPoint" w:cs="Arial"/>
          <w:sz w:val="16"/>
          <w:szCs w:val="16"/>
        </w:rPr>
        <w:t xml:space="preserve">T </w:t>
      </w:r>
      <w:proofErr w:type="spellStart"/>
      <w:r w:rsidRPr="00781870">
        <w:rPr>
          <w:rFonts w:ascii="LindeDaxPowerPoint" w:hAnsi="LindeDaxPowerPoint" w:cs="Arial"/>
          <w:sz w:val="16"/>
          <w:szCs w:val="16"/>
        </w:rPr>
        <w:t>Grejtak</w:t>
      </w:r>
      <w:proofErr w:type="spellEnd"/>
      <w:r w:rsidRPr="00781870">
        <w:rPr>
          <w:rFonts w:ascii="LindeDaxPowerPoint" w:hAnsi="LindeDaxPowerPoint" w:cs="Arial"/>
          <w:sz w:val="16"/>
          <w:szCs w:val="16"/>
        </w:rPr>
        <w:t xml:space="preserve">, JA Lacey, MW </w:t>
      </w:r>
      <w:proofErr w:type="spellStart"/>
      <w:r w:rsidRPr="00781870">
        <w:rPr>
          <w:rFonts w:ascii="LindeDaxPowerPoint" w:hAnsi="LindeDaxPowerPoint" w:cs="Arial"/>
          <w:sz w:val="16"/>
          <w:szCs w:val="16"/>
        </w:rPr>
        <w:t>Kuns</w:t>
      </w:r>
      <w:proofErr w:type="spellEnd"/>
      <w:r w:rsidRPr="00781870">
        <w:rPr>
          <w:rFonts w:ascii="LindeDaxPowerPoint" w:hAnsi="LindeDaxPowerPoint" w:cs="Arial"/>
          <w:sz w:val="16"/>
          <w:szCs w:val="16"/>
        </w:rPr>
        <w:t>, DS Hartley… - Wear, 2023</w:t>
      </w:r>
    </w:p>
    <w:p w14:paraId="3B89EB25" w14:textId="77777777" w:rsidR="00781870" w:rsidRPr="00781870" w:rsidRDefault="00781870" w:rsidP="0078187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781870">
        <w:rPr>
          <w:rFonts w:ascii="LindeDaxPowerPoint" w:hAnsi="LindeDaxPowerPoint" w:cs="Arial"/>
          <w:sz w:val="16"/>
          <w:szCs w:val="16"/>
        </w:rPr>
        <w:t>… By that moment, the DLC-</w:t>
      </w:r>
      <w:r w:rsidRPr="00781870">
        <w:rPr>
          <w:rFonts w:ascii="LindeDaxPowerPoint" w:hAnsi="LindeDaxPowerPoint" w:cs="Arial"/>
          <w:b/>
          <w:bCs/>
          <w:sz w:val="16"/>
          <w:szCs w:val="16"/>
        </w:rPr>
        <w:t>coated</w:t>
      </w:r>
      <w:r w:rsidRPr="00781870">
        <w:rPr>
          <w:rFonts w:ascii="LindeDaxPowerPoint" w:hAnsi="LindeDaxPowerPoint" w:cs="Arial"/>
          <w:sz w:val="16"/>
          <w:szCs w:val="16"/>
        </w:rPr>
        <w:t xml:space="preserve"> blades had a similar wear rate to the iron-</w:t>
      </w:r>
      <w:proofErr w:type="spellStart"/>
      <w:r w:rsidRPr="00781870">
        <w:rPr>
          <w:rFonts w:ascii="LindeDaxPowerPoint" w:hAnsi="LindeDaxPowerPoint" w:cs="Arial"/>
          <w:sz w:val="16"/>
          <w:szCs w:val="16"/>
        </w:rPr>
        <w:t>borided</w:t>
      </w:r>
      <w:proofErr w:type="spellEnd"/>
      <w:r w:rsidRPr="00781870">
        <w:rPr>
          <w:rFonts w:ascii="LindeDaxPowerPoint" w:hAnsi="LindeDaxPowerPoint" w:cs="Arial"/>
          <w:sz w:val="16"/>
          <w:szCs w:val="16"/>
        </w:rPr>
        <w:t xml:space="preserve"> </w:t>
      </w:r>
      <w:r w:rsidRPr="00781870">
        <w:rPr>
          <w:rFonts w:ascii="LindeDaxPowerPoint" w:hAnsi="LindeDaxPowerPoint" w:cs="Arial"/>
          <w:sz w:val="16"/>
          <w:szCs w:val="16"/>
        </w:rPr>
        <w:br/>
        <w:t xml:space="preserve">ones, which could be contributed to the DLC </w:t>
      </w:r>
      <w:r w:rsidRPr="00781870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781870">
        <w:rPr>
          <w:rFonts w:ascii="LindeDaxPowerPoint" w:hAnsi="LindeDaxPowerPoint" w:cs="Arial"/>
          <w:sz w:val="16"/>
          <w:szCs w:val="16"/>
        </w:rPr>
        <w:t xml:space="preserve"> being partly present during that </w:t>
      </w:r>
      <w:r w:rsidRPr="00781870">
        <w:rPr>
          <w:rFonts w:ascii="LindeDaxPowerPoint" w:hAnsi="LindeDaxPowerPoint" w:cs="Arial"/>
          <w:sz w:val="16"/>
          <w:szCs w:val="16"/>
        </w:rPr>
        <w:br/>
        <w:t xml:space="preserve">period. Since the </w:t>
      </w:r>
      <w:r w:rsidRPr="00781870">
        <w:rPr>
          <w:rFonts w:ascii="LindeDaxPowerPoint" w:hAnsi="LindeDaxPowerPoint" w:cs="Arial"/>
          <w:b/>
          <w:bCs/>
          <w:sz w:val="16"/>
          <w:szCs w:val="16"/>
        </w:rPr>
        <w:t>blade</w:t>
      </w:r>
      <w:r w:rsidRPr="00781870">
        <w:rPr>
          <w:rFonts w:ascii="LindeDaxPowerPoint" w:hAnsi="LindeDaxPowerPoint" w:cs="Arial"/>
          <w:sz w:val="16"/>
          <w:szCs w:val="16"/>
        </w:rPr>
        <w:t xml:space="preserve"> </w:t>
      </w:r>
      <w:r w:rsidRPr="00781870">
        <w:rPr>
          <w:rFonts w:ascii="LindeDaxPowerPoint" w:hAnsi="LindeDaxPowerPoint" w:cs="Arial"/>
          <w:b/>
          <w:bCs/>
          <w:sz w:val="16"/>
          <w:szCs w:val="16"/>
        </w:rPr>
        <w:t>tip</w:t>
      </w:r>
      <w:r w:rsidRPr="00781870">
        <w:rPr>
          <w:rFonts w:ascii="LindeDaxPowerPoint" w:hAnsi="LindeDaxPowerPoint" w:cs="Arial"/>
          <w:sz w:val="16"/>
          <w:szCs w:val="16"/>
        </w:rPr>
        <w:t xml:space="preserve"> was not protected by the DLC </w:t>
      </w:r>
      <w:r w:rsidRPr="00781870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781870">
        <w:rPr>
          <w:rFonts w:ascii="LindeDaxPowerPoint" w:hAnsi="LindeDaxPowerPoint" w:cs="Arial"/>
          <w:sz w:val="16"/>
          <w:szCs w:val="16"/>
        </w:rPr>
        <w:t xml:space="preserve"> afterwards, the …</w:t>
      </w:r>
    </w:p>
    <w:p w14:paraId="1E9F7A31" w14:textId="20A4E206" w:rsidR="00554ACE" w:rsidRDefault="00554ACE" w:rsidP="00513E77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649A79D9" w14:textId="77777777" w:rsidR="00122CD4" w:rsidRPr="00122CD4" w:rsidRDefault="00122CD4" w:rsidP="00122CD4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33" w:history="1">
        <w:r w:rsidRPr="00122CD4">
          <w:rPr>
            <w:rStyle w:val="Hyperlink"/>
            <w:rFonts w:ascii="LindeDaxPowerPoint" w:hAnsi="LindeDaxPowerPoint" w:cs="Arial"/>
            <w:sz w:val="16"/>
            <w:szCs w:val="16"/>
          </w:rPr>
          <w:t xml:space="preserve">Effect of pre-oxidation on the electrochemical corrosion behavior of Ni-based </w:t>
        </w:r>
        <w:r w:rsidRPr="00122CD4">
          <w:rPr>
            <w:rStyle w:val="Hyperlink"/>
            <w:rFonts w:ascii="LindeDaxPowerPoint" w:hAnsi="LindeDaxPowerPoint" w:cs="Arial"/>
            <w:b/>
            <w:bCs/>
            <w:sz w:val="16"/>
            <w:szCs w:val="16"/>
          </w:rPr>
          <w:t xml:space="preserve">coating </w:t>
        </w:r>
        <w:r w:rsidRPr="00122CD4">
          <w:rPr>
            <w:rStyle w:val="Hyperlink"/>
            <w:rFonts w:ascii="LindeDaxPowerPoint" w:hAnsi="LindeDaxPowerPoint" w:cs="Arial"/>
            <w:sz w:val="16"/>
            <w:szCs w:val="16"/>
          </w:rPr>
          <w:t>reinforced by ceramic particles</w:t>
        </w:r>
      </w:hyperlink>
    </w:p>
    <w:p w14:paraId="154160A3" w14:textId="77777777" w:rsidR="00122CD4" w:rsidRPr="00122CD4" w:rsidRDefault="00122CD4" w:rsidP="00122CD4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122CD4">
        <w:rPr>
          <w:rFonts w:ascii="LindeDaxPowerPoint" w:hAnsi="LindeDaxPowerPoint" w:cs="Arial"/>
          <w:sz w:val="16"/>
          <w:szCs w:val="16"/>
        </w:rPr>
        <w:t>L Li, T Huang, D Zhang, R Chen, C Hua, X Tan, K Ren… - Ceramics International, 2023</w:t>
      </w:r>
    </w:p>
    <w:p w14:paraId="082508C9" w14:textId="77777777" w:rsidR="00122CD4" w:rsidRPr="00122CD4" w:rsidRDefault="00122CD4" w:rsidP="00122CD4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122CD4">
        <w:rPr>
          <w:rFonts w:ascii="LindeDaxPowerPoint" w:hAnsi="LindeDaxPowerPoint" w:cs="Arial"/>
          <w:sz w:val="16"/>
          <w:szCs w:val="16"/>
        </w:rPr>
        <w:t xml:space="preserve">… </w:t>
      </w:r>
      <w:r w:rsidRPr="00122CD4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122CD4">
        <w:rPr>
          <w:rFonts w:ascii="LindeDaxPowerPoint" w:hAnsi="LindeDaxPowerPoint" w:cs="Arial"/>
          <w:sz w:val="16"/>
          <w:szCs w:val="16"/>
        </w:rPr>
        <w:t xml:space="preserve">, we investigated the electrochemical corrosion behavior of the </w:t>
      </w:r>
      <w:proofErr w:type="spellStart"/>
      <w:r w:rsidRPr="00122CD4">
        <w:rPr>
          <w:rFonts w:ascii="LindeDaxPowerPoint" w:hAnsi="LindeDaxPowerPoint" w:cs="Arial"/>
          <w:sz w:val="16"/>
          <w:szCs w:val="16"/>
        </w:rPr>
        <w:t>NiCr</w:t>
      </w:r>
      <w:proofErr w:type="spellEnd"/>
      <w:r w:rsidRPr="00122CD4">
        <w:rPr>
          <w:rFonts w:ascii="LindeDaxPowerPoint" w:hAnsi="LindeDaxPowerPoint" w:cs="Arial"/>
          <w:sz w:val="16"/>
          <w:szCs w:val="16"/>
        </w:rPr>
        <w:t xml:space="preserve"> </w:t>
      </w:r>
      <w:r w:rsidRPr="00122CD4">
        <w:rPr>
          <w:rFonts w:ascii="LindeDaxPowerPoint" w:hAnsi="LindeDaxPowerPoint" w:cs="Arial"/>
          <w:sz w:val="16"/>
          <w:szCs w:val="16"/>
        </w:rPr>
        <w:br/>
      </w:r>
      <w:r w:rsidRPr="00122CD4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122CD4">
        <w:rPr>
          <w:rFonts w:ascii="LindeDaxPowerPoint" w:hAnsi="LindeDaxPowerPoint" w:cs="Arial"/>
          <w:sz w:val="16"/>
          <w:szCs w:val="16"/>
        </w:rPr>
        <w:t xml:space="preserve"> reinforced by </w:t>
      </w:r>
      <w:proofErr w:type="spellStart"/>
      <w:r w:rsidRPr="00122CD4">
        <w:rPr>
          <w:rFonts w:ascii="LindeDaxPowerPoint" w:hAnsi="LindeDaxPowerPoint" w:cs="Arial"/>
          <w:sz w:val="16"/>
          <w:szCs w:val="16"/>
        </w:rPr>
        <w:t>MoSi</w:t>
      </w:r>
      <w:proofErr w:type="spellEnd"/>
      <w:r w:rsidRPr="00122CD4">
        <w:rPr>
          <w:rFonts w:ascii="LindeDaxPowerPoint" w:hAnsi="LindeDaxPowerPoint" w:cs="Arial"/>
          <w:sz w:val="16"/>
          <w:szCs w:val="16"/>
        </w:rPr>
        <w:t xml:space="preserve"> 2 and AT40 ceramic phases which has the potential of </w:t>
      </w:r>
      <w:r w:rsidRPr="00122CD4">
        <w:rPr>
          <w:rFonts w:ascii="LindeDaxPowerPoint" w:hAnsi="LindeDaxPowerPoint" w:cs="Arial"/>
          <w:sz w:val="16"/>
          <w:szCs w:val="16"/>
        </w:rPr>
        <w:br/>
        <w:t xml:space="preserve">application in </w:t>
      </w:r>
      <w:r w:rsidRPr="00122CD4">
        <w:rPr>
          <w:rFonts w:ascii="LindeDaxPowerPoint" w:hAnsi="LindeDaxPowerPoint" w:cs="Arial"/>
          <w:b/>
          <w:bCs/>
          <w:sz w:val="16"/>
          <w:szCs w:val="16"/>
        </w:rPr>
        <w:t>seal</w:t>
      </w:r>
      <w:r w:rsidRPr="00122CD4">
        <w:rPr>
          <w:rFonts w:ascii="LindeDaxPowerPoint" w:hAnsi="LindeDaxPowerPoint" w:cs="Arial"/>
          <w:sz w:val="16"/>
          <w:szCs w:val="16"/>
        </w:rPr>
        <w:t xml:space="preserve"> </w:t>
      </w:r>
      <w:r w:rsidRPr="00122CD4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122CD4">
        <w:rPr>
          <w:rFonts w:ascii="LindeDaxPowerPoint" w:hAnsi="LindeDaxPowerPoint" w:cs="Arial"/>
          <w:sz w:val="16"/>
          <w:szCs w:val="16"/>
        </w:rPr>
        <w:t xml:space="preserve">… new composite sealant </w:t>
      </w:r>
      <w:r w:rsidRPr="00122CD4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122CD4">
        <w:rPr>
          <w:rFonts w:ascii="LindeDaxPowerPoint" w:hAnsi="LindeDaxPowerPoint" w:cs="Arial"/>
          <w:sz w:val="16"/>
          <w:szCs w:val="16"/>
        </w:rPr>
        <w:t xml:space="preserve"> for marine corrosion …</w:t>
      </w:r>
    </w:p>
    <w:p w14:paraId="707FBA52" w14:textId="7C4BF20D" w:rsidR="00781870" w:rsidRDefault="00781870" w:rsidP="00513E77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6EE1479B" w14:textId="77777777" w:rsidR="00465A7B" w:rsidRPr="00465A7B" w:rsidRDefault="00465A7B" w:rsidP="00465A7B">
      <w:pPr>
        <w:pStyle w:val="NoSpacing"/>
        <w:rPr>
          <w:rFonts w:ascii="LindeDaxPowerPoint" w:hAnsi="LindeDaxPowerPoint" w:cs="Arial"/>
          <w:sz w:val="16"/>
          <w:szCs w:val="16"/>
        </w:rPr>
      </w:pPr>
      <w:hyperlink r:id="rId34" w:history="1">
        <w:r w:rsidRPr="00465A7B">
          <w:rPr>
            <w:rStyle w:val="Hyperlink"/>
            <w:rFonts w:ascii="LindeDaxPowerPoint" w:hAnsi="LindeDaxPowerPoint" w:cs="Arial"/>
            <w:sz w:val="16"/>
            <w:szCs w:val="16"/>
          </w:rPr>
          <w:t>Wear Mechanism of Fe/Cu Self-Lubricating Composite Coatings Fabricated by Electro-Explosive Spraying under Dry Friction</w:t>
        </w:r>
      </w:hyperlink>
    </w:p>
    <w:p w14:paraId="5384EFA2" w14:textId="77777777" w:rsidR="00465A7B" w:rsidRPr="00465A7B" w:rsidRDefault="00465A7B" w:rsidP="00465A7B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465A7B">
        <w:rPr>
          <w:rFonts w:ascii="LindeDaxPowerPoint" w:hAnsi="LindeDaxPowerPoint" w:cs="Arial"/>
          <w:sz w:val="16"/>
          <w:szCs w:val="16"/>
        </w:rPr>
        <w:t>K Huang, Q Song, P Chen, Y Liu, Y Jing - Metals, 2023</w:t>
      </w:r>
    </w:p>
    <w:p w14:paraId="2DE9EA1A" w14:textId="77777777" w:rsidR="00465A7B" w:rsidRPr="00465A7B" w:rsidRDefault="00465A7B" w:rsidP="00465A7B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465A7B">
        <w:rPr>
          <w:rFonts w:ascii="LindeDaxPowerPoint" w:hAnsi="LindeDaxPowerPoint" w:cs="Arial"/>
          <w:sz w:val="16"/>
          <w:szCs w:val="16"/>
        </w:rPr>
        <w:t xml:space="preserve">… circular scratches on the surface of </w:t>
      </w:r>
      <w:r w:rsidRPr="00465A7B">
        <w:rPr>
          <w:rFonts w:ascii="LindeDaxPowerPoint" w:hAnsi="LindeDaxPowerPoint" w:cs="Arial"/>
          <w:b/>
          <w:bCs/>
          <w:sz w:val="16"/>
          <w:szCs w:val="16"/>
        </w:rPr>
        <w:t>coating</w:t>
      </w:r>
      <w:r w:rsidRPr="00465A7B">
        <w:rPr>
          <w:rFonts w:ascii="LindeDaxPowerPoint" w:hAnsi="LindeDaxPowerPoint" w:cs="Arial"/>
          <w:sz w:val="16"/>
          <w:szCs w:val="16"/>
        </w:rPr>
        <w:t xml:space="preserve"> P1, which are typical </w:t>
      </w:r>
      <w:r w:rsidRPr="00465A7B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465A7B">
        <w:rPr>
          <w:rFonts w:ascii="LindeDaxPowerPoint" w:hAnsi="LindeDaxPowerPoint" w:cs="Arial"/>
          <w:sz w:val="16"/>
          <w:szCs w:val="16"/>
        </w:rPr>
        <w:t xml:space="preserve"> wear </w:t>
      </w:r>
      <w:r w:rsidRPr="00465A7B">
        <w:rPr>
          <w:rFonts w:ascii="LindeDaxPowerPoint" w:hAnsi="LindeDaxPowerPoint" w:cs="Arial"/>
          <w:sz w:val="16"/>
          <w:szCs w:val="16"/>
        </w:rPr>
        <w:br/>
        <w:t xml:space="preserve">traces; the maximum … Friction reduction mainly depends on metallic oxide </w:t>
      </w:r>
      <w:r w:rsidRPr="00465A7B">
        <w:rPr>
          <w:rFonts w:ascii="LindeDaxPowerPoint" w:hAnsi="LindeDaxPowerPoint" w:cs="Arial"/>
          <w:sz w:val="16"/>
          <w:szCs w:val="16"/>
        </w:rPr>
        <w:br/>
        <w:t xml:space="preserve">particles between friction pairs, </w:t>
      </w:r>
      <w:r w:rsidRPr="00465A7B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465A7B">
        <w:rPr>
          <w:rFonts w:ascii="LindeDaxPowerPoint" w:hAnsi="LindeDaxPowerPoint" w:cs="Arial"/>
          <w:sz w:val="16"/>
          <w:szCs w:val="16"/>
        </w:rPr>
        <w:t xml:space="preserve"> … Adhesive wear and </w:t>
      </w:r>
      <w:r w:rsidRPr="00465A7B">
        <w:rPr>
          <w:rFonts w:ascii="LindeDaxPowerPoint" w:hAnsi="LindeDaxPowerPoint" w:cs="Arial"/>
          <w:b/>
          <w:bCs/>
          <w:sz w:val="16"/>
          <w:szCs w:val="16"/>
        </w:rPr>
        <w:t>abrasive</w:t>
      </w:r>
      <w:r w:rsidRPr="00465A7B">
        <w:rPr>
          <w:rFonts w:ascii="LindeDaxPowerPoint" w:hAnsi="LindeDaxPowerPoint" w:cs="Arial"/>
          <w:sz w:val="16"/>
          <w:szCs w:val="16"/>
        </w:rPr>
        <w:t xml:space="preserve"> wear are …</w:t>
      </w:r>
    </w:p>
    <w:p w14:paraId="0891CEC4" w14:textId="5394E0F9" w:rsidR="00122CD4" w:rsidRDefault="00122CD4" w:rsidP="00513E77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11879025" w14:textId="77777777" w:rsidR="00465A7B" w:rsidRDefault="00465A7B" w:rsidP="00513E77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74CD336A" w14:textId="7F3A5879" w:rsidR="005D79A2" w:rsidRDefault="005D79A2" w:rsidP="005D79A2">
      <w:pPr>
        <w:pStyle w:val="NoSpacing"/>
        <w:rPr>
          <w:rFonts w:ascii="LindeDaxPowerPoint" w:hAnsi="LindeDaxPowerPoint" w:cs="Arial"/>
          <w:sz w:val="16"/>
          <w:szCs w:val="16"/>
        </w:rPr>
      </w:pPr>
    </w:p>
    <w:p w14:paraId="58778299" w14:textId="61FFD585" w:rsidR="00AB560C" w:rsidRDefault="00420E1D" w:rsidP="00515B90">
      <w:pPr>
        <w:pStyle w:val="NoSpacing"/>
        <w:rPr>
          <w:rFonts w:ascii="LindeDaxPowerPoint" w:hAnsi="LindeDaxPowerPoint" w:cs="Arial"/>
          <w:sz w:val="16"/>
          <w:szCs w:val="16"/>
        </w:rPr>
      </w:pPr>
      <w:r w:rsidRPr="00C76F5B">
        <w:rPr>
          <w:rFonts w:ascii="LindeDaxPowerPoint" w:hAnsi="LindeDaxPowerPoint" w:cs="Arial"/>
          <w:noProof/>
          <w:sz w:val="16"/>
          <w:szCs w:val="16"/>
        </w:rPr>
        <mc:AlternateContent>
          <mc:Choice Requires="wps">
            <w:drawing>
              <wp:anchor distT="91440" distB="91440" distL="114300" distR="114300" simplePos="0" relativeHeight="251667968" behindDoc="0" locked="0" layoutInCell="0" allowOverlap="1" wp14:anchorId="12FD0102" wp14:editId="14BF42BC">
                <wp:simplePos x="0" y="0"/>
                <wp:positionH relativeFrom="page">
                  <wp:align>right</wp:align>
                </wp:positionH>
                <wp:positionV relativeFrom="page">
                  <wp:posOffset>3244215</wp:posOffset>
                </wp:positionV>
                <wp:extent cx="2716530" cy="6457950"/>
                <wp:effectExtent l="0" t="0" r="3810" b="0"/>
                <wp:wrapSquare wrapText="bothSides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716530" cy="6457950"/>
                        </a:xfrm>
                        <a:prstGeom prst="rect">
                          <a:avLst/>
                        </a:prstGeom>
                        <a:solidFill>
                          <a:srgbClr val="BDD6E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rgbClr val="F7964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5E90BA1" w14:textId="77777777" w:rsidR="00420E1D" w:rsidRDefault="00420E1D" w:rsidP="00420E1D">
                            <w:pPr>
                              <w:rPr>
                                <w:rFonts w:ascii="LindeDaxPowerPoint" w:hAnsi="LindeDaxPowerPoint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</w:rPr>
                              <w:t xml:space="preserve">For all Linde colleagues in the United States:  To obtain the full text of any research article, please order directly from </w:t>
                            </w:r>
                            <w:hyperlink r:id="rId35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</w:rPr>
                                <w:t>Right Find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</w:rPr>
                              <w:t>, our enterprise document delivery platform.</w:t>
                            </w:r>
                          </w:p>
                          <w:p w14:paraId="786FF2E1" w14:textId="77777777" w:rsidR="00420E1D" w:rsidRDefault="00420E1D" w:rsidP="00420E1D">
                            <w:pPr>
                              <w:rPr>
                                <w:rFonts w:ascii="LindeDaxPowerPoint" w:hAnsi="LindeDaxPowerPoint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</w:rPr>
                              <w:t xml:space="preserve">For colleagues outside the U.S.:  some research articles shown here may be available via your in-house journal subscriptions. </w:t>
                            </w:r>
                          </w:p>
                          <w:p w14:paraId="79C5A84E" w14:textId="77777777" w:rsidR="00420E1D" w:rsidRDefault="00420E1D" w:rsidP="00420E1D">
                            <w:pPr>
                              <w:rPr>
                                <w:rFonts w:ascii="LindeDaxPowerPoint" w:hAnsi="LindeDaxPowerPoint"/>
                                <w:szCs w:val="18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Contact </w:t>
                            </w:r>
                            <w:hyperlink r:id="rId36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  <w:szCs w:val="18"/>
                                </w:rPr>
                                <w:t>Jeff Barr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if you have any </w:t>
                            </w:r>
                            <w:proofErr w:type="gramStart"/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>questions, or</w:t>
                            </w:r>
                            <w:proofErr w:type="gramEnd"/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have trouble finding any documents.</w:t>
                            </w:r>
                          </w:p>
                          <w:p w14:paraId="2ED6C13B" w14:textId="77777777" w:rsidR="00420E1D" w:rsidRDefault="00420E1D" w:rsidP="00420E1D">
                            <w:pPr>
                              <w:rPr>
                                <w:rFonts w:ascii="LindeDaxPowerPoint" w:hAnsi="LindeDaxPowerPoint"/>
                                <w:szCs w:val="18"/>
                              </w:rPr>
                            </w:pPr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If you have an innovative idea that you would like to share with the whole community, post your idea to the </w:t>
                            </w:r>
                            <w:hyperlink r:id="rId37" w:history="1">
                              <w:r w:rsidRPr="00F26F80">
                                <w:rPr>
                                  <w:rStyle w:val="Hyperlink"/>
                                  <w:rFonts w:ascii="LindeDaxPowerPoint" w:hAnsi="LindeDaxPowerPoint"/>
                                  <w:szCs w:val="18"/>
                                </w:rPr>
                                <w:t>Today I Heard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challenge on the </w:t>
                            </w:r>
                            <w:hyperlink r:id="rId38" w:history="1">
                              <w:r>
                                <w:rPr>
                                  <w:rStyle w:val="Hyperlink"/>
                                  <w:rFonts w:ascii="LindeDaxPowerPoint" w:hAnsi="LindeDaxPowerPoint"/>
                                  <w:szCs w:val="18"/>
                                </w:rPr>
                                <w:t>Impact</w:t>
                              </w:r>
                            </w:hyperlink>
                            <w:r>
                              <w:rPr>
                                <w:rFonts w:ascii="LindeDaxPowerPoint" w:hAnsi="LindeDaxPowerPoint"/>
                                <w:szCs w:val="18"/>
                              </w:rPr>
                              <w:t xml:space="preserve"> innovation portal for consideration by a subject matter expert.</w:t>
                            </w:r>
                          </w:p>
                          <w:p w14:paraId="7FBFC8E0" w14:textId="77777777" w:rsidR="00420E1D" w:rsidRPr="00765514" w:rsidRDefault="00420E1D" w:rsidP="00420E1D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7B8A2E69" w14:textId="77777777" w:rsidR="00420E1D" w:rsidRDefault="00420E1D" w:rsidP="00420E1D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7F2367DA" w14:textId="77777777" w:rsidR="00420E1D" w:rsidRDefault="00420E1D" w:rsidP="00420E1D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D0102" id="Rectangle 6" o:spid="_x0000_s1028" style="position:absolute;margin-left:162.7pt;margin-top:255.45pt;width:213.9pt;height:508.5pt;flip:x;z-index:251667968;visibility:visible;mso-wrap-style:square;mso-width-percent:350;mso-height-percent:0;mso-wrap-distance-left:9pt;mso-wrap-distance-top:7.2pt;mso-wrap-distance-right:9pt;mso-wrap-distance-bottom:7.2pt;mso-position-horizontal:right;mso-position-horizontal-relative:page;mso-position-vertical:absolute;mso-position-vertical-relative:page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" o:allowincell="f" fillcolor="#bdd6ee" stroked="f" strokeweight="1.5pt">
                <v:shadow color="#f79646" opacity=".5" offset="-15pt,0"/>
                <v:textbox inset="21.6pt,21.6pt,21.6pt,21.6pt">
                  <w:txbxContent>
                    <w:p w14:paraId="25E90BA1" w14:textId="77777777" w:rsidR="00420E1D" w:rsidRDefault="00420E1D" w:rsidP="00420E1D">
                      <w:pPr>
                        <w:rPr>
                          <w:rFonts w:ascii="LindeDaxPowerPoint" w:hAnsi="LindeDaxPowerPoint"/>
                        </w:rPr>
                      </w:pPr>
                      <w:r>
                        <w:rPr>
                          <w:rFonts w:ascii="LindeDaxPowerPoint" w:hAnsi="LindeDaxPowerPoint"/>
                        </w:rPr>
                        <w:t xml:space="preserve">For all Linde colleagues in the United States:  To obtain the full text of any research article, please order directly from </w:t>
                      </w:r>
                      <w:hyperlink r:id="rId39" w:history="1">
                        <w:r>
                          <w:rPr>
                            <w:rStyle w:val="Hyperlink"/>
                            <w:rFonts w:ascii="LindeDaxPowerPoint" w:hAnsi="LindeDaxPowerPoint"/>
                          </w:rPr>
                          <w:t>Right Find</w:t>
                        </w:r>
                      </w:hyperlink>
                      <w:r>
                        <w:rPr>
                          <w:rFonts w:ascii="LindeDaxPowerPoint" w:hAnsi="LindeDaxPowerPoint"/>
                        </w:rPr>
                        <w:t>, our enterprise document delivery platform.</w:t>
                      </w:r>
                    </w:p>
                    <w:p w14:paraId="786FF2E1" w14:textId="77777777" w:rsidR="00420E1D" w:rsidRDefault="00420E1D" w:rsidP="00420E1D">
                      <w:pPr>
                        <w:rPr>
                          <w:rFonts w:ascii="LindeDaxPowerPoint" w:hAnsi="LindeDaxPowerPoint"/>
                        </w:rPr>
                      </w:pPr>
                      <w:r>
                        <w:rPr>
                          <w:rFonts w:ascii="LindeDaxPowerPoint" w:hAnsi="LindeDaxPowerPoint"/>
                        </w:rPr>
                        <w:t xml:space="preserve">For colleagues outside the U.S.:  some research articles shown here may be available via your in-house journal subscriptions. </w:t>
                      </w:r>
                    </w:p>
                    <w:p w14:paraId="79C5A84E" w14:textId="77777777" w:rsidR="00420E1D" w:rsidRDefault="00420E1D" w:rsidP="00420E1D">
                      <w:pPr>
                        <w:rPr>
                          <w:rFonts w:ascii="LindeDaxPowerPoint" w:hAnsi="LindeDaxPowerPoint"/>
                          <w:szCs w:val="18"/>
                        </w:rPr>
                      </w:pPr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Contact </w:t>
                      </w:r>
                      <w:hyperlink r:id="rId40" w:history="1">
                        <w:r>
                          <w:rPr>
                            <w:rStyle w:val="Hyperlink"/>
                            <w:rFonts w:ascii="LindeDaxPowerPoint" w:hAnsi="LindeDaxPowerPoint"/>
                            <w:szCs w:val="18"/>
                          </w:rPr>
                          <w:t>Jeff Barr</w:t>
                        </w:r>
                      </w:hyperlink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 if you have any </w:t>
                      </w:r>
                      <w:proofErr w:type="gramStart"/>
                      <w:r>
                        <w:rPr>
                          <w:rFonts w:ascii="LindeDaxPowerPoint" w:hAnsi="LindeDaxPowerPoint"/>
                          <w:szCs w:val="18"/>
                        </w:rPr>
                        <w:t>questions, or</w:t>
                      </w:r>
                      <w:proofErr w:type="gramEnd"/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 have trouble finding any documents.</w:t>
                      </w:r>
                    </w:p>
                    <w:p w14:paraId="2ED6C13B" w14:textId="77777777" w:rsidR="00420E1D" w:rsidRDefault="00420E1D" w:rsidP="00420E1D">
                      <w:pPr>
                        <w:rPr>
                          <w:rFonts w:ascii="LindeDaxPowerPoint" w:hAnsi="LindeDaxPowerPoint"/>
                          <w:szCs w:val="18"/>
                        </w:rPr>
                      </w:pPr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If you have an innovative idea that you would like to share with the whole community, post your idea to the </w:t>
                      </w:r>
                      <w:hyperlink r:id="rId41" w:history="1">
                        <w:r w:rsidRPr="00F26F80">
                          <w:rPr>
                            <w:rStyle w:val="Hyperlink"/>
                            <w:rFonts w:ascii="LindeDaxPowerPoint" w:hAnsi="LindeDaxPowerPoint"/>
                            <w:szCs w:val="18"/>
                          </w:rPr>
                          <w:t>Today I Heard</w:t>
                        </w:r>
                      </w:hyperlink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 challenge on the </w:t>
                      </w:r>
                      <w:hyperlink r:id="rId42" w:history="1">
                        <w:r>
                          <w:rPr>
                            <w:rStyle w:val="Hyperlink"/>
                            <w:rFonts w:ascii="LindeDaxPowerPoint" w:hAnsi="LindeDaxPowerPoint"/>
                            <w:szCs w:val="18"/>
                          </w:rPr>
                          <w:t>Impact</w:t>
                        </w:r>
                      </w:hyperlink>
                      <w:r>
                        <w:rPr>
                          <w:rFonts w:ascii="LindeDaxPowerPoint" w:hAnsi="LindeDaxPowerPoint"/>
                          <w:szCs w:val="18"/>
                        </w:rPr>
                        <w:t xml:space="preserve"> innovation portal for consideration by a subject matter expert.</w:t>
                      </w:r>
                    </w:p>
                    <w:p w14:paraId="7FBFC8E0" w14:textId="77777777" w:rsidR="00420E1D" w:rsidRPr="00765514" w:rsidRDefault="00420E1D" w:rsidP="00420E1D">
                      <w:pPr>
                        <w:rPr>
                          <w:szCs w:val="18"/>
                        </w:rPr>
                      </w:pPr>
                    </w:p>
                    <w:p w14:paraId="7B8A2E69" w14:textId="77777777" w:rsidR="00420E1D" w:rsidRDefault="00420E1D" w:rsidP="00420E1D">
                      <w:pPr>
                        <w:rPr>
                          <w:szCs w:val="18"/>
                        </w:rPr>
                      </w:pPr>
                    </w:p>
                    <w:p w14:paraId="7F2367DA" w14:textId="77777777" w:rsidR="00420E1D" w:rsidRDefault="00420E1D" w:rsidP="00420E1D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sectPr w:rsidR="00AB560C" w:rsidSect="00D6573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UnicodeM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deDaxPowerPoint">
    <w:panose1 w:val="020B0500000000020000"/>
    <w:charset w:val="00"/>
    <w:family w:val="swiss"/>
    <w:pitch w:val="variable"/>
    <w:sig w:usb0="800000AF" w:usb1="5000206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98"/>
    <w:rsid w:val="00000B06"/>
    <w:rsid w:val="00006CDA"/>
    <w:rsid w:val="00027D19"/>
    <w:rsid w:val="00031837"/>
    <w:rsid w:val="00032736"/>
    <w:rsid w:val="00055C1F"/>
    <w:rsid w:val="00056C21"/>
    <w:rsid w:val="000649B5"/>
    <w:rsid w:val="00075BF2"/>
    <w:rsid w:val="00081F86"/>
    <w:rsid w:val="000A24C9"/>
    <w:rsid w:val="000A5A41"/>
    <w:rsid w:val="000B063C"/>
    <w:rsid w:val="000C4280"/>
    <w:rsid w:val="000C46A7"/>
    <w:rsid w:val="000D0A18"/>
    <w:rsid w:val="000D2DC1"/>
    <w:rsid w:val="000E3A83"/>
    <w:rsid w:val="000E62C4"/>
    <w:rsid w:val="000E7FEB"/>
    <w:rsid w:val="000F0373"/>
    <w:rsid w:val="000F23E1"/>
    <w:rsid w:val="000F69DC"/>
    <w:rsid w:val="00104F51"/>
    <w:rsid w:val="001141C5"/>
    <w:rsid w:val="00116513"/>
    <w:rsid w:val="00122CD4"/>
    <w:rsid w:val="001259EC"/>
    <w:rsid w:val="00130AD3"/>
    <w:rsid w:val="0013733B"/>
    <w:rsid w:val="001452BE"/>
    <w:rsid w:val="001455AD"/>
    <w:rsid w:val="001762A3"/>
    <w:rsid w:val="00176780"/>
    <w:rsid w:val="00177EF5"/>
    <w:rsid w:val="00193C97"/>
    <w:rsid w:val="001A0C02"/>
    <w:rsid w:val="001A0D96"/>
    <w:rsid w:val="001A4DB1"/>
    <w:rsid w:val="001C1404"/>
    <w:rsid w:val="001C20DE"/>
    <w:rsid w:val="001D04C6"/>
    <w:rsid w:val="001D2186"/>
    <w:rsid w:val="001D7E1A"/>
    <w:rsid w:val="002025A7"/>
    <w:rsid w:val="002133B7"/>
    <w:rsid w:val="0021525B"/>
    <w:rsid w:val="0022016B"/>
    <w:rsid w:val="00231196"/>
    <w:rsid w:val="00240E7B"/>
    <w:rsid w:val="00241C16"/>
    <w:rsid w:val="00255085"/>
    <w:rsid w:val="00255D26"/>
    <w:rsid w:val="0026371D"/>
    <w:rsid w:val="00267C18"/>
    <w:rsid w:val="00272F94"/>
    <w:rsid w:val="002A0B84"/>
    <w:rsid w:val="002B4176"/>
    <w:rsid w:val="002B756A"/>
    <w:rsid w:val="002C3716"/>
    <w:rsid w:val="002C38C6"/>
    <w:rsid w:val="002C4248"/>
    <w:rsid w:val="002D2D3F"/>
    <w:rsid w:val="002D7BED"/>
    <w:rsid w:val="002E214B"/>
    <w:rsid w:val="002F53FB"/>
    <w:rsid w:val="00301C77"/>
    <w:rsid w:val="00305236"/>
    <w:rsid w:val="00313691"/>
    <w:rsid w:val="00315067"/>
    <w:rsid w:val="00316D85"/>
    <w:rsid w:val="00321220"/>
    <w:rsid w:val="00325115"/>
    <w:rsid w:val="00327544"/>
    <w:rsid w:val="00335F7C"/>
    <w:rsid w:val="00342DE7"/>
    <w:rsid w:val="0035571C"/>
    <w:rsid w:val="00361398"/>
    <w:rsid w:val="003658E9"/>
    <w:rsid w:val="003730A1"/>
    <w:rsid w:val="00375694"/>
    <w:rsid w:val="00377C26"/>
    <w:rsid w:val="00384EB8"/>
    <w:rsid w:val="00392635"/>
    <w:rsid w:val="003B2343"/>
    <w:rsid w:val="003C734C"/>
    <w:rsid w:val="003D3C91"/>
    <w:rsid w:val="003E0320"/>
    <w:rsid w:val="003E5577"/>
    <w:rsid w:val="003E588C"/>
    <w:rsid w:val="003F00E2"/>
    <w:rsid w:val="003F1EB4"/>
    <w:rsid w:val="003F1F8C"/>
    <w:rsid w:val="003F5D52"/>
    <w:rsid w:val="00414E14"/>
    <w:rsid w:val="00417358"/>
    <w:rsid w:val="00420E1D"/>
    <w:rsid w:val="004252FC"/>
    <w:rsid w:val="00434E67"/>
    <w:rsid w:val="00444B50"/>
    <w:rsid w:val="00446A01"/>
    <w:rsid w:val="004615BD"/>
    <w:rsid w:val="00465A7B"/>
    <w:rsid w:val="00473E00"/>
    <w:rsid w:val="00475C48"/>
    <w:rsid w:val="004773F3"/>
    <w:rsid w:val="004937B5"/>
    <w:rsid w:val="00494AA9"/>
    <w:rsid w:val="004A751F"/>
    <w:rsid w:val="004E7944"/>
    <w:rsid w:val="004F2AA6"/>
    <w:rsid w:val="004F46C4"/>
    <w:rsid w:val="004F7C53"/>
    <w:rsid w:val="0051215A"/>
    <w:rsid w:val="00513E77"/>
    <w:rsid w:val="0051434E"/>
    <w:rsid w:val="00515B90"/>
    <w:rsid w:val="00517180"/>
    <w:rsid w:val="00536EDC"/>
    <w:rsid w:val="00541133"/>
    <w:rsid w:val="005441C1"/>
    <w:rsid w:val="00554ACE"/>
    <w:rsid w:val="00557F50"/>
    <w:rsid w:val="005649B1"/>
    <w:rsid w:val="005848B3"/>
    <w:rsid w:val="005929B9"/>
    <w:rsid w:val="005A2465"/>
    <w:rsid w:val="005A761A"/>
    <w:rsid w:val="005B354C"/>
    <w:rsid w:val="005B716C"/>
    <w:rsid w:val="005B7D90"/>
    <w:rsid w:val="005C70AD"/>
    <w:rsid w:val="005D52D4"/>
    <w:rsid w:val="005D79A2"/>
    <w:rsid w:val="005E3C74"/>
    <w:rsid w:val="006153F2"/>
    <w:rsid w:val="00617D74"/>
    <w:rsid w:val="00622359"/>
    <w:rsid w:val="0062599B"/>
    <w:rsid w:val="006276F8"/>
    <w:rsid w:val="00633D6B"/>
    <w:rsid w:val="00641A44"/>
    <w:rsid w:val="00644B0B"/>
    <w:rsid w:val="00652F31"/>
    <w:rsid w:val="00654E28"/>
    <w:rsid w:val="00664EEE"/>
    <w:rsid w:val="006708F2"/>
    <w:rsid w:val="00676298"/>
    <w:rsid w:val="00690A3B"/>
    <w:rsid w:val="006A096A"/>
    <w:rsid w:val="006B2EAF"/>
    <w:rsid w:val="006B46F8"/>
    <w:rsid w:val="006C0158"/>
    <w:rsid w:val="006D3E65"/>
    <w:rsid w:val="006D62F6"/>
    <w:rsid w:val="006E09DB"/>
    <w:rsid w:val="006E0F60"/>
    <w:rsid w:val="006E1169"/>
    <w:rsid w:val="00706B25"/>
    <w:rsid w:val="00717D90"/>
    <w:rsid w:val="0073033A"/>
    <w:rsid w:val="0073756D"/>
    <w:rsid w:val="007474A5"/>
    <w:rsid w:val="0075497F"/>
    <w:rsid w:val="00757849"/>
    <w:rsid w:val="00765F5B"/>
    <w:rsid w:val="007744FD"/>
    <w:rsid w:val="00776C7D"/>
    <w:rsid w:val="00777ACB"/>
    <w:rsid w:val="00781870"/>
    <w:rsid w:val="007B5050"/>
    <w:rsid w:val="007C01FA"/>
    <w:rsid w:val="007C3349"/>
    <w:rsid w:val="007C57C3"/>
    <w:rsid w:val="007D6B3A"/>
    <w:rsid w:val="007E735B"/>
    <w:rsid w:val="007F12E1"/>
    <w:rsid w:val="007F607F"/>
    <w:rsid w:val="0080793B"/>
    <w:rsid w:val="0081554F"/>
    <w:rsid w:val="00817B16"/>
    <w:rsid w:val="00821DB6"/>
    <w:rsid w:val="00830BE0"/>
    <w:rsid w:val="00840447"/>
    <w:rsid w:val="0085054B"/>
    <w:rsid w:val="0085568C"/>
    <w:rsid w:val="00865F67"/>
    <w:rsid w:val="0086776C"/>
    <w:rsid w:val="008924AF"/>
    <w:rsid w:val="008936A1"/>
    <w:rsid w:val="008A08ED"/>
    <w:rsid w:val="008A5903"/>
    <w:rsid w:val="008B6E51"/>
    <w:rsid w:val="008C01B0"/>
    <w:rsid w:val="008D5E2C"/>
    <w:rsid w:val="008D7C30"/>
    <w:rsid w:val="008E03BA"/>
    <w:rsid w:val="008E2034"/>
    <w:rsid w:val="008E228E"/>
    <w:rsid w:val="008F422E"/>
    <w:rsid w:val="00911143"/>
    <w:rsid w:val="00911667"/>
    <w:rsid w:val="0091796B"/>
    <w:rsid w:val="00925B18"/>
    <w:rsid w:val="00930F8A"/>
    <w:rsid w:val="009314D1"/>
    <w:rsid w:val="0093399E"/>
    <w:rsid w:val="00936DA9"/>
    <w:rsid w:val="009511C0"/>
    <w:rsid w:val="00956125"/>
    <w:rsid w:val="00957859"/>
    <w:rsid w:val="009655B8"/>
    <w:rsid w:val="00967791"/>
    <w:rsid w:val="00977135"/>
    <w:rsid w:val="00986271"/>
    <w:rsid w:val="00991270"/>
    <w:rsid w:val="00991F41"/>
    <w:rsid w:val="009A66B3"/>
    <w:rsid w:val="009B5C75"/>
    <w:rsid w:val="009C2EB9"/>
    <w:rsid w:val="009C7C8C"/>
    <w:rsid w:val="009D2604"/>
    <w:rsid w:val="009E31DB"/>
    <w:rsid w:val="009E3E51"/>
    <w:rsid w:val="009E7CBC"/>
    <w:rsid w:val="009F18DD"/>
    <w:rsid w:val="009F35F3"/>
    <w:rsid w:val="009F5098"/>
    <w:rsid w:val="00A017DE"/>
    <w:rsid w:val="00A02DBF"/>
    <w:rsid w:val="00A02E89"/>
    <w:rsid w:val="00A03966"/>
    <w:rsid w:val="00A15801"/>
    <w:rsid w:val="00A16CD5"/>
    <w:rsid w:val="00A225B3"/>
    <w:rsid w:val="00A2614A"/>
    <w:rsid w:val="00A26973"/>
    <w:rsid w:val="00A32849"/>
    <w:rsid w:val="00A41D2D"/>
    <w:rsid w:val="00A43FC5"/>
    <w:rsid w:val="00A46D84"/>
    <w:rsid w:val="00A50DB9"/>
    <w:rsid w:val="00A5217B"/>
    <w:rsid w:val="00A5626F"/>
    <w:rsid w:val="00A66F1B"/>
    <w:rsid w:val="00A84FA5"/>
    <w:rsid w:val="00A92EAD"/>
    <w:rsid w:val="00A96EA2"/>
    <w:rsid w:val="00AA383B"/>
    <w:rsid w:val="00AA7CD9"/>
    <w:rsid w:val="00AB3F9F"/>
    <w:rsid w:val="00AB560C"/>
    <w:rsid w:val="00AC44C4"/>
    <w:rsid w:val="00AD754B"/>
    <w:rsid w:val="00AE1C4D"/>
    <w:rsid w:val="00AE4C09"/>
    <w:rsid w:val="00AE4CCA"/>
    <w:rsid w:val="00AF0B6F"/>
    <w:rsid w:val="00AF136C"/>
    <w:rsid w:val="00AF5433"/>
    <w:rsid w:val="00B17E73"/>
    <w:rsid w:val="00B509A4"/>
    <w:rsid w:val="00B50D05"/>
    <w:rsid w:val="00B6412E"/>
    <w:rsid w:val="00B75387"/>
    <w:rsid w:val="00B753C5"/>
    <w:rsid w:val="00B84ECC"/>
    <w:rsid w:val="00B875ED"/>
    <w:rsid w:val="00B97750"/>
    <w:rsid w:val="00BB2C1C"/>
    <w:rsid w:val="00BC190E"/>
    <w:rsid w:val="00BC4947"/>
    <w:rsid w:val="00BC56B4"/>
    <w:rsid w:val="00BE0AF9"/>
    <w:rsid w:val="00BE1269"/>
    <w:rsid w:val="00BF732A"/>
    <w:rsid w:val="00C0326D"/>
    <w:rsid w:val="00C05DC7"/>
    <w:rsid w:val="00C06C17"/>
    <w:rsid w:val="00C15937"/>
    <w:rsid w:val="00C16379"/>
    <w:rsid w:val="00C22134"/>
    <w:rsid w:val="00C34346"/>
    <w:rsid w:val="00C41D93"/>
    <w:rsid w:val="00C41F61"/>
    <w:rsid w:val="00C4285A"/>
    <w:rsid w:val="00C53EEB"/>
    <w:rsid w:val="00C6118F"/>
    <w:rsid w:val="00C621EA"/>
    <w:rsid w:val="00C62EB7"/>
    <w:rsid w:val="00C739A3"/>
    <w:rsid w:val="00C73B33"/>
    <w:rsid w:val="00C769A1"/>
    <w:rsid w:val="00C76F5B"/>
    <w:rsid w:val="00C835F2"/>
    <w:rsid w:val="00C9328B"/>
    <w:rsid w:val="00C93FB4"/>
    <w:rsid w:val="00CA1C92"/>
    <w:rsid w:val="00CA247E"/>
    <w:rsid w:val="00CA365D"/>
    <w:rsid w:val="00CB0EA6"/>
    <w:rsid w:val="00CC1A5A"/>
    <w:rsid w:val="00CC5B58"/>
    <w:rsid w:val="00CD0679"/>
    <w:rsid w:val="00CE1C55"/>
    <w:rsid w:val="00CE3B0B"/>
    <w:rsid w:val="00CE48FA"/>
    <w:rsid w:val="00CF7A29"/>
    <w:rsid w:val="00D0642A"/>
    <w:rsid w:val="00D07AC9"/>
    <w:rsid w:val="00D250D7"/>
    <w:rsid w:val="00D30ED4"/>
    <w:rsid w:val="00D36031"/>
    <w:rsid w:val="00D37500"/>
    <w:rsid w:val="00D41427"/>
    <w:rsid w:val="00D43573"/>
    <w:rsid w:val="00D460E4"/>
    <w:rsid w:val="00D521D8"/>
    <w:rsid w:val="00D60DF2"/>
    <w:rsid w:val="00D63C04"/>
    <w:rsid w:val="00D65733"/>
    <w:rsid w:val="00D720B0"/>
    <w:rsid w:val="00D73626"/>
    <w:rsid w:val="00D76726"/>
    <w:rsid w:val="00D90079"/>
    <w:rsid w:val="00DA2409"/>
    <w:rsid w:val="00DA4062"/>
    <w:rsid w:val="00DB2A99"/>
    <w:rsid w:val="00DC022C"/>
    <w:rsid w:val="00DD1D49"/>
    <w:rsid w:val="00DD7DDE"/>
    <w:rsid w:val="00E04F57"/>
    <w:rsid w:val="00E228D7"/>
    <w:rsid w:val="00E24090"/>
    <w:rsid w:val="00E260D1"/>
    <w:rsid w:val="00E4338A"/>
    <w:rsid w:val="00E528DA"/>
    <w:rsid w:val="00E52CC7"/>
    <w:rsid w:val="00E60EAD"/>
    <w:rsid w:val="00E616E2"/>
    <w:rsid w:val="00E64A1C"/>
    <w:rsid w:val="00E706DA"/>
    <w:rsid w:val="00EA41ED"/>
    <w:rsid w:val="00EA5381"/>
    <w:rsid w:val="00EB4DF1"/>
    <w:rsid w:val="00EE1B4E"/>
    <w:rsid w:val="00EE1EA6"/>
    <w:rsid w:val="00EE37CC"/>
    <w:rsid w:val="00EE6CE8"/>
    <w:rsid w:val="00EF4FCB"/>
    <w:rsid w:val="00EF6814"/>
    <w:rsid w:val="00F00281"/>
    <w:rsid w:val="00F0151E"/>
    <w:rsid w:val="00F01DD6"/>
    <w:rsid w:val="00F028AA"/>
    <w:rsid w:val="00F1422D"/>
    <w:rsid w:val="00F20665"/>
    <w:rsid w:val="00F232E4"/>
    <w:rsid w:val="00F3303C"/>
    <w:rsid w:val="00F367FE"/>
    <w:rsid w:val="00F43058"/>
    <w:rsid w:val="00F51E90"/>
    <w:rsid w:val="00F62C31"/>
    <w:rsid w:val="00F64B6E"/>
    <w:rsid w:val="00F653A1"/>
    <w:rsid w:val="00F72220"/>
    <w:rsid w:val="00F75D18"/>
    <w:rsid w:val="00F84B2A"/>
    <w:rsid w:val="00F867F1"/>
    <w:rsid w:val="00F87610"/>
    <w:rsid w:val="00FB31BF"/>
    <w:rsid w:val="00FB592F"/>
    <w:rsid w:val="00FC0216"/>
    <w:rsid w:val="00FD2835"/>
    <w:rsid w:val="00FD60D3"/>
    <w:rsid w:val="00FE156D"/>
    <w:rsid w:val="00FF0F7F"/>
    <w:rsid w:val="00FF3ECC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42E9"/>
  <w15:docId w15:val="{576B9BFE-635E-40C3-BFCA-45F09742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5B3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5B3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Times New Roman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5B3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Times New Roman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5B3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Times New Roman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B3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Times New Roman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B3"/>
    <w:pPr>
      <w:spacing w:before="200" w:after="80"/>
      <w:ind w:firstLine="0"/>
      <w:outlineLvl w:val="4"/>
    </w:pPr>
    <w:rPr>
      <w:rFonts w:ascii="Cambria" w:eastAsia="Times New Roman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B3"/>
    <w:pPr>
      <w:spacing w:before="280" w:after="100"/>
      <w:ind w:firstLine="0"/>
      <w:outlineLvl w:val="5"/>
    </w:pPr>
    <w:rPr>
      <w:rFonts w:ascii="Cambria" w:eastAsia="Times New Roman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B3"/>
    <w:pPr>
      <w:spacing w:before="320" w:after="100"/>
      <w:ind w:firstLine="0"/>
      <w:outlineLvl w:val="6"/>
    </w:pPr>
    <w:rPr>
      <w:rFonts w:ascii="Cambria" w:eastAsia="Times New Roman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B3"/>
    <w:pPr>
      <w:spacing w:before="320" w:after="100"/>
      <w:ind w:firstLine="0"/>
      <w:outlineLvl w:val="7"/>
    </w:pPr>
    <w:rPr>
      <w:rFonts w:ascii="Cambria" w:eastAsia="Times New Roman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B3"/>
    <w:pPr>
      <w:spacing w:before="320" w:after="100"/>
      <w:ind w:firstLine="0"/>
      <w:outlineLvl w:val="8"/>
    </w:pPr>
    <w:rPr>
      <w:rFonts w:ascii="Cambria" w:eastAsia="Times New Roman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B3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5B3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5B3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B3"/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A225B3"/>
    <w:pPr>
      <w:ind w:firstLine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B3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B3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B3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B3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B3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25B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25B3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Times New Roman" w:hAnsi="Cambria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225B3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B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25B3"/>
    <w:rPr>
      <w:rFonts w:ascii="Calibr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225B3"/>
    <w:rPr>
      <w:b/>
      <w:bCs/>
      <w:spacing w:val="0"/>
    </w:rPr>
  </w:style>
  <w:style w:type="character" w:styleId="Emphasis">
    <w:name w:val="Emphasis"/>
    <w:uiPriority w:val="20"/>
    <w:qFormat/>
    <w:rsid w:val="00A225B3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rsid w:val="00A225B3"/>
  </w:style>
  <w:style w:type="paragraph" w:styleId="ListParagraph">
    <w:name w:val="List Paragraph"/>
    <w:basedOn w:val="Normal"/>
    <w:uiPriority w:val="34"/>
    <w:qFormat/>
    <w:rsid w:val="00A225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25B3"/>
    <w:rPr>
      <w:rFonts w:ascii="Cambria" w:eastAsia="Times New Roman" w:hAnsi="Cambria"/>
      <w:i/>
      <w:iCs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00A225B3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5B3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5B3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A225B3"/>
    <w:rPr>
      <w:i/>
      <w:iCs/>
      <w:color w:val="5A5A5A"/>
    </w:rPr>
  </w:style>
  <w:style w:type="character" w:styleId="IntenseEmphasis">
    <w:name w:val="Intense Emphasis"/>
    <w:uiPriority w:val="21"/>
    <w:qFormat/>
    <w:rsid w:val="00A225B3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A225B3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A225B3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33"/>
    <w:qFormat/>
    <w:rsid w:val="00A225B3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25B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9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9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0E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96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51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4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24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9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8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4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94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53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983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863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97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776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497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039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737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3824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5512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631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00628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7653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8553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92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568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11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34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874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99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75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968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03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904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421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48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6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1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94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6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5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675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188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61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904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779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764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4328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300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352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8887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1891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0594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40018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7775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9145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8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49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01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8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0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7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6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2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37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80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63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94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284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8262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5490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2373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174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1028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6718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3410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64656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19299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93559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7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835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272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965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515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8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99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6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6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1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86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15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908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260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115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854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347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083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9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7967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4137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027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0907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783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4160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16969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167000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06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61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4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437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04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766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53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0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5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27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7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628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375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170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714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890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9451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0879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159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2829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9162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4541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25409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807125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09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4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96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5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8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55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33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0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60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56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399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065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133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193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2125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562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8343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797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15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2740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1182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96403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216040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70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54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46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66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74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23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484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11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90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7224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607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501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143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5212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772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00668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7806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0527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28262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7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59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72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078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452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10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564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1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3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2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9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62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15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01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072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530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863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315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7827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152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6283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3736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67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998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8847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2228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14805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4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90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5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14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75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11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64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710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89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264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94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741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227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7281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6855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8455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492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0353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529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6447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975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0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0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95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55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341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88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4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098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967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474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115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2064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605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02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7973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03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3077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28717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81219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09506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9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3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19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9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47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45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20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06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974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020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878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921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5774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297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9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430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37261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02202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89049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9764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1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5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19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16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8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330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511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537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90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037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2512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1159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342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582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092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3443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1772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47258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435740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3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08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9874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0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9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653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9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eff_barr@praxair.com" TargetMode="External"/><Relationship Id="rId18" Type="http://schemas.openxmlformats.org/officeDocument/2006/relationships/hyperlink" Target="https://impact.linde.com/ideaboxes/5f3be456720b0222b5eb1d2d" TargetMode="External"/><Relationship Id="rId26" Type="http://schemas.openxmlformats.org/officeDocument/2006/relationships/hyperlink" Target="https://eur02.safelinks.protection.outlook.com/?url=https%3A%2F%2Fscholar.google.com%2Fscholar_url%3Furl%3Dhttps%3A%2F%2Fwww.mdpi.com%2F2079-4991%2F13%2F6%2F1104%26hl%3Den%26sa%3DX%26d%3D11625980199476587614%26ei%3DTL0bZKiXE5PHmAG064yQAg%26scisig%3DAAGBfm147PGhWr0b-hs97Ki6imW_3dQeyQ%26oi%3Dscholaralrt%26html%3D%26pos%3D5%26folt%3Dkw&amp;data=05%7C01%7Cjeff.barr%40linde.com%7C9bc1b03a56e6439e313608db2b48ae3a%7C1562f00709a44fcb936be79246571fc7%7C0%7C0%7C638151363761484933%7CUnknown%7CTWFpbGZsb3d8eyJWIjoiMC4wLjAwMDAiLCJQIjoiV2luMzIiLCJBTiI6Ik1haWwiLCJXVCI6Mn0%3D%7C3000%7C%7C%7C&amp;sdata=7TfKLZSiZZj87DiuTVVWIP6jSEQYxb1MSXTRgyRz%2BNM%3D&amp;reserved=0" TargetMode="External"/><Relationship Id="rId39" Type="http://schemas.openxmlformats.org/officeDocument/2006/relationships/hyperlink" Target="https://www.rightfind.com/vlib/logon.aspx?clientid=12495" TargetMode="External"/><Relationship Id="rId21" Type="http://schemas.openxmlformats.org/officeDocument/2006/relationships/hyperlink" Target="https://www.sciencedirect.com/science/article/pii/S0301679X23000610" TargetMode="External"/><Relationship Id="rId34" Type="http://schemas.openxmlformats.org/officeDocument/2006/relationships/hyperlink" Target="https://eur02.safelinks.protection.outlook.com/?url=https%3A%2F%2Fscholar.google.com%2Fscholar_url%3Furl%3Dhttps%3A%2F%2Fwww.mdpi.com%2F2135934%26hl%3Den%26sa%3DX%26d%3D13165980486570795403%26ei%3D8VXwY6HeNoKAy9YPkd2N8Aw%26scisig%3DAAGBfm2Ine-bWKSsJewWaOC0WbFOrXQZSA%26oi%3Dscholaralrt%26html%3D%26pos%3D3%26folt%3Dkw&amp;data=05%7C01%7Cjeff.barr%40linde.com%7C2eabd577f0384784a90008db1169cc46%7C1562f00709a44fcb936be79246571fc7%7C0%7C0%7C638122918718208300%7CUnknown%7CTWFpbGZsb3d8eyJWIjoiMC4wLjAwMDAiLCJQIjoiV2luMzIiLCJBTiI6Ik1haWwiLCJXVCI6Mn0%3D%7C3000%7C%7C%7C&amp;sdata=LPjZsgxwp9FKZQhOgZ3RxAqGwZfbaX26jdpgwCxWlgk%3D&amp;reserved=0" TargetMode="External"/><Relationship Id="rId42" Type="http://schemas.openxmlformats.org/officeDocument/2006/relationships/hyperlink" Target="https://impact.linde.com/" TargetMode="Externa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www.rightfind.com/vlib/logon.aspx?clientid=12495" TargetMode="External"/><Relationship Id="rId20" Type="http://schemas.openxmlformats.org/officeDocument/2006/relationships/hyperlink" Target="https://www.sciencedirect.com/science/article/pii/S027288422203317X" TargetMode="External"/><Relationship Id="rId29" Type="http://schemas.openxmlformats.org/officeDocument/2006/relationships/hyperlink" Target="https://eur02.safelinks.protection.outlook.com/?url=https%3A%2F%2Fscholar.google.com%2Fscholar_url%3Furl%3Dhttps%3A%2F%2Fwww.sciencedirect.com%2Fscience%2Farticle%2Fpii%2FS2352492823004919%26hl%3Den%26sa%3DX%26d%3D8534784274908375156%26ei%3DWSISZPu9FNGNywTRvoiwAQ%26scisig%3DAAGBfm0a9XveIHXQ4j2QBvXM6SmTKLd7_A%26oi%3Dscholaralrt%26html%3D%26pos%3D6%26folt%3Dkw&amp;data=05%7C01%7Cjeff.barr%40linde.com%7C287e421467b94754192d08db258f08da%7C1562f00709a44fcb936be79246571fc7%7C0%7C0%7C638145068768795076%7CUnknown%7CTWFpbGZsb3d8eyJWIjoiMC4wLjAwMDAiLCJQIjoiV2luMzIiLCJBTiI6Ik1haWwiLCJXVCI6Mn0%3D%7C3000%7C%7C%7C&amp;sdata=Of41Q5bhs%2Bjk8AUioMhaz5onf89LwHy4qCb7oTys3jM%3D&amp;reserved=0" TargetMode="External"/><Relationship Id="rId41" Type="http://schemas.openxmlformats.org/officeDocument/2006/relationships/hyperlink" Target="https://impact.linde.com/ideaboxes/5f3be456720b0222b5eb1d2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cholar.google.com/citations?user=mgzAr5UAAAAJ&amp;hl=en&amp;oi=sra" TargetMode="External"/><Relationship Id="rId24" Type="http://schemas.openxmlformats.org/officeDocument/2006/relationships/hyperlink" Target="https://eur02.safelinks.protection.outlook.com/?url=https%3A%2F%2Fscholar.google.com%2Fscholar_url%3Furl%3Dhttps%3A%2F%2Fwww.sciencedirect.com%2Fscience%2Farticle%2Fpii%2FS0022309323001473%26hl%3Den%26sa%3DX%26d%3D5983553568011114532%26ei%3DlXweZJz4He2R6rQPjYqHyAU%26scisig%3DAAGBfm34XsdteaIdCMVbafI_K-sxIAqdXw%26oi%3Dscholaralrt%26html%3D%26pos%3D2%26folt%3Dkw&amp;data=05%7C01%7Cjeff.barr%40linde.com%7C4ee390f1350e41af75a008db2cebdf0c%7C1562f00709a44fcb936be79246571fc7%7C0%7C0%7C638153163955695796%7CUnknown%7CTWFpbGZsb3d8eyJWIjoiMC4wLjAwMDAiLCJQIjoiV2luMzIiLCJBTiI6Ik1haWwiLCJXVCI6Mn0%3D%7C3000%7C%7C%7C&amp;sdata=LH2jVAJn6OTJQUpSsgR2W91yAsydqk5fnbO%2FhNBgEc4%3D&amp;reserved=0" TargetMode="External"/><Relationship Id="rId32" Type="http://schemas.openxmlformats.org/officeDocument/2006/relationships/hyperlink" Target="https://eur02.safelinks.protection.outlook.com/?url=https%3A%2F%2Fscholar.google.com%2Fscholar_url%3Furl%3Dhttps%3A%2F%2Fwww.sciencedirect.com%2Fscience%2Farticle%2Fpii%2FS0043164823000972%26hl%3Den%26sa%3DX%26d%3D10489653671419030071%26ei%3DlX8JZLi6HoLYmgG3koOAAQ%26scisig%3DAAGBfm01PqmuTQ1pMEZtvaZs7m-AXSj3tg%26oi%3Dscholaralrt%26html%3D%26pos%3D2%26folt%3Dkw&amp;data=05%7C01%7Cjeff.barr%40linde.com%7C4b76a6099ef04c01bad408db2069507b%7C1562f00709a44fcb936be79246571fc7%7C0%7C0%7C638139409217102636%7CUnknown%7CTWFpbGZsb3d8eyJWIjoiMC4wLjAwMDAiLCJQIjoiV2luMzIiLCJBTiI6Ik1haWwiLCJXVCI6Mn0%3D%7C3000%7C%7C%7C&amp;sdata=ffHYW0XW%2FiacMQSdKJYGBQucm7mO7X0pitceVYzOIng%3D&amp;reserved=0" TargetMode="External"/><Relationship Id="rId37" Type="http://schemas.openxmlformats.org/officeDocument/2006/relationships/hyperlink" Target="https://impact.linde.com/ideaboxes/5f3be456720b0222b5eb1d2d" TargetMode="External"/><Relationship Id="rId40" Type="http://schemas.openxmlformats.org/officeDocument/2006/relationships/hyperlink" Target="mailto:jeff_barr@praxair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impact.linde.com/" TargetMode="External"/><Relationship Id="rId23" Type="http://schemas.openxmlformats.org/officeDocument/2006/relationships/hyperlink" Target="https://eur02.safelinks.protection.outlook.com/?url=https%3A%2F%2Fscholar.google.com%2Fscholar_url%3Furl%3Dhttps%3A%2F%2Flink.springer.com%2Farticle%2F10.1007%2Fs10853-023-08233-9%26hl%3Den%26sa%3DX%26d%3D3960433078067135608%26ei%3DlXweZJz4He2R6rQPjYqHyAU%26scisig%3DAAGBfm1tJP0di2urEYAS8KDHikDklBuPrg%26oi%3Dscholaralrt%26html%3D%26pos%3D1%26folt%3Dkw&amp;data=05%7C01%7Cjeff.barr%40linde.com%7C4ee390f1350e41af75a008db2cebdf0c%7C1562f00709a44fcb936be79246571fc7%7C0%7C0%7C638153163955695796%7CUnknown%7CTWFpbGZsb3d8eyJWIjoiMC4wLjAwMDAiLCJQIjoiV2luMzIiLCJBTiI6Ik1haWwiLCJXVCI6Mn0%3D%7C3000%7C%7C%7C&amp;sdata=bjOCatZZQw9oBJoayuskCP1T23gtNvGaGaSOtaDcDuI%3D&amp;reserved=0" TargetMode="External"/><Relationship Id="rId28" Type="http://schemas.openxmlformats.org/officeDocument/2006/relationships/hyperlink" Target="https://eur02.safelinks.protection.outlook.com/?url=https%3A%2F%2Fscholar.google.com%2Fscholar_url%3Furl%3Dhttps%3A%2F%2Fwww.mdpi.com%2F2079-6412%2F13%2F3%2F624%2Fpdf%26hl%3Den%26sa%3DX%26d%3D145033940537623622%26ei%3DKxsVZJxt14CYAcP1hpAH%26scisig%3DAAGBfm02lqMver0bwl6GEwlsdAJmzMDjzA%26oi%3Dscholaralrt%26html%3D%26pos%3D1%26folt%3Dkw&amp;data=05%7C01%7Cjeff.barr%40linde.com%7C67afcf7f160a424ac9e408db27548425%7C1562f00709a44fcb936be79246571fc7%7C0%7C0%7C638147016599116678%7CUnknown%7CTWFpbGZsb3d8eyJWIjoiMC4wLjAwMDAiLCJQIjoiV2luMzIiLCJBTiI6Ik1haWwiLCJXVCI6Mn0%3D%7C3000%7C%7C%7C&amp;sdata=2dDxpjM9CynyouFlhRFv2DrkatrbQ%2BNKhgpzKu7jUcE%3D&amp;reserved=0" TargetMode="External"/><Relationship Id="rId36" Type="http://schemas.openxmlformats.org/officeDocument/2006/relationships/hyperlink" Target="mailto:jeff_barr@praxair.com" TargetMode="External"/><Relationship Id="rId10" Type="http://schemas.openxmlformats.org/officeDocument/2006/relationships/hyperlink" Target="https://www.sciencedirect.com/science/article/pii/S1350449522004790" TargetMode="External"/><Relationship Id="rId19" Type="http://schemas.openxmlformats.org/officeDocument/2006/relationships/hyperlink" Target="https://impact.linde.com/" TargetMode="External"/><Relationship Id="rId31" Type="http://schemas.openxmlformats.org/officeDocument/2006/relationships/hyperlink" Target="https://eur02.safelinks.protection.outlook.com/?url=https%3A%2F%2Fscholar.google.com%2Fscholar_url%3Furl%3Dhttps%3A%2F%2Fwww.mdpi.com%2F1996-1944%2F16%2F6%2F2269%26hl%3Den%26sa%3DX%26d%3D5138615166141778974%26ei%3DQpsPZLOGI4z5yASy-6TYDw%26scisig%3DAAGBfm0N3fw15a9mxbFwoF_p8DigEBkhOw%26oi%3Dscholaralrt%26html%3D%26pos%3D3%26folt%3Dkw&amp;data=05%7C01%7Cjeff.barr%40linde.com%7Cf20ad99ad70f43abad0e08db240d56c0%7C1562f00709a44fcb936be79246571fc7%7C0%7C0%7C638143411949370618%7CUnknown%7CTWFpbGZsb3d8eyJWIjoiMC4wLjAwMDAiLCJQIjoiV2luMzIiLCJBTiI6Ik1haWwiLCJXVCI6Mn0%3D%7C3000%7C%7C%7C&amp;sdata=hSef9mqNNcKtXo9rUpxI%2B6up7vARcqcEfkCpggBs6G0%3D&amp;reserved=0" TargetMode="External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link.springer.com/article/10.1007/s11666-022-01523-9" TargetMode="External"/><Relationship Id="rId14" Type="http://schemas.openxmlformats.org/officeDocument/2006/relationships/hyperlink" Target="https://impact.linde.com/ideaboxes/5f3be456720b0222b5eb1d2d" TargetMode="External"/><Relationship Id="rId22" Type="http://schemas.openxmlformats.org/officeDocument/2006/relationships/hyperlink" Target="https://eur02.safelinks.protection.outlook.com/?url=https%3A%2F%2Fscholar.google.com%2Fscholar_url%3Furl%3Dhttps%3A%2F%2Fwww.sciencedirect.com%2Fscience%2Farticle%2Fpii%2FS0030399223002864%26hl%3Den%26sa%3DX%26d%3D6404950863285446676%26ei%3DcOwhZNLBHY3GsQKJi6fgCA%26scisig%3DAJ9-iYvqS3F7CwP7CAXIriMpXgBZ%26oi%3Dscholaralrt%26html%3D%26pos%3D0%26folt%3Dkw&amp;data=05%7C01%7Cjeff.barr%40linde.com%7C1e7bfa1b32734b15283f08db2ef84e84%7C1562f00709a44fcb936be79246571fc7%7C0%7C0%7C638155416242157289%7CUnknown%7CTWFpbGZsb3d8eyJWIjoiMC4wLjAwMDAiLCJQIjoiV2luMzIiLCJBTiI6Ik1haWwiLCJXVCI6Mn0%3D%7C3000%7C%7C%7C&amp;sdata=Kmcc%2FDDFhnTy07WNxGEM5ROCVgjXqq8GgYySn6f8oB0%3D&amp;reserved=0" TargetMode="External"/><Relationship Id="rId27" Type="http://schemas.openxmlformats.org/officeDocument/2006/relationships/hyperlink" Target="https://eur02.safelinks.protection.outlook.com/?url=https%3A%2F%2Fscholar.google.com%2Fscholar_url%3Furl%3Dhttps%3A%2F%2Flink.springer.com%2Farticle%2F10.1007%2Fs11666-023-01572-8%26hl%3Den%26sa%3DX%26d%3D13160630318892489129%26ei%3DKxsVZJxt14CYAcP1hpAH%26scisig%3DAAGBfm1z0xyI1FjgbZ87Dhspo7y_5uM--Q%26oi%3Dscholaralrt%26html%3D%26pos%3D0%26folt%3Dkw&amp;data=05%7C01%7Cjeff.barr%40linde.com%7C67afcf7f160a424ac9e408db27548425%7C1562f00709a44fcb936be79246571fc7%7C0%7C0%7C638147016599116678%7CUnknown%7CTWFpbGZsb3d8eyJWIjoiMC4wLjAwMDAiLCJQIjoiV2luMzIiLCJBTiI6Ik1haWwiLCJXVCI6Mn0%3D%7C3000%7C%7C%7C&amp;sdata=YwoHDMg7TVh4fdQDGLusjXekSiIu%2B6E0aKgMRjhNAaM%3D&amp;reserved=0" TargetMode="External"/><Relationship Id="rId30" Type="http://schemas.openxmlformats.org/officeDocument/2006/relationships/hyperlink" Target="https://eur02.safelinks.protection.outlook.com/?url=https%3A%2F%2Fscholar.google.com%2Fscholar_url%3Furl%3Dhttps%3A%2F%2Fwww.sciencedirect.com%2Fscience%2Farticle%2Fpii%2FS0257897223001779%26hl%3Den%26sa%3DX%26d%3D10983835874375223003%26ei%3DQpsPZLOGI4z5yASy-6TYDw%26scisig%3DAAGBfm0q32-ItTuYQDu_tYk3EhWKRRafWQ%26oi%3Dscholaralrt%26html%3D%26pos%3D0%26folt%3Dkw&amp;data=05%7C01%7Cjeff.barr%40linde.com%7Cf20ad99ad70f43abad0e08db240d56c0%7C1562f00709a44fcb936be79246571fc7%7C0%7C0%7C638143411949214373%7CUnknown%7CTWFpbGZsb3d8eyJWIjoiMC4wLjAwMDAiLCJQIjoiV2luMzIiLCJBTiI6Ik1haWwiLCJXVCI6Mn0%3D%7C3000%7C%7C%7C&amp;sdata=yLVkIxEpiXtwmjFFiZjoqeu8gnSVbSGvfhGWsWeV2dE%3D&amp;reserved=0" TargetMode="External"/><Relationship Id="rId35" Type="http://schemas.openxmlformats.org/officeDocument/2006/relationships/hyperlink" Target="https://www.rightfind.com/vlib/logon.aspx?clientid=12495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sciencedirect.com/science/article/pii/S0257897223000919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rightfind.com/vlib/logon.aspx?clientid=12495" TargetMode="External"/><Relationship Id="rId17" Type="http://schemas.openxmlformats.org/officeDocument/2006/relationships/hyperlink" Target="mailto:jeff_barr@praxair.com" TargetMode="External"/><Relationship Id="rId25" Type="http://schemas.openxmlformats.org/officeDocument/2006/relationships/hyperlink" Target="https://eur02.safelinks.protection.outlook.com/?url=https%3A%2F%2Fscholar.google.com%2Fscholar_url%3Furl%3Dhttps%3A%2F%2Fwww.tandfonline.com%2Fdoi%2Ffull%2F10.1080%2F09500839.2023.2191223%26hl%3Den%26sa%3DX%26d%3D2780946705004671148%26ei%3DTL0bZKiXE5PHmAG064yQAg%26scisig%3DAAGBfm35RVdCwCoK2-KwWafzX_IJZKHGuA%26oi%3Dscholaralrt%26html%3D%26pos%3D2%26folt%3Dkw&amp;data=05%7C01%7Cjeff.barr%40linde.com%7C9bc1b03a56e6439e313608db2b48ae3a%7C1562f00709a44fcb936be79246571fc7%7C0%7C0%7C638151363761328715%7CUnknown%7CTWFpbGZsb3d8eyJWIjoiMC4wLjAwMDAiLCJQIjoiV2luMzIiLCJBTiI6Ik1haWwiLCJXVCI6Mn0%3D%7C3000%7C%7C%7C&amp;sdata=LrYAYrnoFM0UwExp8fnSMKR32C3zmgzQ9l7IMlPhLLQ%3D&amp;reserved=0" TargetMode="External"/><Relationship Id="rId33" Type="http://schemas.openxmlformats.org/officeDocument/2006/relationships/hyperlink" Target="https://eur02.safelinks.protection.outlook.com/?url=https%3A%2F%2Fscholar.google.com%2Fscholar_url%3Furl%3Dhttps%3A%2F%2Fwww.sciencedirect.com%2Fscience%2Farticle%2Fpii%2FS0272884223004704%26hl%3Den%26sa%3DX%26d%3D6270015790220131289%26ei%3DO7MGZLTcEcOymAHNxqjYAw%26scisig%3DAAGBfm0-_E-4FEbEV-hoK8NTcwKfM5OyGg%26oi%3Dscholaralrt%26html%3D%26pos%3D0%26folt%3Dkw&amp;data=05%7C01%7Cjeff.barr%40linde.com%7C1c8579b3a8814acb1bfb08db1ebe55cb%7C1562f00709a44fcb936be79246571fc7%7C0%7C0%7C638137575387754249%7CUnknown%7CTWFpbGZsb3d8eyJWIjoiMC4wLjAwMDAiLCJQIjoiV2luMzIiLCJBTiI6Ik1haWwiLCJXVCI6Mn0%3D%7C3000%7C%7C%7C&amp;sdata=fGP2TyBN8hrl%2F%2BAshXBOHdUTe9DoG980a6uFuZnEXfM%3D&amp;reserved=0" TargetMode="External"/><Relationship Id="rId38" Type="http://schemas.openxmlformats.org/officeDocument/2006/relationships/hyperlink" Target="https://impact.lind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tyxc1\AppData\Local\Temp\notes97E53A\sampl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Date xmlns="33f77527-4838-4d7e-bc4d-9ab8f067244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0B7069A014649898668AB886D5729" ma:contentTypeVersion="5" ma:contentTypeDescription="Create a new document." ma:contentTypeScope="" ma:versionID="40d47f06fddf17257b033680e9681aa8">
  <xsd:schema xmlns:xsd="http://www.w3.org/2001/XMLSchema" xmlns:xs="http://www.w3.org/2001/XMLSchema" xmlns:p="http://schemas.microsoft.com/office/2006/metadata/properties" xmlns:ns2="33f77527-4838-4d7e-bc4d-9ab8f067244d" targetNamespace="http://schemas.microsoft.com/office/2006/metadata/properties" ma:root="true" ma:fieldsID="92447b65805faa0ec4f313ee4a65713e" ns2:_="">
    <xsd:import namespace="33f77527-4838-4d7e-bc4d-9ab8f06724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77527-4838-4d7e-bc4d-9ab8f06724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" ma:index="10" nillable="true" ma:displayName="Date" ma:format="DateOnly" ma:internalName="Date">
      <xsd:simpleType>
        <xsd:restriction base="dms:DateTim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707DD0-DDCA-4CF1-8A70-3CFD85BF8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9C5982-59D1-4B2D-AD61-4CFD30CF819B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A4E98B0B-B059-469B-9F65-F0C638E03B67"/>
  </ds:schemaRefs>
</ds:datastoreItem>
</file>

<file path=customXml/itemProps3.xml><?xml version="1.0" encoding="utf-8"?>
<ds:datastoreItem xmlns:ds="http://schemas.openxmlformats.org/officeDocument/2006/customXml" ds:itemID="{65FCA10C-A086-498D-950A-5B9E9C519432}"/>
</file>

<file path=docProps/app.xml><?xml version="1.0" encoding="utf-8"?>
<Properties xmlns="http://schemas.openxmlformats.org/officeDocument/2006/extended-properties" xmlns:vt="http://schemas.openxmlformats.org/officeDocument/2006/docPropsVTypes">
  <Template>sampletemplate.dotx</Template>
  <TotalTime>0</TotalTime>
  <Pages>2</Pages>
  <Words>2526</Words>
  <Characters>14400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Praxair, Inc.</Company>
  <LinksUpToDate>false</LinksUpToDate>
  <CharactersWithSpaces>16893</CharactersWithSpaces>
  <SharedDoc>false</SharedDoc>
  <HLinks>
    <vt:vector size="30" baseType="variant">
      <vt:variant>
        <vt:i4>327752</vt:i4>
      </vt:variant>
      <vt:variant>
        <vt:i4>12</vt:i4>
      </vt:variant>
      <vt:variant>
        <vt:i4>0</vt:i4>
      </vt:variant>
      <vt:variant>
        <vt:i4>5</vt:i4>
      </vt:variant>
      <vt:variant>
        <vt:lpwstr>mailto:eric_halvorson@praxair.com?subject=Unsubscribe-Enterprise</vt:lpwstr>
      </vt:variant>
      <vt:variant>
        <vt:lpwstr/>
      </vt:variant>
      <vt:variant>
        <vt:i4>6815854</vt:i4>
      </vt:variant>
      <vt:variant>
        <vt:i4>9</vt:i4>
      </vt:variant>
      <vt:variant>
        <vt:i4>0</vt:i4>
      </vt:variant>
      <vt:variant>
        <vt:i4>5</vt:i4>
      </vt:variant>
      <vt:variant>
        <vt:lpwstr>http://airwavesclassic.praxair.com/apps/public/ircrequest.nsf/WorkRequest?OpenForm?open&amp;Pass=OK</vt:lpwstr>
      </vt:variant>
      <vt:variant>
        <vt:lpwstr/>
      </vt:variant>
      <vt:variant>
        <vt:i4>327752</vt:i4>
      </vt:variant>
      <vt:variant>
        <vt:i4>6</vt:i4>
      </vt:variant>
      <vt:variant>
        <vt:i4>0</vt:i4>
      </vt:variant>
      <vt:variant>
        <vt:i4>5</vt:i4>
      </vt:variant>
      <vt:variant>
        <vt:lpwstr>mailto:eric_halvorson@praxair.com?subject=Unsubscribe-Enterprise</vt:lpwstr>
      </vt:variant>
      <vt:variant>
        <vt:lpwstr/>
      </vt:variant>
      <vt:variant>
        <vt:i4>6815854</vt:i4>
      </vt:variant>
      <vt:variant>
        <vt:i4>3</vt:i4>
      </vt:variant>
      <vt:variant>
        <vt:i4>0</vt:i4>
      </vt:variant>
      <vt:variant>
        <vt:i4>5</vt:i4>
      </vt:variant>
      <vt:variant>
        <vt:lpwstr>http://airwavesclassic.praxair.com/apps/public/ircrequest.nsf/WorkRequest?OpenForm?open&amp;Pass=OK</vt:lpwstr>
      </vt:variant>
      <vt:variant>
        <vt:lpwstr/>
      </vt:variant>
      <vt:variant>
        <vt:i4>6815854</vt:i4>
      </vt:variant>
      <vt:variant>
        <vt:i4>0</vt:i4>
      </vt:variant>
      <vt:variant>
        <vt:i4>0</vt:i4>
      </vt:variant>
      <vt:variant>
        <vt:i4>5</vt:i4>
      </vt:variant>
      <vt:variant>
        <vt:lpwstr>http://airwavesclassic.praxair.com/apps/public/ircrequest.nsf/WorkRequest?OpenForm?open&amp;Pass=OK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Barr, Jeff</dc:creator>
  <cp:lastModifiedBy>Jeff Barr</cp:lastModifiedBy>
  <cp:revision>22</cp:revision>
  <dcterms:created xsi:type="dcterms:W3CDTF">2023-03-29T18:41:00Z</dcterms:created>
  <dcterms:modified xsi:type="dcterms:W3CDTF">2023-03-29T19:24:00Z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0x010100A500B7069A014649898668AB886D5729</vt:lpwstr>
  </property>
  <property fmtid="{D5CDD505-2E9C-101B-9397-08002B2CF9AE}" pid="3" name="FileLeafRef">
    <vt:lpwstr>Abradable Coatings - technical reports 170504.docx</vt:lpwstr>
  </property>
  <property fmtid="{D5CDD505-2E9C-101B-9397-08002B2CF9AE}" pid="4" name="Base Target">
    <vt:lpwstr>_blank</vt:lpwstr>
  </property>
</Properties>
</file>