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31B5C" w14:textId="7B44A0C0" w:rsidR="00BC190E" w:rsidRDefault="00C835F2" w:rsidP="00F51E90">
      <w:pPr>
        <w:autoSpaceDE w:val="0"/>
        <w:autoSpaceDN w:val="0"/>
        <w:adjustRightInd w:val="0"/>
        <w:ind w:right="2160" w:firstLine="0"/>
        <w:rPr>
          <w:rFonts w:ascii="ArialUnicodeMS" w:hAnsi="ArialUnicodeMS" w:cs="ArialUnicodeMS"/>
          <w:color w:val="000000"/>
          <w:sz w:val="20"/>
          <w:szCs w:val="20"/>
          <w:lang w:bidi="ar-SA"/>
        </w:rPr>
      </w:pPr>
      <w:r>
        <w:rPr>
          <w:rFonts w:ascii="ArialUnicodeMS" w:hAnsi="ArialUnicodeMS" w:cs="ArialUnicodeMS"/>
          <w:noProof/>
          <w:color w:val="000000"/>
          <w:sz w:val="20"/>
          <w:szCs w:val="20"/>
          <w:lang w:bidi="ar-S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E2E4017" wp14:editId="265A1388">
                <wp:simplePos x="0" y="0"/>
                <wp:positionH relativeFrom="column">
                  <wp:posOffset>2279650</wp:posOffset>
                </wp:positionH>
                <wp:positionV relativeFrom="paragraph">
                  <wp:posOffset>-292100</wp:posOffset>
                </wp:positionV>
                <wp:extent cx="4299585" cy="653415"/>
                <wp:effectExtent l="0" t="0" r="5715" b="76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9585" cy="65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1A8937" w14:textId="4A5011E0" w:rsidR="00C16379" w:rsidRPr="000D0A18" w:rsidRDefault="00CC1A5A" w:rsidP="00C16379">
                            <w:pPr>
                              <w:jc w:val="center"/>
                              <w:rPr>
                                <w:rFonts w:ascii="LindeDaxPowerPoint" w:hAnsi="LindeDaxPowerPoint"/>
                                <w:color w:val="365F91" w:themeColor="accent1" w:themeShade="BF"/>
                                <w:sz w:val="36"/>
                              </w:rPr>
                            </w:pPr>
                            <w:r w:rsidRPr="000D0A18">
                              <w:rPr>
                                <w:rFonts w:ascii="LindeDaxPowerPoint" w:hAnsi="LindeDaxPowerPoint"/>
                                <w:color w:val="365F91" w:themeColor="accent1" w:themeShade="BF"/>
                                <w:sz w:val="36"/>
                              </w:rPr>
                              <w:t xml:space="preserve">Abradable </w:t>
                            </w:r>
                            <w:r w:rsidR="00F01DD6" w:rsidRPr="000D0A18">
                              <w:rPr>
                                <w:rFonts w:ascii="LindeDaxPowerPoint" w:hAnsi="LindeDaxPowerPoint"/>
                                <w:color w:val="365F91" w:themeColor="accent1" w:themeShade="BF"/>
                                <w:sz w:val="36"/>
                              </w:rPr>
                              <w:t xml:space="preserve">/ Abrasive Tip </w:t>
                            </w:r>
                            <w:r w:rsidRPr="000D0A18">
                              <w:rPr>
                                <w:rFonts w:ascii="LindeDaxPowerPoint" w:hAnsi="LindeDaxPowerPoint"/>
                                <w:color w:val="365F91" w:themeColor="accent1" w:themeShade="BF"/>
                                <w:sz w:val="36"/>
                              </w:rPr>
                              <w:t>Coatings</w:t>
                            </w:r>
                            <w:r w:rsidR="008C01B0" w:rsidRPr="000D0A18">
                              <w:rPr>
                                <w:rFonts w:ascii="LindeDaxPowerPoint" w:hAnsi="LindeDaxPowerPoint"/>
                                <w:color w:val="365F91" w:themeColor="accent1" w:themeShade="BF"/>
                                <w:sz w:val="36"/>
                              </w:rPr>
                              <w:t xml:space="preserve"> </w:t>
                            </w:r>
                            <w:r w:rsidR="009F18DD" w:rsidRPr="000D0A18">
                              <w:rPr>
                                <w:rFonts w:ascii="LindeDaxPowerPoint" w:hAnsi="LindeDaxPowerPoint"/>
                                <w:color w:val="365F91" w:themeColor="accent1" w:themeShade="BF"/>
                                <w:sz w:val="36"/>
                              </w:rPr>
                              <w:t>Alert</w:t>
                            </w:r>
                          </w:p>
                        </w:txbxContent>
                      </wps:txbx>
                      <wps:bodyPr rot="0" vert="horz" wrap="square" lIns="95250" tIns="47625" rIns="95250" bIns="47625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2E40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9.5pt;margin-top:-23pt;width:338.55pt;height:51.45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" stroked="f">
                <v:textbox style="mso-fit-shape-to-text:t" inset="7.5pt,3.75pt,7.5pt,3.75pt">
                  <w:txbxContent>
                    <w:p w14:paraId="4A1A8937" w14:textId="4A5011E0" w:rsidR="00C16379" w:rsidRPr="000D0A18" w:rsidRDefault="00CC1A5A" w:rsidP="00C16379">
                      <w:pPr>
                        <w:jc w:val="center"/>
                        <w:rPr>
                          <w:rFonts w:ascii="LindeDaxPowerPoint" w:hAnsi="LindeDaxPowerPoint"/>
                          <w:color w:val="365F91" w:themeColor="accent1" w:themeShade="BF"/>
                          <w:sz w:val="36"/>
                        </w:rPr>
                      </w:pPr>
                      <w:r w:rsidRPr="000D0A18">
                        <w:rPr>
                          <w:rFonts w:ascii="LindeDaxPowerPoint" w:hAnsi="LindeDaxPowerPoint"/>
                          <w:color w:val="365F91" w:themeColor="accent1" w:themeShade="BF"/>
                          <w:sz w:val="36"/>
                        </w:rPr>
                        <w:t xml:space="preserve">Abradable </w:t>
                      </w:r>
                      <w:r w:rsidR="00F01DD6" w:rsidRPr="000D0A18">
                        <w:rPr>
                          <w:rFonts w:ascii="LindeDaxPowerPoint" w:hAnsi="LindeDaxPowerPoint"/>
                          <w:color w:val="365F91" w:themeColor="accent1" w:themeShade="BF"/>
                          <w:sz w:val="36"/>
                        </w:rPr>
                        <w:t xml:space="preserve">/ Abrasive Tip </w:t>
                      </w:r>
                      <w:r w:rsidRPr="000D0A18">
                        <w:rPr>
                          <w:rFonts w:ascii="LindeDaxPowerPoint" w:hAnsi="LindeDaxPowerPoint"/>
                          <w:color w:val="365F91" w:themeColor="accent1" w:themeShade="BF"/>
                          <w:sz w:val="36"/>
                        </w:rPr>
                        <w:t>Coatings</w:t>
                      </w:r>
                      <w:r w:rsidR="008C01B0" w:rsidRPr="000D0A18">
                        <w:rPr>
                          <w:rFonts w:ascii="LindeDaxPowerPoint" w:hAnsi="LindeDaxPowerPoint"/>
                          <w:color w:val="365F91" w:themeColor="accent1" w:themeShade="BF"/>
                          <w:sz w:val="36"/>
                        </w:rPr>
                        <w:t xml:space="preserve"> </w:t>
                      </w:r>
                      <w:r w:rsidR="009F18DD" w:rsidRPr="000D0A18">
                        <w:rPr>
                          <w:rFonts w:ascii="LindeDaxPowerPoint" w:hAnsi="LindeDaxPowerPoint"/>
                          <w:color w:val="365F91" w:themeColor="accent1" w:themeShade="BF"/>
                          <w:sz w:val="36"/>
                        </w:rPr>
                        <w:t>Alert</w:t>
                      </w:r>
                    </w:p>
                  </w:txbxContent>
                </v:textbox>
              </v:shape>
            </w:pict>
          </mc:Fallback>
        </mc:AlternateContent>
      </w:r>
      <w:r w:rsidR="000D2DC1">
        <w:rPr>
          <w:rFonts w:ascii="ArialUnicodeMS" w:hAnsi="ArialUnicodeMS" w:cs="ArialUnicodeMS"/>
          <w:noProof/>
          <w:color w:val="000000"/>
          <w:sz w:val="20"/>
          <w:szCs w:val="20"/>
          <w:lang w:bidi="ar-SA"/>
        </w:rPr>
        <w:drawing>
          <wp:inline distT="0" distB="0" distL="0" distR="0" wp14:anchorId="3D798AC3" wp14:editId="7ACD39C5">
            <wp:extent cx="1038225" cy="361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deLogoSmall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56AC" w14:textId="38DB6CCB" w:rsidR="0075497F" w:rsidRPr="00C76F5B" w:rsidRDefault="00C9328B" w:rsidP="00C835F2">
      <w:pPr>
        <w:pStyle w:val="NoSpacing"/>
        <w:rPr>
          <w:rFonts w:ascii="LindeDaxPowerPoint" w:hAnsi="LindeDaxPowerPoint"/>
          <w:b/>
          <w:bCs/>
          <w:lang w:bidi="ar-SA"/>
        </w:rPr>
      </w:pPr>
      <w:r>
        <w:rPr>
          <w:b/>
          <w:bCs/>
          <w:lang w:bidi="ar-SA"/>
        </w:rPr>
        <w:tab/>
      </w:r>
      <w:r>
        <w:rPr>
          <w:b/>
          <w:bCs/>
          <w:lang w:bidi="ar-SA"/>
        </w:rPr>
        <w:tab/>
      </w:r>
      <w:r>
        <w:rPr>
          <w:b/>
          <w:bCs/>
          <w:lang w:bidi="ar-SA"/>
        </w:rPr>
        <w:tab/>
      </w:r>
      <w:r>
        <w:rPr>
          <w:b/>
          <w:bCs/>
          <w:lang w:bidi="ar-SA"/>
        </w:rPr>
        <w:tab/>
      </w:r>
      <w:r>
        <w:rPr>
          <w:b/>
          <w:bCs/>
          <w:lang w:bidi="ar-SA"/>
        </w:rPr>
        <w:tab/>
      </w:r>
      <w:r>
        <w:rPr>
          <w:b/>
          <w:bCs/>
          <w:lang w:bidi="ar-SA"/>
        </w:rPr>
        <w:tab/>
      </w:r>
      <w:r>
        <w:rPr>
          <w:b/>
          <w:bCs/>
          <w:lang w:bidi="ar-SA"/>
        </w:rPr>
        <w:tab/>
      </w:r>
      <w:r>
        <w:rPr>
          <w:b/>
          <w:bCs/>
          <w:lang w:bidi="ar-SA"/>
        </w:rPr>
        <w:tab/>
      </w:r>
      <w:r>
        <w:rPr>
          <w:b/>
          <w:bCs/>
          <w:lang w:bidi="ar-SA"/>
        </w:rPr>
        <w:tab/>
      </w:r>
      <w:r>
        <w:rPr>
          <w:b/>
          <w:bCs/>
          <w:lang w:bidi="ar-SA"/>
        </w:rPr>
        <w:tab/>
      </w:r>
      <w:r w:rsidR="00BB0015">
        <w:rPr>
          <w:rFonts w:ascii="LindeDaxPowerPoint" w:hAnsi="LindeDaxPowerPoint"/>
          <w:b/>
          <w:bCs/>
          <w:lang w:bidi="ar-SA"/>
        </w:rPr>
        <w:t>September</w:t>
      </w:r>
      <w:r w:rsidR="007C71E1">
        <w:rPr>
          <w:rFonts w:ascii="LindeDaxPowerPoint" w:hAnsi="LindeDaxPowerPoint"/>
          <w:b/>
          <w:bCs/>
          <w:lang w:bidi="ar-SA"/>
        </w:rPr>
        <w:t xml:space="preserve"> 28</w:t>
      </w:r>
      <w:r w:rsidRPr="00C76F5B">
        <w:rPr>
          <w:rFonts w:ascii="LindeDaxPowerPoint" w:hAnsi="LindeDaxPowerPoint"/>
          <w:b/>
          <w:bCs/>
          <w:lang w:bidi="ar-SA"/>
        </w:rPr>
        <w:t>, 202</w:t>
      </w:r>
      <w:r w:rsidR="0085054B">
        <w:rPr>
          <w:rFonts w:ascii="LindeDaxPowerPoint" w:hAnsi="LindeDaxPowerPoint"/>
          <w:b/>
          <w:bCs/>
          <w:lang w:bidi="ar-SA"/>
        </w:rPr>
        <w:t>3</w:t>
      </w:r>
    </w:p>
    <w:p w14:paraId="0F58DDA1" w14:textId="77777777" w:rsidR="00F1422D" w:rsidRDefault="00F1422D" w:rsidP="00C835F2">
      <w:pPr>
        <w:pStyle w:val="NoSpacing"/>
        <w:rPr>
          <w:rFonts w:ascii="LindeDaxPowerPoint" w:hAnsi="LindeDaxPowerPoint"/>
          <w:b/>
          <w:bCs/>
          <w:lang w:bidi="ar-SA"/>
        </w:rPr>
      </w:pPr>
    </w:p>
    <w:p w14:paraId="65AB5408" w14:textId="6EBE2330" w:rsidR="00C835F2" w:rsidRPr="00C76F5B" w:rsidRDefault="00C835F2" w:rsidP="00C835F2">
      <w:pPr>
        <w:pStyle w:val="NoSpacing"/>
        <w:rPr>
          <w:rFonts w:ascii="LindeDaxPowerPoint" w:hAnsi="LindeDaxPowerPoint"/>
          <w:lang w:bidi="ar-SA"/>
        </w:rPr>
      </w:pPr>
      <w:r w:rsidRPr="00C76F5B">
        <w:rPr>
          <w:rFonts w:ascii="LindeDaxPowerPoint" w:hAnsi="LindeDaxPowerPoint"/>
          <w:b/>
          <w:bCs/>
          <w:lang w:bidi="ar-SA"/>
        </w:rPr>
        <w:t>IP &amp; Knowledge Management</w:t>
      </w:r>
      <w:r w:rsidRPr="00C76F5B">
        <w:rPr>
          <w:rFonts w:ascii="LindeDaxPowerPoint" w:hAnsi="LindeDaxPowerPoint"/>
          <w:b/>
          <w:bCs/>
          <w:lang w:bidi="ar-SA"/>
        </w:rPr>
        <w:tab/>
      </w:r>
      <w:r w:rsidRPr="00C76F5B">
        <w:rPr>
          <w:rFonts w:ascii="LindeDaxPowerPoint" w:hAnsi="LindeDaxPowerPoint"/>
          <w:lang w:bidi="ar-SA"/>
        </w:rPr>
        <w:tab/>
      </w:r>
      <w:r w:rsidRPr="00C76F5B">
        <w:rPr>
          <w:rFonts w:ascii="LindeDaxPowerPoint" w:hAnsi="LindeDaxPowerPoint"/>
          <w:lang w:bidi="ar-SA"/>
        </w:rPr>
        <w:tab/>
      </w:r>
      <w:r w:rsidRPr="00C76F5B">
        <w:rPr>
          <w:rFonts w:ascii="LindeDaxPowerPoint" w:hAnsi="LindeDaxPowerPoint"/>
          <w:lang w:bidi="ar-SA"/>
        </w:rPr>
        <w:tab/>
      </w:r>
      <w:r w:rsidRPr="00C76F5B">
        <w:rPr>
          <w:rFonts w:ascii="LindeDaxPowerPoint" w:hAnsi="LindeDaxPowerPoint"/>
          <w:lang w:bidi="ar-SA"/>
        </w:rPr>
        <w:tab/>
      </w:r>
      <w:r w:rsidRPr="00C76F5B">
        <w:rPr>
          <w:rFonts w:ascii="LindeDaxPowerPoint" w:hAnsi="LindeDaxPowerPoint"/>
          <w:lang w:bidi="ar-SA"/>
        </w:rPr>
        <w:tab/>
      </w:r>
      <w:r w:rsidR="000D0A18" w:rsidRPr="00C76F5B">
        <w:rPr>
          <w:rFonts w:ascii="LindeDaxPowerPoint" w:hAnsi="LindeDaxPowerPoint"/>
          <w:lang w:bidi="ar-SA"/>
        </w:rPr>
        <w:tab/>
      </w:r>
    </w:p>
    <w:p w14:paraId="0B7F9E12" w14:textId="67A63BF7" w:rsidR="00475C48" w:rsidRPr="00C76F5B" w:rsidRDefault="00475C48" w:rsidP="00C835F2">
      <w:pPr>
        <w:autoSpaceDE w:val="0"/>
        <w:autoSpaceDN w:val="0"/>
        <w:adjustRightInd w:val="0"/>
        <w:ind w:right="2160" w:firstLine="0"/>
        <w:rPr>
          <w:rFonts w:ascii="LindeDaxPowerPoint" w:hAnsi="LindeDaxPowerPoint" w:cs="Arial"/>
          <w:b/>
          <w:i/>
          <w:sz w:val="16"/>
          <w:szCs w:val="16"/>
        </w:rPr>
      </w:pPr>
    </w:p>
    <w:p w14:paraId="2C531BE0" w14:textId="23EE55B6" w:rsidR="00377330" w:rsidRDefault="001762A3" w:rsidP="00924CDB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C76F5B">
        <w:rPr>
          <w:rFonts w:ascii="LindeDaxPowerPoint" w:hAnsi="LindeDaxPowerPoint" w:cs="Arial"/>
          <w:noProof/>
          <w:sz w:val="16"/>
          <w:szCs w:val="16"/>
        </w:rPr>
        <mc:AlternateContent>
          <mc:Choice Requires="wps">
            <w:drawing>
              <wp:anchor distT="91440" distB="91440" distL="114300" distR="114300" simplePos="0" relativeHeight="251670016" behindDoc="0" locked="0" layoutInCell="0" allowOverlap="1" wp14:anchorId="5981E05A" wp14:editId="65654AEE">
                <wp:simplePos x="0" y="0"/>
                <wp:positionH relativeFrom="page">
                  <wp:posOffset>5226050</wp:posOffset>
                </wp:positionH>
                <wp:positionV relativeFrom="page">
                  <wp:posOffset>3441700</wp:posOffset>
                </wp:positionV>
                <wp:extent cx="2716530" cy="6457950"/>
                <wp:effectExtent l="0" t="0" r="3810" b="0"/>
                <wp:wrapSquare wrapText="bothSides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716530" cy="6457950"/>
                        </a:xfrm>
                        <a:prstGeom prst="rect">
                          <a:avLst/>
                        </a:prstGeom>
                        <a:solidFill>
                          <a:srgbClr val="BDD6E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90500" dir="10800000" algn="ctr" rotWithShape="0">
                                  <a:srgbClr val="F79646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FA80A35" w14:textId="77777777" w:rsidR="001762A3" w:rsidRDefault="001762A3" w:rsidP="001762A3">
                            <w:pPr>
                              <w:rPr>
                                <w:rFonts w:ascii="LindeDaxPowerPoint" w:hAnsi="LindeDaxPowerPoint"/>
                              </w:rPr>
                            </w:pPr>
                            <w:r>
                              <w:rPr>
                                <w:rFonts w:ascii="LindeDaxPowerPoint" w:hAnsi="LindeDaxPowerPoint"/>
                              </w:rPr>
                              <w:t xml:space="preserve">For all Linde colleagues in the United States:  To obtain the full text of any research article, please order directly from </w:t>
                            </w:r>
                            <w:hyperlink r:id="rId8" w:history="1">
                              <w:r>
                                <w:rPr>
                                  <w:rStyle w:val="Hyperlink"/>
                                  <w:rFonts w:ascii="LindeDaxPowerPoint" w:hAnsi="LindeDaxPowerPoint"/>
                                </w:rPr>
                                <w:t>Right Find</w:t>
                              </w:r>
                            </w:hyperlink>
                            <w:r>
                              <w:rPr>
                                <w:rFonts w:ascii="LindeDaxPowerPoint" w:hAnsi="LindeDaxPowerPoint"/>
                              </w:rPr>
                              <w:t>, our enterprise document delivery platform.</w:t>
                            </w:r>
                          </w:p>
                          <w:p w14:paraId="2C9C7184" w14:textId="77777777" w:rsidR="001762A3" w:rsidRDefault="001762A3" w:rsidP="001762A3">
                            <w:pPr>
                              <w:rPr>
                                <w:rFonts w:ascii="LindeDaxPowerPoint" w:hAnsi="LindeDaxPowerPoint"/>
                              </w:rPr>
                            </w:pPr>
                            <w:r>
                              <w:rPr>
                                <w:rFonts w:ascii="LindeDaxPowerPoint" w:hAnsi="LindeDaxPowerPoint"/>
                              </w:rPr>
                              <w:t xml:space="preserve">For colleagues outside the U.S.:  some research articles shown here may be available via your in-house journal subscriptions. </w:t>
                            </w:r>
                          </w:p>
                          <w:p w14:paraId="08BB9BC4" w14:textId="0BDD5628" w:rsidR="001762A3" w:rsidRDefault="001762A3" w:rsidP="001762A3">
                            <w:pPr>
                              <w:rPr>
                                <w:rFonts w:ascii="LindeDaxPowerPoint" w:hAnsi="LindeDaxPowerPoint"/>
                                <w:szCs w:val="18"/>
                              </w:rPr>
                            </w:pPr>
                            <w:r>
                              <w:rPr>
                                <w:rFonts w:ascii="LindeDaxPowerPoint" w:hAnsi="LindeDaxPowerPoint"/>
                                <w:szCs w:val="18"/>
                              </w:rPr>
                              <w:t xml:space="preserve">Contact </w:t>
                            </w:r>
                            <w:hyperlink r:id="rId9" w:history="1">
                              <w:r>
                                <w:rPr>
                                  <w:rStyle w:val="Hyperlink"/>
                                  <w:rFonts w:ascii="LindeDaxPowerPoint" w:hAnsi="LindeDaxPowerPoint"/>
                                  <w:szCs w:val="18"/>
                                </w:rPr>
                                <w:t>Jeff Barr</w:t>
                              </w:r>
                            </w:hyperlink>
                            <w:r>
                              <w:rPr>
                                <w:rFonts w:ascii="LindeDaxPowerPoint" w:hAnsi="LindeDaxPowerPoint"/>
                                <w:szCs w:val="18"/>
                              </w:rPr>
                              <w:t xml:space="preserve"> if you have any questions</w:t>
                            </w:r>
                            <w:r w:rsidR="00DF29A5">
                              <w:rPr>
                                <w:rFonts w:ascii="LindeDaxPowerPoint" w:hAnsi="LindeDaxPowerPoint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indeDaxPowerPoint" w:hAnsi="LindeDaxPowerPoint"/>
                                <w:szCs w:val="18"/>
                              </w:rPr>
                              <w:t>or have trouble finding any documents.</w:t>
                            </w:r>
                          </w:p>
                          <w:p w14:paraId="37D49908" w14:textId="77777777" w:rsidR="001762A3" w:rsidRPr="00765514" w:rsidRDefault="001762A3" w:rsidP="001762A3">
                            <w:pPr>
                              <w:rPr>
                                <w:szCs w:val="18"/>
                              </w:rPr>
                            </w:pPr>
                          </w:p>
                          <w:p w14:paraId="71FFAA0F" w14:textId="77777777" w:rsidR="001762A3" w:rsidRDefault="001762A3" w:rsidP="001762A3">
                            <w:pPr>
                              <w:rPr>
                                <w:szCs w:val="18"/>
                              </w:rPr>
                            </w:pPr>
                          </w:p>
                          <w:p w14:paraId="782BFFB3" w14:textId="77777777" w:rsidR="001762A3" w:rsidRDefault="001762A3" w:rsidP="001762A3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1E05A" id="Rectangle 1" o:spid="_x0000_s1027" style="position:absolute;margin-left:411.5pt;margin-top:271pt;width:213.9pt;height:508.5pt;flip:x;z-index:251670016;visibility:visible;mso-wrap-style:square;mso-width-percent:35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3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" o:allowincell="f" fillcolor="#bdd6ee" stroked="f" strokeweight="1.5pt">
                <v:shadow color="#f79646" opacity=".5" offset="-15pt,0"/>
                <v:textbox inset="21.6pt,21.6pt,21.6pt,21.6pt">
                  <w:txbxContent>
                    <w:p w14:paraId="3FA80A35" w14:textId="77777777" w:rsidR="001762A3" w:rsidRDefault="001762A3" w:rsidP="001762A3">
                      <w:pPr>
                        <w:rPr>
                          <w:rFonts w:ascii="LindeDaxPowerPoint" w:hAnsi="LindeDaxPowerPoint"/>
                        </w:rPr>
                      </w:pPr>
                      <w:r>
                        <w:rPr>
                          <w:rFonts w:ascii="LindeDaxPowerPoint" w:hAnsi="LindeDaxPowerPoint"/>
                        </w:rPr>
                        <w:t xml:space="preserve">For all Linde colleagues in the United States:  To obtain the full text of any research article, please order directly from </w:t>
                      </w:r>
                      <w:hyperlink r:id="rId10" w:history="1">
                        <w:r>
                          <w:rPr>
                            <w:rStyle w:val="Hyperlink"/>
                            <w:rFonts w:ascii="LindeDaxPowerPoint" w:hAnsi="LindeDaxPowerPoint"/>
                          </w:rPr>
                          <w:t>Right Find</w:t>
                        </w:r>
                      </w:hyperlink>
                      <w:r>
                        <w:rPr>
                          <w:rFonts w:ascii="LindeDaxPowerPoint" w:hAnsi="LindeDaxPowerPoint"/>
                        </w:rPr>
                        <w:t>, our enterprise document delivery platform.</w:t>
                      </w:r>
                    </w:p>
                    <w:p w14:paraId="2C9C7184" w14:textId="77777777" w:rsidR="001762A3" w:rsidRDefault="001762A3" w:rsidP="001762A3">
                      <w:pPr>
                        <w:rPr>
                          <w:rFonts w:ascii="LindeDaxPowerPoint" w:hAnsi="LindeDaxPowerPoint"/>
                        </w:rPr>
                      </w:pPr>
                      <w:r>
                        <w:rPr>
                          <w:rFonts w:ascii="LindeDaxPowerPoint" w:hAnsi="LindeDaxPowerPoint"/>
                        </w:rPr>
                        <w:t xml:space="preserve">For colleagues outside the U.S.:  some research articles shown here may be available via your in-house journal subscriptions. </w:t>
                      </w:r>
                    </w:p>
                    <w:p w14:paraId="08BB9BC4" w14:textId="0BDD5628" w:rsidR="001762A3" w:rsidRDefault="001762A3" w:rsidP="001762A3">
                      <w:pPr>
                        <w:rPr>
                          <w:rFonts w:ascii="LindeDaxPowerPoint" w:hAnsi="LindeDaxPowerPoint"/>
                          <w:szCs w:val="18"/>
                        </w:rPr>
                      </w:pPr>
                      <w:r>
                        <w:rPr>
                          <w:rFonts w:ascii="LindeDaxPowerPoint" w:hAnsi="LindeDaxPowerPoint"/>
                          <w:szCs w:val="18"/>
                        </w:rPr>
                        <w:t xml:space="preserve">Contact </w:t>
                      </w:r>
                      <w:hyperlink r:id="rId11" w:history="1">
                        <w:r>
                          <w:rPr>
                            <w:rStyle w:val="Hyperlink"/>
                            <w:rFonts w:ascii="LindeDaxPowerPoint" w:hAnsi="LindeDaxPowerPoint"/>
                            <w:szCs w:val="18"/>
                          </w:rPr>
                          <w:t>Jeff Barr</w:t>
                        </w:r>
                      </w:hyperlink>
                      <w:r>
                        <w:rPr>
                          <w:rFonts w:ascii="LindeDaxPowerPoint" w:hAnsi="LindeDaxPowerPoint"/>
                          <w:szCs w:val="18"/>
                        </w:rPr>
                        <w:t xml:space="preserve"> if you have any questions</w:t>
                      </w:r>
                      <w:r w:rsidR="00DF29A5">
                        <w:rPr>
                          <w:rFonts w:ascii="LindeDaxPowerPoint" w:hAnsi="LindeDaxPowerPoint"/>
                          <w:szCs w:val="18"/>
                        </w:rPr>
                        <w:t xml:space="preserve"> </w:t>
                      </w:r>
                      <w:r>
                        <w:rPr>
                          <w:rFonts w:ascii="LindeDaxPowerPoint" w:hAnsi="LindeDaxPowerPoint"/>
                          <w:szCs w:val="18"/>
                        </w:rPr>
                        <w:t>or have trouble finding any documents.</w:t>
                      </w:r>
                    </w:p>
                    <w:p w14:paraId="37D49908" w14:textId="77777777" w:rsidR="001762A3" w:rsidRPr="00765514" w:rsidRDefault="001762A3" w:rsidP="001762A3">
                      <w:pPr>
                        <w:rPr>
                          <w:szCs w:val="18"/>
                        </w:rPr>
                      </w:pPr>
                    </w:p>
                    <w:p w14:paraId="71FFAA0F" w14:textId="77777777" w:rsidR="001762A3" w:rsidRDefault="001762A3" w:rsidP="001762A3">
                      <w:pPr>
                        <w:rPr>
                          <w:szCs w:val="18"/>
                        </w:rPr>
                      </w:pPr>
                    </w:p>
                    <w:p w14:paraId="782BFFB3" w14:textId="77777777" w:rsidR="001762A3" w:rsidRDefault="001762A3" w:rsidP="001762A3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46FFD693" w14:textId="5FD7AAEE" w:rsidR="00190D1F" w:rsidRDefault="00190D1F" w:rsidP="00377330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2BC6F292" w14:textId="6DCE2C27" w:rsidR="00190D1F" w:rsidRDefault="00190D1F" w:rsidP="00377330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2F6E6CCC" w14:textId="6CDA671D" w:rsidR="00B4537B" w:rsidRDefault="00B4537B" w:rsidP="00C769A1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72514E70" w14:textId="7D06A7AC" w:rsidR="00741A96" w:rsidRDefault="00741A96" w:rsidP="00C769A1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673B4CE4" w14:textId="42D09841" w:rsidR="00E45A6D" w:rsidRDefault="00E45A6D" w:rsidP="00C769A1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14C9D9D5" w14:textId="0EC47737" w:rsidR="00051710" w:rsidRDefault="00051710" w:rsidP="00C769A1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360C31A0" w14:textId="189C6E12" w:rsidR="00E725C8" w:rsidRDefault="00E725C8" w:rsidP="00C769A1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1C9E2857" w14:textId="2A5D3F40" w:rsidR="001307C0" w:rsidRDefault="001307C0" w:rsidP="00C769A1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7682E9B5" w14:textId="62245F8F" w:rsidR="00DC5B5E" w:rsidRDefault="00DC5B5E" w:rsidP="00C769A1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3873D9BD" w14:textId="347328F5" w:rsidR="007C290B" w:rsidRDefault="007C290B" w:rsidP="00C769A1">
      <w:pPr>
        <w:pStyle w:val="NoSpacing"/>
        <w:rPr>
          <w:rFonts w:ascii="LindeDaxPowerPoint" w:hAnsi="LindeDaxPowerPoint" w:cs="Arial"/>
          <w:sz w:val="16"/>
          <w:szCs w:val="16"/>
        </w:rPr>
      </w:pPr>
    </w:p>
    <w:sectPr w:rsidR="007C290B" w:rsidSect="00D6573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UnicodeMS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ndeDaxPowerPoint">
    <w:panose1 w:val="020B0500000000020000"/>
    <w:charset w:val="00"/>
    <w:family w:val="swiss"/>
    <w:pitch w:val="variable"/>
    <w:sig w:usb0="800000AF" w:usb1="5000206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98"/>
    <w:rsid w:val="00000B06"/>
    <w:rsid w:val="00006CDA"/>
    <w:rsid w:val="00027D19"/>
    <w:rsid w:val="00031837"/>
    <w:rsid w:val="00032736"/>
    <w:rsid w:val="00051710"/>
    <w:rsid w:val="00055C1F"/>
    <w:rsid w:val="00056C21"/>
    <w:rsid w:val="000649B5"/>
    <w:rsid w:val="00075BF2"/>
    <w:rsid w:val="00081F86"/>
    <w:rsid w:val="00092F8C"/>
    <w:rsid w:val="000A24C9"/>
    <w:rsid w:val="000A5A41"/>
    <w:rsid w:val="000B063C"/>
    <w:rsid w:val="000C4280"/>
    <w:rsid w:val="000C46A7"/>
    <w:rsid w:val="000D0A18"/>
    <w:rsid w:val="000D2DC1"/>
    <w:rsid w:val="000E3A83"/>
    <w:rsid w:val="000E62C4"/>
    <w:rsid w:val="000E7FEB"/>
    <w:rsid w:val="000F0373"/>
    <w:rsid w:val="000F23E1"/>
    <w:rsid w:val="000F69DC"/>
    <w:rsid w:val="00104F51"/>
    <w:rsid w:val="001141C5"/>
    <w:rsid w:val="00116513"/>
    <w:rsid w:val="00122CD4"/>
    <w:rsid w:val="001259EC"/>
    <w:rsid w:val="001307C0"/>
    <w:rsid w:val="00130AD3"/>
    <w:rsid w:val="0013733B"/>
    <w:rsid w:val="001452BE"/>
    <w:rsid w:val="001455AD"/>
    <w:rsid w:val="00173768"/>
    <w:rsid w:val="001762A3"/>
    <w:rsid w:val="00176780"/>
    <w:rsid w:val="00177EF5"/>
    <w:rsid w:val="00190D1F"/>
    <w:rsid w:val="00193C97"/>
    <w:rsid w:val="00194103"/>
    <w:rsid w:val="001A0C02"/>
    <w:rsid w:val="001A0D96"/>
    <w:rsid w:val="001A4DB1"/>
    <w:rsid w:val="001C1404"/>
    <w:rsid w:val="001C20DE"/>
    <w:rsid w:val="001D04C6"/>
    <w:rsid w:val="001D2186"/>
    <w:rsid w:val="001D7E1A"/>
    <w:rsid w:val="002025A7"/>
    <w:rsid w:val="002133B7"/>
    <w:rsid w:val="0021525B"/>
    <w:rsid w:val="0022016B"/>
    <w:rsid w:val="00231196"/>
    <w:rsid w:val="00240E7B"/>
    <w:rsid w:val="00241C16"/>
    <w:rsid w:val="00255085"/>
    <w:rsid w:val="00255D26"/>
    <w:rsid w:val="0026371D"/>
    <w:rsid w:val="00267C18"/>
    <w:rsid w:val="00272F94"/>
    <w:rsid w:val="002A0B84"/>
    <w:rsid w:val="002A253B"/>
    <w:rsid w:val="002B4176"/>
    <w:rsid w:val="002B756A"/>
    <w:rsid w:val="002C3716"/>
    <w:rsid w:val="002C38C6"/>
    <w:rsid w:val="002C4248"/>
    <w:rsid w:val="002D2D3F"/>
    <w:rsid w:val="002D7BED"/>
    <w:rsid w:val="002E214B"/>
    <w:rsid w:val="002F53FB"/>
    <w:rsid w:val="00301C77"/>
    <w:rsid w:val="00305236"/>
    <w:rsid w:val="00313691"/>
    <w:rsid w:val="00315067"/>
    <w:rsid w:val="00316D85"/>
    <w:rsid w:val="00321220"/>
    <w:rsid w:val="00325115"/>
    <w:rsid w:val="00327544"/>
    <w:rsid w:val="00335F7C"/>
    <w:rsid w:val="00342DE7"/>
    <w:rsid w:val="0035571C"/>
    <w:rsid w:val="00361398"/>
    <w:rsid w:val="003658E9"/>
    <w:rsid w:val="003730A1"/>
    <w:rsid w:val="00374651"/>
    <w:rsid w:val="00375694"/>
    <w:rsid w:val="00377330"/>
    <w:rsid w:val="00377C26"/>
    <w:rsid w:val="00384EB8"/>
    <w:rsid w:val="00392635"/>
    <w:rsid w:val="003B2343"/>
    <w:rsid w:val="003C734C"/>
    <w:rsid w:val="003D03D3"/>
    <w:rsid w:val="003D3C91"/>
    <w:rsid w:val="003E0320"/>
    <w:rsid w:val="003E5577"/>
    <w:rsid w:val="003E588C"/>
    <w:rsid w:val="003F00E2"/>
    <w:rsid w:val="003F1EB4"/>
    <w:rsid w:val="003F1F8C"/>
    <w:rsid w:val="003F5D52"/>
    <w:rsid w:val="0041349F"/>
    <w:rsid w:val="00414E14"/>
    <w:rsid w:val="00417358"/>
    <w:rsid w:val="00420E1D"/>
    <w:rsid w:val="004252FC"/>
    <w:rsid w:val="00432E26"/>
    <w:rsid w:val="00434E67"/>
    <w:rsid w:val="00435473"/>
    <w:rsid w:val="004430A6"/>
    <w:rsid w:val="00444B50"/>
    <w:rsid w:val="00446A01"/>
    <w:rsid w:val="004615BD"/>
    <w:rsid w:val="00465A7B"/>
    <w:rsid w:val="00473E00"/>
    <w:rsid w:val="00475C48"/>
    <w:rsid w:val="004773F3"/>
    <w:rsid w:val="004937B5"/>
    <w:rsid w:val="00494AA9"/>
    <w:rsid w:val="004A751F"/>
    <w:rsid w:val="004D7586"/>
    <w:rsid w:val="004E7944"/>
    <w:rsid w:val="004F2AA6"/>
    <w:rsid w:val="004F46C4"/>
    <w:rsid w:val="004F7C53"/>
    <w:rsid w:val="0051215A"/>
    <w:rsid w:val="00513E77"/>
    <w:rsid w:val="0051434E"/>
    <w:rsid w:val="00515B90"/>
    <w:rsid w:val="00517180"/>
    <w:rsid w:val="00520069"/>
    <w:rsid w:val="00536EDC"/>
    <w:rsid w:val="00541133"/>
    <w:rsid w:val="005441C1"/>
    <w:rsid w:val="00554ACE"/>
    <w:rsid w:val="00557F50"/>
    <w:rsid w:val="005649B1"/>
    <w:rsid w:val="005848B3"/>
    <w:rsid w:val="005929B9"/>
    <w:rsid w:val="005A2465"/>
    <w:rsid w:val="005A761A"/>
    <w:rsid w:val="005B2FA2"/>
    <w:rsid w:val="005B354C"/>
    <w:rsid w:val="005B716C"/>
    <w:rsid w:val="005B7D90"/>
    <w:rsid w:val="005C70AD"/>
    <w:rsid w:val="005D52D4"/>
    <w:rsid w:val="005D79A2"/>
    <w:rsid w:val="005E3C74"/>
    <w:rsid w:val="00613633"/>
    <w:rsid w:val="006153F2"/>
    <w:rsid w:val="00617D74"/>
    <w:rsid w:val="00622359"/>
    <w:rsid w:val="0062599B"/>
    <w:rsid w:val="006276F8"/>
    <w:rsid w:val="00633D6B"/>
    <w:rsid w:val="00641A44"/>
    <w:rsid w:val="00644B0B"/>
    <w:rsid w:val="00652F31"/>
    <w:rsid w:val="00654E28"/>
    <w:rsid w:val="00664EEE"/>
    <w:rsid w:val="006708F2"/>
    <w:rsid w:val="00676298"/>
    <w:rsid w:val="00690A3B"/>
    <w:rsid w:val="00697821"/>
    <w:rsid w:val="006A096A"/>
    <w:rsid w:val="006A42B0"/>
    <w:rsid w:val="006B2EAF"/>
    <w:rsid w:val="006B46F8"/>
    <w:rsid w:val="006C0158"/>
    <w:rsid w:val="006D3E65"/>
    <w:rsid w:val="006D62F6"/>
    <w:rsid w:val="006E09DB"/>
    <w:rsid w:val="006E0F60"/>
    <w:rsid w:val="006E1169"/>
    <w:rsid w:val="00706B25"/>
    <w:rsid w:val="00717D90"/>
    <w:rsid w:val="0073033A"/>
    <w:rsid w:val="0073756D"/>
    <w:rsid w:val="00741A96"/>
    <w:rsid w:val="007474A5"/>
    <w:rsid w:val="0075497F"/>
    <w:rsid w:val="00757849"/>
    <w:rsid w:val="00765F5B"/>
    <w:rsid w:val="007744FD"/>
    <w:rsid w:val="00776C7D"/>
    <w:rsid w:val="00777ACB"/>
    <w:rsid w:val="00781870"/>
    <w:rsid w:val="007B5050"/>
    <w:rsid w:val="007C01FA"/>
    <w:rsid w:val="007C290B"/>
    <w:rsid w:val="007C3349"/>
    <w:rsid w:val="007C57C3"/>
    <w:rsid w:val="007C71E1"/>
    <w:rsid w:val="007D6B3A"/>
    <w:rsid w:val="007E735B"/>
    <w:rsid w:val="007F12E1"/>
    <w:rsid w:val="007F607F"/>
    <w:rsid w:val="0080793B"/>
    <w:rsid w:val="0081554F"/>
    <w:rsid w:val="00817B16"/>
    <w:rsid w:val="00821DB6"/>
    <w:rsid w:val="00830BE0"/>
    <w:rsid w:val="00840447"/>
    <w:rsid w:val="0085054B"/>
    <w:rsid w:val="0085568C"/>
    <w:rsid w:val="00865F67"/>
    <w:rsid w:val="0086776C"/>
    <w:rsid w:val="008776A9"/>
    <w:rsid w:val="008924AF"/>
    <w:rsid w:val="008936A1"/>
    <w:rsid w:val="008A08ED"/>
    <w:rsid w:val="008A5903"/>
    <w:rsid w:val="008B6E51"/>
    <w:rsid w:val="008C01B0"/>
    <w:rsid w:val="008C1E34"/>
    <w:rsid w:val="008D5E2C"/>
    <w:rsid w:val="008D7C30"/>
    <w:rsid w:val="008E03BA"/>
    <w:rsid w:val="008E2034"/>
    <w:rsid w:val="008E228E"/>
    <w:rsid w:val="008F422E"/>
    <w:rsid w:val="00911143"/>
    <w:rsid w:val="00911667"/>
    <w:rsid w:val="0091796B"/>
    <w:rsid w:val="00924CDB"/>
    <w:rsid w:val="00925B18"/>
    <w:rsid w:val="00930F8A"/>
    <w:rsid w:val="009314D1"/>
    <w:rsid w:val="0093399E"/>
    <w:rsid w:val="00936DA9"/>
    <w:rsid w:val="009511C0"/>
    <w:rsid w:val="00956125"/>
    <w:rsid w:val="00957859"/>
    <w:rsid w:val="009655B8"/>
    <w:rsid w:val="00967791"/>
    <w:rsid w:val="00977135"/>
    <w:rsid w:val="00986271"/>
    <w:rsid w:val="00991270"/>
    <w:rsid w:val="00991F41"/>
    <w:rsid w:val="009A66B3"/>
    <w:rsid w:val="009B5C75"/>
    <w:rsid w:val="009C2EB9"/>
    <w:rsid w:val="009C7C8C"/>
    <w:rsid w:val="009D2604"/>
    <w:rsid w:val="009E31DB"/>
    <w:rsid w:val="009E3E51"/>
    <w:rsid w:val="009E7CBC"/>
    <w:rsid w:val="009F18DD"/>
    <w:rsid w:val="009F35F3"/>
    <w:rsid w:val="009F5098"/>
    <w:rsid w:val="00A017DE"/>
    <w:rsid w:val="00A02DBF"/>
    <w:rsid w:val="00A02E89"/>
    <w:rsid w:val="00A03966"/>
    <w:rsid w:val="00A15801"/>
    <w:rsid w:val="00A16CD5"/>
    <w:rsid w:val="00A225B3"/>
    <w:rsid w:val="00A2614A"/>
    <w:rsid w:val="00A26973"/>
    <w:rsid w:val="00A32849"/>
    <w:rsid w:val="00A41D2D"/>
    <w:rsid w:val="00A43FC5"/>
    <w:rsid w:val="00A46D84"/>
    <w:rsid w:val="00A50DB9"/>
    <w:rsid w:val="00A5217B"/>
    <w:rsid w:val="00A5626F"/>
    <w:rsid w:val="00A66F1B"/>
    <w:rsid w:val="00A84FA5"/>
    <w:rsid w:val="00A92EAD"/>
    <w:rsid w:val="00A96EA2"/>
    <w:rsid w:val="00AA383B"/>
    <w:rsid w:val="00AA52C0"/>
    <w:rsid w:val="00AA7574"/>
    <w:rsid w:val="00AA7CD9"/>
    <w:rsid w:val="00AB3F9F"/>
    <w:rsid w:val="00AB560C"/>
    <w:rsid w:val="00AC44C4"/>
    <w:rsid w:val="00AD54C7"/>
    <w:rsid w:val="00AD754B"/>
    <w:rsid w:val="00AE035C"/>
    <w:rsid w:val="00AE1C4D"/>
    <w:rsid w:val="00AE4C09"/>
    <w:rsid w:val="00AE4CCA"/>
    <w:rsid w:val="00AF0B6F"/>
    <w:rsid w:val="00AF136C"/>
    <w:rsid w:val="00AF5433"/>
    <w:rsid w:val="00B17E73"/>
    <w:rsid w:val="00B3745E"/>
    <w:rsid w:val="00B4537B"/>
    <w:rsid w:val="00B509A4"/>
    <w:rsid w:val="00B50D05"/>
    <w:rsid w:val="00B6412E"/>
    <w:rsid w:val="00B75387"/>
    <w:rsid w:val="00B753C5"/>
    <w:rsid w:val="00B84ECC"/>
    <w:rsid w:val="00B875ED"/>
    <w:rsid w:val="00B97750"/>
    <w:rsid w:val="00BB0015"/>
    <w:rsid w:val="00BB2C1C"/>
    <w:rsid w:val="00BC190E"/>
    <w:rsid w:val="00BC4947"/>
    <w:rsid w:val="00BC56B4"/>
    <w:rsid w:val="00BE0AF9"/>
    <w:rsid w:val="00BE1269"/>
    <w:rsid w:val="00BF732A"/>
    <w:rsid w:val="00C0326D"/>
    <w:rsid w:val="00C05DC7"/>
    <w:rsid w:val="00C06C17"/>
    <w:rsid w:val="00C15937"/>
    <w:rsid w:val="00C16379"/>
    <w:rsid w:val="00C22134"/>
    <w:rsid w:val="00C24C11"/>
    <w:rsid w:val="00C34346"/>
    <w:rsid w:val="00C41D93"/>
    <w:rsid w:val="00C41F61"/>
    <w:rsid w:val="00C4285A"/>
    <w:rsid w:val="00C53EEB"/>
    <w:rsid w:val="00C6118F"/>
    <w:rsid w:val="00C621EA"/>
    <w:rsid w:val="00C62EB7"/>
    <w:rsid w:val="00C739A3"/>
    <w:rsid w:val="00C73B33"/>
    <w:rsid w:val="00C769A1"/>
    <w:rsid w:val="00C76F5B"/>
    <w:rsid w:val="00C835F2"/>
    <w:rsid w:val="00C9328B"/>
    <w:rsid w:val="00C93FB4"/>
    <w:rsid w:val="00CA1C92"/>
    <w:rsid w:val="00CA247E"/>
    <w:rsid w:val="00CA365D"/>
    <w:rsid w:val="00CB0EA6"/>
    <w:rsid w:val="00CC1A5A"/>
    <w:rsid w:val="00CC5B58"/>
    <w:rsid w:val="00CD0679"/>
    <w:rsid w:val="00CE1C55"/>
    <w:rsid w:val="00CE3B0B"/>
    <w:rsid w:val="00CE48FA"/>
    <w:rsid w:val="00CF7A29"/>
    <w:rsid w:val="00D0642A"/>
    <w:rsid w:val="00D07AC9"/>
    <w:rsid w:val="00D250D7"/>
    <w:rsid w:val="00D30ED4"/>
    <w:rsid w:val="00D36031"/>
    <w:rsid w:val="00D37500"/>
    <w:rsid w:val="00D41427"/>
    <w:rsid w:val="00D43573"/>
    <w:rsid w:val="00D460E4"/>
    <w:rsid w:val="00D521D8"/>
    <w:rsid w:val="00D60DF2"/>
    <w:rsid w:val="00D63C04"/>
    <w:rsid w:val="00D65733"/>
    <w:rsid w:val="00D720B0"/>
    <w:rsid w:val="00D73626"/>
    <w:rsid w:val="00D76726"/>
    <w:rsid w:val="00D90079"/>
    <w:rsid w:val="00DA2409"/>
    <w:rsid w:val="00DA4062"/>
    <w:rsid w:val="00DB2A99"/>
    <w:rsid w:val="00DC022C"/>
    <w:rsid w:val="00DC5B5E"/>
    <w:rsid w:val="00DD1D49"/>
    <w:rsid w:val="00DD7DDE"/>
    <w:rsid w:val="00DF29A5"/>
    <w:rsid w:val="00E04F57"/>
    <w:rsid w:val="00E0686D"/>
    <w:rsid w:val="00E228D7"/>
    <w:rsid w:val="00E24090"/>
    <w:rsid w:val="00E260D1"/>
    <w:rsid w:val="00E4338A"/>
    <w:rsid w:val="00E45A6D"/>
    <w:rsid w:val="00E528DA"/>
    <w:rsid w:val="00E52CC7"/>
    <w:rsid w:val="00E60EAD"/>
    <w:rsid w:val="00E616E2"/>
    <w:rsid w:val="00E64A1C"/>
    <w:rsid w:val="00E706DA"/>
    <w:rsid w:val="00E725C8"/>
    <w:rsid w:val="00E731C6"/>
    <w:rsid w:val="00EA41ED"/>
    <w:rsid w:val="00EA5381"/>
    <w:rsid w:val="00EB4DF1"/>
    <w:rsid w:val="00EE1B4E"/>
    <w:rsid w:val="00EE1EA6"/>
    <w:rsid w:val="00EE37CC"/>
    <w:rsid w:val="00EE6CE8"/>
    <w:rsid w:val="00EF4FCB"/>
    <w:rsid w:val="00EF6814"/>
    <w:rsid w:val="00F00281"/>
    <w:rsid w:val="00F0151E"/>
    <w:rsid w:val="00F01DD6"/>
    <w:rsid w:val="00F028AA"/>
    <w:rsid w:val="00F12532"/>
    <w:rsid w:val="00F1422D"/>
    <w:rsid w:val="00F20665"/>
    <w:rsid w:val="00F232E4"/>
    <w:rsid w:val="00F3303C"/>
    <w:rsid w:val="00F367FE"/>
    <w:rsid w:val="00F42385"/>
    <w:rsid w:val="00F43058"/>
    <w:rsid w:val="00F51E90"/>
    <w:rsid w:val="00F62C31"/>
    <w:rsid w:val="00F64B6E"/>
    <w:rsid w:val="00F653A1"/>
    <w:rsid w:val="00F72220"/>
    <w:rsid w:val="00F75D18"/>
    <w:rsid w:val="00F76516"/>
    <w:rsid w:val="00F84B2A"/>
    <w:rsid w:val="00F867F1"/>
    <w:rsid w:val="00F87610"/>
    <w:rsid w:val="00FA7FE4"/>
    <w:rsid w:val="00FB31BF"/>
    <w:rsid w:val="00FB592F"/>
    <w:rsid w:val="00FC0216"/>
    <w:rsid w:val="00FD2835"/>
    <w:rsid w:val="00FD60D3"/>
    <w:rsid w:val="00FD7799"/>
    <w:rsid w:val="00FE156D"/>
    <w:rsid w:val="00FF0F7F"/>
    <w:rsid w:val="00FF3ECC"/>
    <w:rsid w:val="00FF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42E9"/>
  <w15:docId w15:val="{576B9BFE-635E-40C3-BFCA-45F09742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5B3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5B3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eastAsia="Times New Roman" w:hAnsi="Cambria"/>
      <w:b/>
      <w:bCs/>
      <w:color w:val="365F9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5B3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eastAsia="Times New Roman" w:hAnsi="Cambria"/>
      <w:color w:val="365F9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5B3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eastAsia="Times New Roman" w:hAnsi="Cambria"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5B3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eastAsia="Times New Roman" w:hAnsi="Cambria"/>
      <w:i/>
      <w:iCs/>
      <w:color w:val="4F81BD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5B3"/>
    <w:pPr>
      <w:spacing w:before="200" w:after="80"/>
      <w:ind w:firstLine="0"/>
      <w:outlineLvl w:val="4"/>
    </w:pPr>
    <w:rPr>
      <w:rFonts w:ascii="Cambria" w:eastAsia="Times New Roman" w:hAnsi="Cambria"/>
      <w:color w:val="4F81B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5B3"/>
    <w:pPr>
      <w:spacing w:before="280" w:after="100"/>
      <w:ind w:firstLine="0"/>
      <w:outlineLvl w:val="5"/>
    </w:pPr>
    <w:rPr>
      <w:rFonts w:ascii="Cambria" w:eastAsia="Times New Roman" w:hAnsi="Cambria"/>
      <w:i/>
      <w:iCs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5B3"/>
    <w:pPr>
      <w:spacing w:before="320" w:after="100"/>
      <w:ind w:firstLine="0"/>
      <w:outlineLvl w:val="6"/>
    </w:pPr>
    <w:rPr>
      <w:rFonts w:ascii="Cambria" w:eastAsia="Times New Roman" w:hAnsi="Cambria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5B3"/>
    <w:pPr>
      <w:spacing w:before="320" w:after="100"/>
      <w:ind w:firstLine="0"/>
      <w:outlineLvl w:val="7"/>
    </w:pPr>
    <w:rPr>
      <w:rFonts w:ascii="Cambria" w:eastAsia="Times New Roman" w:hAnsi="Cambria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5B3"/>
    <w:pPr>
      <w:spacing w:before="320" w:after="100"/>
      <w:ind w:firstLine="0"/>
      <w:outlineLvl w:val="8"/>
    </w:pPr>
    <w:rPr>
      <w:rFonts w:ascii="Cambria" w:eastAsia="Times New Roman" w:hAnsi="Cambria"/>
      <w:i/>
      <w:iCs/>
      <w:color w:val="9BBB5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5B3"/>
    <w:rPr>
      <w:rFonts w:ascii="Cambria" w:eastAsia="Times New Roman" w:hAnsi="Cambria" w:cs="Times New Roman"/>
      <w:b/>
      <w:bCs/>
      <w:color w:val="365F9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5B3"/>
    <w:rPr>
      <w:rFonts w:ascii="Cambria" w:eastAsia="Times New Roman" w:hAnsi="Cambria" w:cs="Times New Roman"/>
      <w:color w:val="365F9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5B3"/>
    <w:rPr>
      <w:rFonts w:ascii="Cambria" w:eastAsia="Times New Roman" w:hAnsi="Cambria" w:cs="Times New Roman"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5B3"/>
    <w:rPr>
      <w:rFonts w:ascii="Cambria" w:eastAsia="Times New Roman" w:hAnsi="Cambria" w:cs="Times New Roman"/>
      <w:i/>
      <w:iCs/>
      <w:color w:val="4F81BD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A225B3"/>
    <w:pPr>
      <w:ind w:firstLine="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A225B3"/>
    <w:rPr>
      <w:rFonts w:ascii="Cambria" w:eastAsia="Times New Roman" w:hAnsi="Cambria" w:cs="Times New Roman"/>
      <w:color w:val="4F81B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5B3"/>
    <w:rPr>
      <w:rFonts w:ascii="Cambria" w:eastAsia="Times New Roman" w:hAnsi="Cambria" w:cs="Times New Roman"/>
      <w:i/>
      <w:iCs/>
      <w:color w:val="4F81B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5B3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5B3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5B3"/>
    <w:rPr>
      <w:rFonts w:ascii="Cambria" w:eastAsia="Times New Roman" w:hAnsi="Cambria" w:cs="Times New Roman"/>
      <w:i/>
      <w:iCs/>
      <w:color w:val="9BBB59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25B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225B3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eastAsia="Times New Roman" w:hAnsi="Cambria"/>
      <w:i/>
      <w:iCs/>
      <w:color w:val="243F6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A225B3"/>
    <w:rPr>
      <w:rFonts w:ascii="Cambria" w:eastAsia="Times New Roman" w:hAnsi="Cambria" w:cs="Times New Roman"/>
      <w:i/>
      <w:iCs/>
      <w:color w:val="243F6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5B3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25B3"/>
    <w:rPr>
      <w:rFonts w:ascii="Calibr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A225B3"/>
    <w:rPr>
      <w:b/>
      <w:bCs/>
      <w:spacing w:val="0"/>
    </w:rPr>
  </w:style>
  <w:style w:type="character" w:styleId="Emphasis">
    <w:name w:val="Emphasis"/>
    <w:uiPriority w:val="20"/>
    <w:qFormat/>
    <w:rsid w:val="00A225B3"/>
    <w:rPr>
      <w:b/>
      <w:bCs/>
      <w:i/>
      <w:iCs/>
      <w:color w:val="5A5A5A"/>
    </w:rPr>
  </w:style>
  <w:style w:type="character" w:customStyle="1" w:styleId="NoSpacingChar">
    <w:name w:val="No Spacing Char"/>
    <w:basedOn w:val="DefaultParagraphFont"/>
    <w:link w:val="NoSpacing"/>
    <w:uiPriority w:val="1"/>
    <w:rsid w:val="00A225B3"/>
  </w:style>
  <w:style w:type="paragraph" w:styleId="ListParagraph">
    <w:name w:val="List Paragraph"/>
    <w:basedOn w:val="Normal"/>
    <w:uiPriority w:val="34"/>
    <w:qFormat/>
    <w:rsid w:val="00A225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225B3"/>
    <w:rPr>
      <w:rFonts w:ascii="Cambria" w:eastAsia="Times New Roman" w:hAnsi="Cambria"/>
      <w:i/>
      <w:iCs/>
      <w:color w:val="5A5A5A"/>
    </w:rPr>
  </w:style>
  <w:style w:type="character" w:customStyle="1" w:styleId="QuoteChar">
    <w:name w:val="Quote Char"/>
    <w:basedOn w:val="DefaultParagraphFont"/>
    <w:link w:val="Quote"/>
    <w:uiPriority w:val="29"/>
    <w:rsid w:val="00A225B3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5B3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eastAsia="Times New Roman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5B3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SubtleEmphasis">
    <w:name w:val="Subtle Emphasis"/>
    <w:uiPriority w:val="19"/>
    <w:qFormat/>
    <w:rsid w:val="00A225B3"/>
    <w:rPr>
      <w:i/>
      <w:iCs/>
      <w:color w:val="5A5A5A"/>
    </w:rPr>
  </w:style>
  <w:style w:type="character" w:styleId="IntenseEmphasis">
    <w:name w:val="Intense Emphasis"/>
    <w:uiPriority w:val="21"/>
    <w:qFormat/>
    <w:rsid w:val="00A225B3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uiPriority w:val="31"/>
    <w:qFormat/>
    <w:rsid w:val="00A225B3"/>
    <w:rPr>
      <w:color w:val="auto"/>
      <w:u w:val="single" w:color="9BBB59"/>
    </w:rPr>
  </w:style>
  <w:style w:type="character" w:styleId="IntenseReference">
    <w:name w:val="Intense Reference"/>
    <w:basedOn w:val="DefaultParagraphFont"/>
    <w:uiPriority w:val="32"/>
    <w:qFormat/>
    <w:rsid w:val="00A225B3"/>
    <w:rPr>
      <w:b/>
      <w:bCs/>
      <w:color w:val="76923C"/>
      <w:u w:val="single" w:color="9BBB59"/>
    </w:rPr>
  </w:style>
  <w:style w:type="character" w:styleId="BookTitle">
    <w:name w:val="Book Title"/>
    <w:basedOn w:val="DefaultParagraphFont"/>
    <w:uiPriority w:val="33"/>
    <w:qFormat/>
    <w:rsid w:val="00A225B3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25B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19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90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0E7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9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196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51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0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8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09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74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24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99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58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47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944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63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1536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983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6863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397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7776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34970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039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7373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38241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5512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631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00628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476534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985539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292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568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811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334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874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3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990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8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1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757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968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0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203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9904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1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421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4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748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8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04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86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01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94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266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3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89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85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675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9188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4610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1904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1779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1764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4328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1300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1352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8887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1891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05948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440018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77759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591454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8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149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3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019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63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48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17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20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07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68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21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374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6809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0634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948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3284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8262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5490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2373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9174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1028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6718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34104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64656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619299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93559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7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835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8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272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965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3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515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080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1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799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4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3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8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86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76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713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788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866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158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908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260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1115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6854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347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083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3897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7967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41371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027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0907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7832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41600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716969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167000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9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4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606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161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243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437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704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0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5766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853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7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9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10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65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402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95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278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10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772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6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4628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6375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170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5714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98903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94514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0879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159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2829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9162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4541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25409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807125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2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409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2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54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96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55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28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03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555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332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904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608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566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0399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2065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4133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2193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21257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5629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83439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5797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15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427401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11829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96403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216040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4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700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2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54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96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4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461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66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18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748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236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7484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2114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90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7224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2607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501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91435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5212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3772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00668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78066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05275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828262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2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257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359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3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72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078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4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452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9100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564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619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38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8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02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8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93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1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624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153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013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7072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3530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863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6315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7827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0152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6283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3736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679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998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88471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822286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314805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1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7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890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3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7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55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1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149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82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94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757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119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644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710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891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6264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94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97418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22271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72819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6855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8455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492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03537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4529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64476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6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975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7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1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30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01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95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61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5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557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341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8882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4249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5098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5967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474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2115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20648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9605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02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7973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03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30774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28717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081219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09506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9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3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5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2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13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82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00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194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192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47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455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7206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062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7974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9020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4878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4921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57743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297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9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430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37261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02202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89049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697643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9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7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05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5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703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01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39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054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19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163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388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9330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1511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8537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90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6037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2512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1159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3427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95823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0922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34437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817721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947258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1435740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3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080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9874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706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2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996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653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790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ightfind.com/vlib/logon.aspx?clientid=12495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eff_barr@praxair.com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rightfind.com/vlib/logon.aspx?clientid=12495" TargetMode="External"/><Relationship Id="rId4" Type="http://schemas.openxmlformats.org/officeDocument/2006/relationships/styles" Target="styles.xml"/><Relationship Id="rId9" Type="http://schemas.openxmlformats.org/officeDocument/2006/relationships/hyperlink" Target="mailto:jeff_barr@praxair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atyxc1\AppData\Local\Temp\notes97E53A\sample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00B7069A014649898668AB886D5729" ma:contentTypeVersion="4" ma:contentTypeDescription="Create a new document." ma:contentTypeScope="" ma:versionID="a362642bd190bc11176790482694e04d">
  <xsd:schema xmlns:xsd="http://www.w3.org/2001/XMLSchema" xmlns:xs="http://www.w3.org/2001/XMLSchema" xmlns:p="http://schemas.microsoft.com/office/2006/metadata/properties" xmlns:ns2="33f77527-4838-4d7e-bc4d-9ab8f067244d" targetNamespace="http://schemas.microsoft.com/office/2006/metadata/properties" ma:root="true" ma:fieldsID="985b7f2b965031603f86c6f44e5c6084" ns2:_="">
    <xsd:import namespace="33f77527-4838-4d7e-bc4d-9ab8f06724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at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77527-4838-4d7e-bc4d-9ab8f06724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" ma:index="10" nillable="true" ma:displayName="Date" ma:format="DateOnly" ma:internalName="Date">
      <xsd:simpleType>
        <xsd:restriction base="dms:DateTim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>
    <Date xmlns="33f77527-4838-4d7e-bc4d-9ab8f067244d" xsi:nil="true"/>
  </documentManagement>
</p:properties>
</file>

<file path=customXml/itemProps1.xml><?xml version="1.0" encoding="utf-8"?>
<ds:datastoreItem xmlns:ds="http://schemas.openxmlformats.org/officeDocument/2006/customXml" ds:itemID="{F4707DD0-DDCA-4CF1-8A70-3CFD85BF8C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51E71E-91E0-4F19-A29A-90552FFF57FA}"/>
</file>

<file path=customXml/itemProps3.xml><?xml version="1.0" encoding="utf-8"?>
<ds:datastoreItem xmlns:ds="http://schemas.openxmlformats.org/officeDocument/2006/customXml" ds:itemID="{849C5982-59D1-4B2D-AD61-4CFD30CF819B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A4E98B0B-B059-469B-9F65-F0C638E03B6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sampletemplate.dotx</Template>
  <TotalTime>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Praxair, Inc.</Company>
  <LinksUpToDate>false</LinksUpToDate>
  <CharactersWithSpaces>78</CharactersWithSpaces>
  <SharedDoc>false</SharedDoc>
  <HLinks>
    <vt:vector size="30" baseType="variant">
      <vt:variant>
        <vt:i4>327752</vt:i4>
      </vt:variant>
      <vt:variant>
        <vt:i4>12</vt:i4>
      </vt:variant>
      <vt:variant>
        <vt:i4>0</vt:i4>
      </vt:variant>
      <vt:variant>
        <vt:i4>5</vt:i4>
      </vt:variant>
      <vt:variant>
        <vt:lpwstr>mailto:eric_halvorson@praxair.com?subject=Unsubscribe-Enterprise</vt:lpwstr>
      </vt:variant>
      <vt:variant>
        <vt:lpwstr/>
      </vt:variant>
      <vt:variant>
        <vt:i4>6815854</vt:i4>
      </vt:variant>
      <vt:variant>
        <vt:i4>9</vt:i4>
      </vt:variant>
      <vt:variant>
        <vt:i4>0</vt:i4>
      </vt:variant>
      <vt:variant>
        <vt:i4>5</vt:i4>
      </vt:variant>
      <vt:variant>
        <vt:lpwstr>http://airwavesclassic.praxair.com/apps/public/ircrequest.nsf/WorkRequest?OpenForm?open&amp;Pass=OK</vt:lpwstr>
      </vt:variant>
      <vt:variant>
        <vt:lpwstr/>
      </vt:variant>
      <vt:variant>
        <vt:i4>327752</vt:i4>
      </vt:variant>
      <vt:variant>
        <vt:i4>6</vt:i4>
      </vt:variant>
      <vt:variant>
        <vt:i4>0</vt:i4>
      </vt:variant>
      <vt:variant>
        <vt:i4>5</vt:i4>
      </vt:variant>
      <vt:variant>
        <vt:lpwstr>mailto:eric_halvorson@praxair.com?subject=Unsubscribe-Enterprise</vt:lpwstr>
      </vt:variant>
      <vt:variant>
        <vt:lpwstr/>
      </vt:variant>
      <vt:variant>
        <vt:i4>6815854</vt:i4>
      </vt:variant>
      <vt:variant>
        <vt:i4>3</vt:i4>
      </vt:variant>
      <vt:variant>
        <vt:i4>0</vt:i4>
      </vt:variant>
      <vt:variant>
        <vt:i4>5</vt:i4>
      </vt:variant>
      <vt:variant>
        <vt:lpwstr>http://airwavesclassic.praxair.com/apps/public/ircrequest.nsf/WorkRequest?OpenForm?open&amp;Pass=OK</vt:lpwstr>
      </vt:variant>
      <vt:variant>
        <vt:lpwstr/>
      </vt:variant>
      <vt:variant>
        <vt:i4>6815854</vt:i4>
      </vt:variant>
      <vt:variant>
        <vt:i4>0</vt:i4>
      </vt:variant>
      <vt:variant>
        <vt:i4>0</vt:i4>
      </vt:variant>
      <vt:variant>
        <vt:i4>5</vt:i4>
      </vt:variant>
      <vt:variant>
        <vt:lpwstr>http://airwavesclassic.praxair.com/apps/public/ircrequest.nsf/WorkRequest?OpenForm?open&amp;Pass=OK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Barr, Jeff</dc:creator>
  <cp:lastModifiedBy>Jeff Barr</cp:lastModifiedBy>
  <cp:revision>3</cp:revision>
  <dcterms:created xsi:type="dcterms:W3CDTF">2023-09-28T16:10:00Z</dcterms:created>
  <dcterms:modified xsi:type="dcterms:W3CDTF">2023-09-28T16:10:00Z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0x010100A500B7069A014649898668AB886D5729</vt:lpwstr>
  </property>
  <property fmtid="{D5CDD505-2E9C-101B-9397-08002B2CF9AE}" pid="3" name="FileLeafRef">
    <vt:lpwstr>Abradable Coatings - technical reports 170504.docx</vt:lpwstr>
  </property>
  <property fmtid="{D5CDD505-2E9C-101B-9397-08002B2CF9AE}" pid="4" name="Base Target">
    <vt:lpwstr>_blank</vt:lpwstr>
  </property>
</Properties>
</file>