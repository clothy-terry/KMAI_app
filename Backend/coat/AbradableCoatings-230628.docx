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1B5C" w14:textId="7B44A0C0" w:rsidR="00BC190E" w:rsidRDefault="00C835F2" w:rsidP="00F51E90">
      <w:pPr>
        <w:autoSpaceDE w:val="0"/>
        <w:autoSpaceDN w:val="0"/>
        <w:adjustRightInd w:val="0"/>
        <w:ind w:right="2160" w:firstLine="0"/>
        <w:rPr>
          <w:rFonts w:ascii="ArialUnicodeMS" w:hAnsi="ArialUnicodeMS" w:cs="ArialUnicodeMS"/>
          <w:color w:val="000000"/>
          <w:sz w:val="20"/>
          <w:szCs w:val="20"/>
          <w:lang w:bidi="ar-SA"/>
        </w:rPr>
      </w:pPr>
      <w:r>
        <w:rPr>
          <w:rFonts w:ascii="ArialUnicodeMS" w:hAnsi="ArialUnicodeMS" w:cs="ArialUnicodeMS"/>
          <w:noProof/>
          <w:color w:val="000000"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2E4017" wp14:editId="265A1388">
                <wp:simplePos x="0" y="0"/>
                <wp:positionH relativeFrom="column">
                  <wp:posOffset>2279650</wp:posOffset>
                </wp:positionH>
                <wp:positionV relativeFrom="paragraph">
                  <wp:posOffset>-292100</wp:posOffset>
                </wp:positionV>
                <wp:extent cx="4299585" cy="653415"/>
                <wp:effectExtent l="0" t="0" r="5715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9585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A8937" w14:textId="4A5011E0" w:rsidR="00C16379" w:rsidRPr="000D0A18" w:rsidRDefault="00CC1A5A" w:rsidP="00C16379">
                            <w:pPr>
                              <w:jc w:val="center"/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</w:pPr>
                            <w:r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Abradable </w:t>
                            </w:r>
                            <w:r w:rsidR="00F01DD6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/ Abrasive Tip </w:t>
                            </w:r>
                            <w:r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>Coatings</w:t>
                            </w:r>
                            <w:r w:rsidR="008C01B0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 </w:t>
                            </w:r>
                            <w:r w:rsidR="009F18DD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>Alert</w:t>
                            </w:r>
                          </w:p>
                        </w:txbxContent>
                      </wps:txbx>
                      <wps:bodyPr rot="0" vert="horz" wrap="square" lIns="95250" tIns="47625" rIns="95250" bIns="47625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E4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5pt;margin-top:-23pt;width:338.55pt;height:51.4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" stroked="f">
                <v:textbox style="mso-fit-shape-to-text:t" inset="7.5pt,3.75pt,7.5pt,3.75pt">
                  <w:txbxContent>
                    <w:p w14:paraId="4A1A8937" w14:textId="4A5011E0" w:rsidR="00C16379" w:rsidRPr="000D0A18" w:rsidRDefault="00CC1A5A" w:rsidP="00C16379">
                      <w:pPr>
                        <w:jc w:val="center"/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</w:pPr>
                      <w:r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Abradable </w:t>
                      </w:r>
                      <w:r w:rsidR="00F01DD6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/ Abrasive Tip </w:t>
                      </w:r>
                      <w:r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>Coatings</w:t>
                      </w:r>
                      <w:r w:rsidR="008C01B0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 </w:t>
                      </w:r>
                      <w:r w:rsidR="009F18DD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>Alert</w:t>
                      </w:r>
                    </w:p>
                  </w:txbxContent>
                </v:textbox>
              </v:shape>
            </w:pict>
          </mc:Fallback>
        </mc:AlternateContent>
      </w:r>
      <w:r w:rsidR="000D2DC1">
        <w:rPr>
          <w:rFonts w:ascii="ArialUnicodeMS" w:hAnsi="ArialUnicodeMS" w:cs="ArialUnicodeMS"/>
          <w:noProof/>
          <w:color w:val="000000"/>
          <w:sz w:val="20"/>
          <w:szCs w:val="20"/>
          <w:lang w:bidi="ar-SA"/>
        </w:rPr>
        <w:drawing>
          <wp:inline distT="0" distB="0" distL="0" distR="0" wp14:anchorId="3D798AC3" wp14:editId="7ACD39C5">
            <wp:extent cx="10382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deLogoSmal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56AC" w14:textId="00597235" w:rsidR="0075497F" w:rsidRPr="00C76F5B" w:rsidRDefault="00C9328B" w:rsidP="00C835F2">
      <w:pPr>
        <w:pStyle w:val="NoSpacing"/>
        <w:rPr>
          <w:rFonts w:ascii="LindeDaxPowerPoint" w:hAnsi="LindeDaxPowerPoint"/>
          <w:b/>
          <w:bCs/>
          <w:lang w:bidi="ar-SA"/>
        </w:rPr>
      </w:pP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 w:rsidR="007C71E1">
        <w:rPr>
          <w:rFonts w:ascii="LindeDaxPowerPoint" w:hAnsi="LindeDaxPowerPoint"/>
          <w:b/>
          <w:bCs/>
          <w:lang w:bidi="ar-SA"/>
        </w:rPr>
        <w:t>June 28</w:t>
      </w:r>
      <w:r w:rsidRPr="00C76F5B">
        <w:rPr>
          <w:rFonts w:ascii="LindeDaxPowerPoint" w:hAnsi="LindeDaxPowerPoint"/>
          <w:b/>
          <w:bCs/>
          <w:lang w:bidi="ar-SA"/>
        </w:rPr>
        <w:t>, 202</w:t>
      </w:r>
      <w:r w:rsidR="0085054B">
        <w:rPr>
          <w:rFonts w:ascii="LindeDaxPowerPoint" w:hAnsi="LindeDaxPowerPoint"/>
          <w:b/>
          <w:bCs/>
          <w:lang w:bidi="ar-SA"/>
        </w:rPr>
        <w:t>3</w:t>
      </w:r>
    </w:p>
    <w:p w14:paraId="0F58DDA1" w14:textId="77777777" w:rsidR="00F1422D" w:rsidRDefault="00F1422D" w:rsidP="00C835F2">
      <w:pPr>
        <w:pStyle w:val="NoSpacing"/>
        <w:rPr>
          <w:rFonts w:ascii="LindeDaxPowerPoint" w:hAnsi="LindeDaxPowerPoint"/>
          <w:b/>
          <w:bCs/>
          <w:lang w:bidi="ar-SA"/>
        </w:rPr>
      </w:pPr>
    </w:p>
    <w:p w14:paraId="65AB5408" w14:textId="6EBE2330" w:rsidR="00C835F2" w:rsidRPr="00C76F5B" w:rsidRDefault="00C835F2" w:rsidP="00C835F2">
      <w:pPr>
        <w:pStyle w:val="NoSpacing"/>
        <w:rPr>
          <w:rFonts w:ascii="LindeDaxPowerPoint" w:hAnsi="LindeDaxPowerPoint"/>
          <w:lang w:bidi="ar-SA"/>
        </w:rPr>
      </w:pPr>
      <w:r w:rsidRPr="00C76F5B">
        <w:rPr>
          <w:rFonts w:ascii="LindeDaxPowerPoint" w:hAnsi="LindeDaxPowerPoint"/>
          <w:b/>
          <w:bCs/>
          <w:lang w:bidi="ar-SA"/>
        </w:rPr>
        <w:t>IP &amp; Knowledge Management</w:t>
      </w:r>
      <w:r w:rsidRPr="00C76F5B">
        <w:rPr>
          <w:rFonts w:ascii="LindeDaxPowerPoint" w:hAnsi="LindeDaxPowerPoint"/>
          <w:b/>
          <w:bCs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="000D0A18" w:rsidRPr="00C76F5B">
        <w:rPr>
          <w:rFonts w:ascii="LindeDaxPowerPoint" w:hAnsi="LindeDaxPowerPoint"/>
          <w:lang w:bidi="ar-SA"/>
        </w:rPr>
        <w:tab/>
      </w:r>
    </w:p>
    <w:p w14:paraId="0B7F9E12" w14:textId="67A63BF7" w:rsidR="00475C48" w:rsidRPr="00C76F5B" w:rsidRDefault="00475C48" w:rsidP="00C835F2">
      <w:pPr>
        <w:autoSpaceDE w:val="0"/>
        <w:autoSpaceDN w:val="0"/>
        <w:adjustRightInd w:val="0"/>
        <w:ind w:right="2160" w:firstLine="0"/>
        <w:rPr>
          <w:rFonts w:ascii="LindeDaxPowerPoint" w:hAnsi="LindeDaxPowerPoint" w:cs="Arial"/>
          <w:b/>
          <w:i/>
          <w:sz w:val="16"/>
          <w:szCs w:val="16"/>
        </w:rPr>
      </w:pPr>
    </w:p>
    <w:p w14:paraId="67ED1892" w14:textId="2785B43F" w:rsidR="00377330" w:rsidRPr="00377330" w:rsidRDefault="001762A3" w:rsidP="0037733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76F5B">
        <w:rPr>
          <w:rFonts w:ascii="LindeDaxPowerPoint" w:hAnsi="LindeDaxPowerPoint" w:cs="Arial"/>
          <w:noProof/>
          <w:sz w:val="16"/>
          <w:szCs w:val="16"/>
        </w:rPr>
        <mc:AlternateContent>
          <mc:Choice Requires="wps">
            <w:drawing>
              <wp:anchor distT="91440" distB="91440" distL="114300" distR="114300" simplePos="0" relativeHeight="251670016" behindDoc="0" locked="0" layoutInCell="0" allowOverlap="1" wp14:anchorId="5981E05A" wp14:editId="65654AEE">
                <wp:simplePos x="0" y="0"/>
                <wp:positionH relativeFrom="page">
                  <wp:posOffset>5226050</wp:posOffset>
                </wp:positionH>
                <wp:positionV relativeFrom="page">
                  <wp:posOffset>3441700</wp:posOffset>
                </wp:positionV>
                <wp:extent cx="2716530" cy="6457950"/>
                <wp:effectExtent l="0" t="0" r="3810" b="0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16530" cy="6457950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rgbClr val="F7964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A80A35" w14:textId="77777777" w:rsidR="001762A3" w:rsidRDefault="001762A3" w:rsidP="001762A3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all Linde colleagues in the United States:  To obtain the full text of any research article, please order directly from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</w:rPr>
                                <w:t>Right Find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</w:rPr>
                              <w:t>, our enterprise document delivery platform.</w:t>
                            </w:r>
                          </w:p>
                          <w:p w14:paraId="2C9C7184" w14:textId="77777777" w:rsidR="001762A3" w:rsidRDefault="001762A3" w:rsidP="001762A3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colleagues outside the U.S.:  some research articles shown here may be available via your in-house journal subscriptions. </w:t>
                            </w:r>
                          </w:p>
                          <w:p w14:paraId="08BB9BC4" w14:textId="0BDD5628" w:rsidR="001762A3" w:rsidRDefault="001762A3" w:rsidP="001762A3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Contact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Jeff Barr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if you have any questions</w:t>
                            </w:r>
                            <w:r w:rsidR="00DF29A5"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>or have trouble finding any documents.</w:t>
                            </w:r>
                          </w:p>
                          <w:p w14:paraId="37D49908" w14:textId="77777777" w:rsidR="001762A3" w:rsidRPr="00765514" w:rsidRDefault="001762A3" w:rsidP="001762A3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1FFAA0F" w14:textId="77777777" w:rsidR="001762A3" w:rsidRDefault="001762A3" w:rsidP="001762A3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82BFFB3" w14:textId="77777777" w:rsidR="001762A3" w:rsidRDefault="001762A3" w:rsidP="001762A3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1E05A" id="Rectangle 1" o:spid="_x0000_s1027" style="position:absolute;margin-left:411.5pt;margin-top:271pt;width:213.9pt;height:508.5pt;flip:x;z-index:251670016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" o:allowincell="f" fillcolor="#bdd6ee" stroked="f" strokeweight="1.5pt">
                <v:shadow color="#f79646" opacity=".5" offset="-15pt,0"/>
                <v:textbox inset="21.6pt,21.6pt,21.6pt,21.6pt">
                  <w:txbxContent>
                    <w:p w14:paraId="3FA80A35" w14:textId="77777777" w:rsidR="001762A3" w:rsidRDefault="001762A3" w:rsidP="001762A3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all Linde colleagues in the United States:  To obtain the full text of any research article, please order directly from </w:t>
                      </w:r>
                      <w:hyperlink r:id="rId10" w:history="1">
                        <w:r>
                          <w:rPr>
                            <w:rStyle w:val="Hyperlink"/>
                            <w:rFonts w:ascii="LindeDaxPowerPoint" w:hAnsi="LindeDaxPowerPoint"/>
                          </w:rPr>
                          <w:t>Right Find</w:t>
                        </w:r>
                      </w:hyperlink>
                      <w:r>
                        <w:rPr>
                          <w:rFonts w:ascii="LindeDaxPowerPoint" w:hAnsi="LindeDaxPowerPoint"/>
                        </w:rPr>
                        <w:t>, our enterprise document delivery platform.</w:t>
                      </w:r>
                    </w:p>
                    <w:p w14:paraId="2C9C7184" w14:textId="77777777" w:rsidR="001762A3" w:rsidRDefault="001762A3" w:rsidP="001762A3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colleagues outside the U.S.:  some research articles shown here may be available via your in-house journal subscriptions. </w:t>
                      </w:r>
                    </w:p>
                    <w:p w14:paraId="08BB9BC4" w14:textId="0BDD5628" w:rsidR="001762A3" w:rsidRDefault="001762A3" w:rsidP="001762A3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Contact </w:t>
                      </w:r>
                      <w:hyperlink r:id="rId11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Jeff Barr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if you have any questions</w:t>
                      </w:r>
                      <w:r w:rsidR="00DF29A5">
                        <w:rPr>
                          <w:rFonts w:ascii="LindeDaxPowerPoint" w:hAnsi="LindeDaxPowerPoint"/>
                          <w:szCs w:val="18"/>
                        </w:rPr>
                        <w:t xml:space="preserve"> </w:t>
                      </w:r>
                      <w:r>
                        <w:rPr>
                          <w:rFonts w:ascii="LindeDaxPowerPoint" w:hAnsi="LindeDaxPowerPoint"/>
                          <w:szCs w:val="18"/>
                        </w:rPr>
                        <w:t>or have trouble finding any documents.</w:t>
                      </w:r>
                    </w:p>
                    <w:p w14:paraId="37D49908" w14:textId="77777777" w:rsidR="001762A3" w:rsidRPr="00765514" w:rsidRDefault="001762A3" w:rsidP="001762A3">
                      <w:pPr>
                        <w:rPr>
                          <w:szCs w:val="18"/>
                        </w:rPr>
                      </w:pPr>
                    </w:p>
                    <w:p w14:paraId="71FFAA0F" w14:textId="77777777" w:rsidR="001762A3" w:rsidRDefault="001762A3" w:rsidP="001762A3">
                      <w:pPr>
                        <w:rPr>
                          <w:szCs w:val="18"/>
                        </w:rPr>
                      </w:pPr>
                    </w:p>
                    <w:p w14:paraId="782BFFB3" w14:textId="77777777" w:rsidR="001762A3" w:rsidRDefault="001762A3" w:rsidP="001762A3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hyperlink r:id="rId12" w:history="1">
        <w:r w:rsidR="00377330" w:rsidRPr="00377330">
          <w:rPr>
            <w:rStyle w:val="Hyperlink"/>
            <w:rFonts w:ascii="LindeDaxPowerPoint" w:hAnsi="LindeDaxPowerPoint" w:cs="Arial"/>
            <w:sz w:val="16"/>
            <w:szCs w:val="16"/>
          </w:rPr>
          <w:t>Non</w:t>
        </w:r>
        <w:r w:rsidR="00377330" w:rsidRPr="00377330">
          <w:rPr>
            <w:rStyle w:val="Hyperlink"/>
            <w:rFonts w:ascii="Cambria Math" w:hAnsi="Cambria Math" w:cs="Cambria Math"/>
            <w:sz w:val="16"/>
            <w:szCs w:val="16"/>
          </w:rPr>
          <w:t>‐</w:t>
        </w:r>
        <w:r w:rsidR="00377330" w:rsidRPr="00377330">
          <w:rPr>
            <w:rStyle w:val="Hyperlink"/>
            <w:rFonts w:ascii="LindeDaxPowerPoint" w:hAnsi="LindeDaxPowerPoint" w:cs="Arial"/>
            <w:sz w:val="16"/>
            <w:szCs w:val="16"/>
          </w:rPr>
          <w:t xml:space="preserve">Planar </w:t>
        </w:r>
        <w:proofErr w:type="spellStart"/>
        <w:r w:rsidR="00377330" w:rsidRPr="00377330">
          <w:rPr>
            <w:rStyle w:val="Hyperlink"/>
            <w:rFonts w:ascii="LindeDaxPowerPoint" w:hAnsi="LindeDaxPowerPoint" w:cs="Arial"/>
            <w:sz w:val="16"/>
            <w:szCs w:val="16"/>
          </w:rPr>
          <w:t>Multiprocess</w:t>
        </w:r>
        <w:proofErr w:type="spellEnd"/>
        <w:r w:rsidR="00377330" w:rsidRPr="00377330">
          <w:rPr>
            <w:rStyle w:val="Hyperlink"/>
            <w:rFonts w:ascii="LindeDaxPowerPoint" w:hAnsi="LindeDaxPowerPoint" w:cs="Arial"/>
            <w:sz w:val="16"/>
            <w:szCs w:val="16"/>
          </w:rPr>
          <w:t xml:space="preserve"> Additive Manufacturing of Multifunctional Composites</w:t>
        </w:r>
      </w:hyperlink>
    </w:p>
    <w:p w14:paraId="0DD48085" w14:textId="77777777" w:rsidR="00377330" w:rsidRPr="00377330" w:rsidRDefault="00377330" w:rsidP="0037733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377330">
        <w:rPr>
          <w:rFonts w:ascii="LindeDaxPowerPoint" w:hAnsi="LindeDaxPowerPoint" w:cs="Arial"/>
          <w:sz w:val="16"/>
          <w:szCs w:val="16"/>
        </w:rPr>
        <w:t xml:space="preserve">JF </w:t>
      </w:r>
      <w:proofErr w:type="spellStart"/>
      <w:r w:rsidRPr="00377330">
        <w:rPr>
          <w:rFonts w:ascii="LindeDaxPowerPoint" w:hAnsi="LindeDaxPowerPoint" w:cs="Arial"/>
          <w:sz w:val="16"/>
          <w:szCs w:val="16"/>
        </w:rPr>
        <w:t>Chauvette</w:t>
      </w:r>
      <w:proofErr w:type="spellEnd"/>
      <w:r w:rsidRPr="00377330">
        <w:rPr>
          <w:rFonts w:ascii="LindeDaxPowerPoint" w:hAnsi="LindeDaxPowerPoint" w:cs="Arial"/>
          <w:sz w:val="16"/>
          <w:szCs w:val="16"/>
        </w:rPr>
        <w:t xml:space="preserve">, IL </w:t>
      </w:r>
      <w:proofErr w:type="spellStart"/>
      <w:r w:rsidRPr="00377330">
        <w:rPr>
          <w:rFonts w:ascii="LindeDaxPowerPoint" w:hAnsi="LindeDaxPowerPoint" w:cs="Arial"/>
          <w:sz w:val="16"/>
          <w:szCs w:val="16"/>
        </w:rPr>
        <w:t>Hia</w:t>
      </w:r>
      <w:proofErr w:type="spellEnd"/>
      <w:r w:rsidRPr="00377330">
        <w:rPr>
          <w:rFonts w:ascii="LindeDaxPowerPoint" w:hAnsi="LindeDaxPowerPoint" w:cs="Arial"/>
          <w:sz w:val="16"/>
          <w:szCs w:val="16"/>
        </w:rPr>
        <w:t>, J Pierre, G Chenier, RD Farahani… - Advanced Materials …, 2023</w:t>
      </w:r>
    </w:p>
    <w:p w14:paraId="2C531BE0" w14:textId="4F60934D" w:rsidR="00377330" w:rsidRDefault="00377330" w:rsidP="0037733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377330">
        <w:rPr>
          <w:rFonts w:ascii="LindeDaxPowerPoint" w:hAnsi="LindeDaxPowerPoint" w:cs="Arial"/>
          <w:sz w:val="16"/>
          <w:szCs w:val="16"/>
        </w:rPr>
        <w:t xml:space="preserve">… </w:t>
      </w:r>
      <w:r w:rsidRPr="00377330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377330">
        <w:rPr>
          <w:rFonts w:ascii="LindeDaxPowerPoint" w:hAnsi="LindeDaxPowerPoint" w:cs="Arial"/>
          <w:sz w:val="16"/>
          <w:szCs w:val="16"/>
        </w:rPr>
        <w:t xml:space="preserve"> </w:t>
      </w:r>
      <w:r w:rsidRPr="00377330">
        <w:rPr>
          <w:rFonts w:ascii="LindeDaxPowerPoint" w:hAnsi="LindeDaxPowerPoint" w:cs="Arial"/>
          <w:b/>
          <w:bCs/>
          <w:sz w:val="16"/>
          <w:szCs w:val="16"/>
        </w:rPr>
        <w:t>seal</w:t>
      </w:r>
      <w:r w:rsidRPr="00377330">
        <w:rPr>
          <w:rFonts w:ascii="LindeDaxPowerPoint" w:hAnsi="LindeDaxPowerPoint" w:cs="Arial"/>
          <w:sz w:val="16"/>
          <w:szCs w:val="16"/>
        </w:rPr>
        <w:t xml:space="preserve"> </w:t>
      </w:r>
      <w:r w:rsidRPr="0037733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377330">
        <w:rPr>
          <w:rFonts w:ascii="LindeDaxPowerPoint" w:hAnsi="LindeDaxPowerPoint" w:cs="Arial"/>
          <w:sz w:val="16"/>
          <w:szCs w:val="16"/>
        </w:rPr>
        <w:t xml:space="preserve">, is applied on gas turbine engines casing to increase </w:t>
      </w:r>
      <w:r w:rsidRPr="00377330">
        <w:rPr>
          <w:rFonts w:ascii="LindeDaxPowerPoint" w:hAnsi="LindeDaxPowerPoint" w:cs="Arial"/>
          <w:sz w:val="16"/>
          <w:szCs w:val="16"/>
        </w:rPr>
        <w:br/>
        <w:t xml:space="preserve">engine efficiency and is mechanically abraded by the rotor blades during engine </w:t>
      </w:r>
      <w:r w:rsidRPr="00377330">
        <w:rPr>
          <w:rFonts w:ascii="LindeDaxPowerPoint" w:hAnsi="LindeDaxPowerPoint" w:cs="Arial"/>
          <w:sz w:val="16"/>
          <w:szCs w:val="16"/>
        </w:rPr>
        <w:br/>
        <w:t xml:space="preserve">startup. </w:t>
      </w:r>
      <w:r w:rsidRPr="00377330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377330">
        <w:rPr>
          <w:rFonts w:ascii="LindeDaxPowerPoint" w:hAnsi="LindeDaxPowerPoint" w:cs="Arial"/>
          <w:sz w:val="16"/>
          <w:szCs w:val="16"/>
        </w:rPr>
        <w:t xml:space="preserve"> … large-scale DIW of an </w:t>
      </w:r>
      <w:r w:rsidRPr="00377330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377330">
        <w:rPr>
          <w:rFonts w:ascii="LindeDaxPowerPoint" w:hAnsi="LindeDaxPowerPoint" w:cs="Arial"/>
          <w:sz w:val="16"/>
          <w:szCs w:val="16"/>
        </w:rPr>
        <w:t xml:space="preserve"> thermosetting </w:t>
      </w:r>
      <w:r w:rsidRPr="0037733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377330">
        <w:rPr>
          <w:rFonts w:ascii="LindeDaxPowerPoint" w:hAnsi="LindeDaxPowerPoint" w:cs="Arial"/>
          <w:sz w:val="16"/>
          <w:szCs w:val="16"/>
        </w:rPr>
        <w:t xml:space="preserve"> with …</w:t>
      </w:r>
    </w:p>
    <w:p w14:paraId="46FFD693" w14:textId="5FD7AAEE" w:rsidR="00190D1F" w:rsidRDefault="00190D1F" w:rsidP="00377330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7E1377F7" w14:textId="77777777" w:rsidR="00190D1F" w:rsidRPr="00190D1F" w:rsidRDefault="00190D1F" w:rsidP="00190D1F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3" w:history="1">
        <w:r w:rsidRPr="00190D1F">
          <w:rPr>
            <w:rStyle w:val="Hyperlink"/>
            <w:rFonts w:ascii="LindeDaxPowerPoint" w:hAnsi="LindeDaxPowerPoint" w:cs="Arial"/>
            <w:sz w:val="16"/>
            <w:szCs w:val="16"/>
          </w:rPr>
          <w:t xml:space="preserve">Thermal Spray </w:t>
        </w:r>
        <w:r w:rsidRPr="00190D1F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190D1F">
          <w:rPr>
            <w:rStyle w:val="Hyperlink"/>
            <w:rFonts w:ascii="LindeDaxPowerPoint" w:hAnsi="LindeDaxPowerPoint" w:cs="Arial"/>
            <w:sz w:val="16"/>
            <w:szCs w:val="16"/>
          </w:rPr>
          <w:t>Technology–A Review</w:t>
        </w:r>
      </w:hyperlink>
    </w:p>
    <w:p w14:paraId="4BEE2A07" w14:textId="77777777" w:rsidR="00190D1F" w:rsidRPr="00190D1F" w:rsidRDefault="00190D1F" w:rsidP="00190D1F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190D1F">
        <w:rPr>
          <w:rFonts w:ascii="LindeDaxPowerPoint" w:hAnsi="LindeDaxPowerPoint" w:cs="Arial"/>
          <w:sz w:val="16"/>
          <w:szCs w:val="16"/>
        </w:rPr>
        <w:t xml:space="preserve">M </w:t>
      </w:r>
      <w:proofErr w:type="spellStart"/>
      <w:r w:rsidRPr="00190D1F">
        <w:rPr>
          <w:rFonts w:ascii="LindeDaxPowerPoint" w:hAnsi="LindeDaxPowerPoint" w:cs="Arial"/>
          <w:sz w:val="16"/>
          <w:szCs w:val="16"/>
        </w:rPr>
        <w:t>Saroya</w:t>
      </w:r>
      <w:proofErr w:type="spellEnd"/>
      <w:r w:rsidRPr="00190D1F">
        <w:rPr>
          <w:rFonts w:ascii="LindeDaxPowerPoint" w:hAnsi="LindeDaxPowerPoint" w:cs="Arial"/>
          <w:sz w:val="16"/>
          <w:szCs w:val="16"/>
        </w:rPr>
        <w:t xml:space="preserve">, N Singh, A Singh - IJFMR-International Journal </w:t>
      </w:r>
      <w:proofErr w:type="gramStart"/>
      <w:r w:rsidRPr="00190D1F">
        <w:rPr>
          <w:rFonts w:ascii="LindeDaxPowerPoint" w:hAnsi="LindeDaxPowerPoint" w:cs="Arial"/>
          <w:sz w:val="16"/>
          <w:szCs w:val="16"/>
        </w:rPr>
        <w:t>For</w:t>
      </w:r>
      <w:proofErr w:type="gramEnd"/>
      <w:r w:rsidRPr="00190D1F">
        <w:rPr>
          <w:rFonts w:ascii="LindeDaxPowerPoint" w:hAnsi="LindeDaxPowerPoint" w:cs="Arial"/>
          <w:sz w:val="16"/>
          <w:szCs w:val="16"/>
        </w:rPr>
        <w:t xml:space="preserve"> Multidisciplinary …</w:t>
      </w:r>
    </w:p>
    <w:p w14:paraId="0ACF2C95" w14:textId="77777777" w:rsidR="00190D1F" w:rsidRPr="00190D1F" w:rsidRDefault="00190D1F" w:rsidP="00190D1F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190D1F">
        <w:rPr>
          <w:rFonts w:ascii="LindeDaxPowerPoint" w:hAnsi="LindeDaxPowerPoint" w:cs="Arial"/>
          <w:sz w:val="16"/>
          <w:szCs w:val="16"/>
        </w:rPr>
        <w:t xml:space="preserve">… </w:t>
      </w:r>
      <w:r w:rsidRPr="00190D1F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190D1F">
        <w:rPr>
          <w:rFonts w:ascii="LindeDaxPowerPoint" w:hAnsi="LindeDaxPowerPoint" w:cs="Arial"/>
          <w:sz w:val="16"/>
          <w:szCs w:val="16"/>
        </w:rPr>
        <w:t xml:space="preserve"> </w:t>
      </w:r>
      <w:r w:rsidRPr="00190D1F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190D1F">
        <w:rPr>
          <w:rFonts w:ascii="LindeDaxPowerPoint" w:hAnsi="LindeDaxPowerPoint" w:cs="Arial"/>
          <w:sz w:val="16"/>
          <w:szCs w:val="16"/>
        </w:rPr>
        <w:t xml:space="preserve"> is </w:t>
      </w:r>
      <w:proofErr w:type="gramStart"/>
      <w:r w:rsidRPr="00190D1F">
        <w:rPr>
          <w:rFonts w:ascii="LindeDaxPowerPoint" w:hAnsi="LindeDaxPowerPoint" w:cs="Arial"/>
          <w:sz w:val="16"/>
          <w:szCs w:val="16"/>
        </w:rPr>
        <w:t>use</w:t>
      </w:r>
      <w:proofErr w:type="gramEnd"/>
      <w:r w:rsidRPr="00190D1F">
        <w:rPr>
          <w:rFonts w:ascii="LindeDaxPowerPoint" w:hAnsi="LindeDaxPowerPoint" w:cs="Arial"/>
          <w:sz w:val="16"/>
          <w:szCs w:val="16"/>
        </w:rPr>
        <w:t xml:space="preserve"> to reduce the gap between the rotating blade tips and </w:t>
      </w:r>
      <w:r w:rsidRPr="00190D1F">
        <w:rPr>
          <w:rFonts w:ascii="LindeDaxPowerPoint" w:hAnsi="LindeDaxPowerPoint" w:cs="Arial"/>
          <w:sz w:val="16"/>
          <w:szCs w:val="16"/>
        </w:rPr>
        <w:br/>
        <w:t xml:space="preserve">the compressor housing of aircraft compressor. A gap that becomes too large may </w:t>
      </w:r>
      <w:r w:rsidRPr="00190D1F">
        <w:rPr>
          <w:rFonts w:ascii="LindeDaxPowerPoint" w:hAnsi="LindeDaxPowerPoint" w:cs="Arial"/>
          <w:sz w:val="16"/>
          <w:szCs w:val="16"/>
        </w:rPr>
        <w:br/>
        <w:t xml:space="preserve">result in poor efficiency, thus high fuel consumption. In this case, </w:t>
      </w:r>
      <w:proofErr w:type="spellStart"/>
      <w:r w:rsidRPr="00190D1F">
        <w:rPr>
          <w:rFonts w:ascii="LindeDaxPowerPoint" w:hAnsi="LindeDaxPowerPoint" w:cs="Arial"/>
          <w:sz w:val="16"/>
          <w:szCs w:val="16"/>
        </w:rPr>
        <w:t>AlSi</w:t>
      </w:r>
      <w:proofErr w:type="spellEnd"/>
      <w:r w:rsidRPr="00190D1F">
        <w:rPr>
          <w:rFonts w:ascii="LindeDaxPowerPoint" w:hAnsi="LindeDaxPowerPoint" w:cs="Arial"/>
          <w:sz w:val="16"/>
          <w:szCs w:val="16"/>
        </w:rPr>
        <w:t>-polyester and …</w:t>
      </w:r>
    </w:p>
    <w:p w14:paraId="6FC54B05" w14:textId="4BD00080" w:rsidR="00190D1F" w:rsidRDefault="00190D1F" w:rsidP="00377330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4DC04A7F" w14:textId="77777777" w:rsidR="00697821" w:rsidRPr="00697821" w:rsidRDefault="00697821" w:rsidP="00697821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4" w:history="1">
        <w:r w:rsidRPr="00697821">
          <w:rPr>
            <w:rStyle w:val="Hyperlink"/>
            <w:rFonts w:ascii="LindeDaxPowerPoint" w:hAnsi="LindeDaxPowerPoint" w:cs="Arial"/>
            <w:sz w:val="16"/>
            <w:szCs w:val="16"/>
          </w:rPr>
          <w:t xml:space="preserve">Composition-structure-property synergistically tailoring of Zr-Y-Ta-O oxides as candidate </w:t>
        </w:r>
        <w:r w:rsidRPr="00697821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abradable seal </w:t>
        </w:r>
        <w:r w:rsidRPr="00697821">
          <w:rPr>
            <w:rStyle w:val="Hyperlink"/>
            <w:rFonts w:ascii="LindeDaxPowerPoint" w:hAnsi="LindeDaxPowerPoint" w:cs="Arial"/>
            <w:sz w:val="16"/>
            <w:szCs w:val="16"/>
          </w:rPr>
          <w:t>coatings materials</w:t>
        </w:r>
      </w:hyperlink>
    </w:p>
    <w:p w14:paraId="64F6C0D4" w14:textId="77777777" w:rsidR="00697821" w:rsidRPr="00697821" w:rsidRDefault="00697821" w:rsidP="00697821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697821">
        <w:rPr>
          <w:rFonts w:ascii="LindeDaxPowerPoint" w:hAnsi="LindeDaxPowerPoint" w:cs="Arial"/>
          <w:sz w:val="16"/>
          <w:szCs w:val="16"/>
        </w:rPr>
        <w:t>K Luo, L Chen, B Li, T Lu, J Feng - Journal of the European Ceramic Society, 2023</w:t>
      </w:r>
    </w:p>
    <w:p w14:paraId="695064EC" w14:textId="77777777" w:rsidR="00697821" w:rsidRPr="00697821" w:rsidRDefault="00697821" w:rsidP="00697821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697821">
        <w:rPr>
          <w:rFonts w:ascii="LindeDaxPowerPoint" w:hAnsi="LindeDaxPowerPoint" w:cs="Arial"/>
          <w:sz w:val="16"/>
          <w:szCs w:val="16"/>
        </w:rPr>
        <w:t xml:space="preserve">… Al 2 O 3 is produced during high-temperature applications of bond </w:t>
      </w:r>
      <w:r w:rsidRPr="00697821">
        <w:rPr>
          <w:rFonts w:ascii="LindeDaxPowerPoint" w:hAnsi="LindeDaxPowerPoint" w:cs="Arial"/>
          <w:b/>
          <w:bCs/>
          <w:sz w:val="16"/>
          <w:szCs w:val="16"/>
        </w:rPr>
        <w:t>coat</w:t>
      </w:r>
      <w:r w:rsidRPr="00697821">
        <w:rPr>
          <w:rFonts w:ascii="LindeDaxPowerPoint" w:hAnsi="LindeDaxPowerPoint" w:cs="Arial"/>
          <w:sz w:val="16"/>
          <w:szCs w:val="16"/>
        </w:rPr>
        <w:t xml:space="preserve"> (</w:t>
      </w:r>
      <w:proofErr w:type="spellStart"/>
      <w:r w:rsidRPr="00697821">
        <w:rPr>
          <w:rFonts w:ascii="LindeDaxPowerPoint" w:hAnsi="LindeDaxPowerPoint" w:cs="Arial"/>
          <w:sz w:val="16"/>
          <w:szCs w:val="16"/>
        </w:rPr>
        <w:t>NiCoCrAlY</w:t>
      </w:r>
      <w:proofErr w:type="spellEnd"/>
      <w:r w:rsidRPr="00697821">
        <w:rPr>
          <w:rFonts w:ascii="LindeDaxPowerPoint" w:hAnsi="LindeDaxPowerPoint" w:cs="Arial"/>
          <w:sz w:val="16"/>
          <w:szCs w:val="16"/>
        </w:rPr>
        <w:t xml:space="preserve"> </w:t>
      </w:r>
      <w:r w:rsidRPr="00697821">
        <w:rPr>
          <w:rFonts w:ascii="LindeDaxPowerPoint" w:hAnsi="LindeDaxPowerPoint" w:cs="Arial"/>
          <w:sz w:val="16"/>
          <w:szCs w:val="16"/>
        </w:rPr>
        <w:br/>
        <w:t xml:space="preserve">and </w:t>
      </w:r>
      <w:proofErr w:type="spellStart"/>
      <w:r w:rsidRPr="00697821">
        <w:rPr>
          <w:rFonts w:ascii="LindeDaxPowerPoint" w:hAnsi="LindeDaxPowerPoint" w:cs="Arial"/>
          <w:sz w:val="16"/>
          <w:szCs w:val="16"/>
        </w:rPr>
        <w:t>MCrAlY</w:t>
      </w:r>
      <w:proofErr w:type="spellEnd"/>
      <w:r w:rsidRPr="00697821">
        <w:rPr>
          <w:rFonts w:ascii="LindeDaxPowerPoint" w:hAnsi="LindeDaxPowerPoint" w:cs="Arial"/>
          <w:sz w:val="16"/>
          <w:szCs w:val="16"/>
        </w:rPr>
        <w:t xml:space="preserve"> with TECs of 13-16 ×10 -6 K -</w:t>
      </w:r>
      <w:proofErr w:type="gramStart"/>
      <w:r w:rsidRPr="00697821">
        <w:rPr>
          <w:rFonts w:ascii="LindeDaxPowerPoint" w:hAnsi="LindeDaxPowerPoint" w:cs="Arial"/>
          <w:sz w:val="16"/>
          <w:szCs w:val="16"/>
        </w:rPr>
        <w:t>1 ,</w:t>
      </w:r>
      <w:proofErr w:type="gramEnd"/>
      <w:r w:rsidRPr="00697821">
        <w:rPr>
          <w:rFonts w:ascii="LindeDaxPowerPoint" w:hAnsi="LindeDaxPowerPoint" w:cs="Arial"/>
          <w:sz w:val="16"/>
          <w:szCs w:val="16"/>
        </w:rPr>
        <w:t xml:space="preserve"> 1200 C), … between Al 2 O 3 and bond </w:t>
      </w:r>
      <w:r w:rsidRPr="00697821">
        <w:rPr>
          <w:rFonts w:ascii="LindeDaxPowerPoint" w:hAnsi="LindeDaxPowerPoint" w:cs="Arial"/>
          <w:sz w:val="16"/>
          <w:szCs w:val="16"/>
        </w:rPr>
        <w:br/>
      </w:r>
      <w:r w:rsidRPr="00697821">
        <w:rPr>
          <w:rFonts w:ascii="LindeDaxPowerPoint" w:hAnsi="LindeDaxPowerPoint" w:cs="Arial"/>
          <w:b/>
          <w:bCs/>
          <w:sz w:val="16"/>
          <w:szCs w:val="16"/>
        </w:rPr>
        <w:t>coat</w:t>
      </w:r>
      <w:r w:rsidRPr="00697821">
        <w:rPr>
          <w:rFonts w:ascii="LindeDaxPowerPoint" w:hAnsi="LindeDaxPowerPoint" w:cs="Arial"/>
          <w:sz w:val="16"/>
          <w:szCs w:val="16"/>
        </w:rPr>
        <w:t xml:space="preserve"> (4.0~8.0×10 8 Pa) caused by TECs mismatches between Al 2 O 3 and bond …</w:t>
      </w:r>
    </w:p>
    <w:p w14:paraId="05B00FB0" w14:textId="77777777" w:rsidR="00697821" w:rsidRDefault="00697821" w:rsidP="00377330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5032E47B" w14:textId="77777777" w:rsidR="00F42385" w:rsidRPr="00F42385" w:rsidRDefault="00F42385" w:rsidP="00F42385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5" w:history="1">
        <w:r w:rsidRPr="00F42385">
          <w:rPr>
            <w:rStyle w:val="Hyperlink"/>
            <w:rFonts w:ascii="LindeDaxPowerPoint" w:hAnsi="LindeDaxPowerPoint" w:cs="Arial"/>
            <w:sz w:val="16"/>
            <w:szCs w:val="16"/>
          </w:rPr>
          <w:t xml:space="preserve">Effect of thermal expansion on the high temperature wear resistance of Ni-20% Cr detonation spray </w:t>
        </w:r>
        <w:r w:rsidRPr="00F42385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F42385">
          <w:rPr>
            <w:rStyle w:val="Hyperlink"/>
            <w:rFonts w:ascii="LindeDaxPowerPoint" w:hAnsi="LindeDaxPowerPoint" w:cs="Arial"/>
            <w:sz w:val="16"/>
            <w:szCs w:val="16"/>
          </w:rPr>
          <w:t>on IN718 substrate</w:t>
        </w:r>
      </w:hyperlink>
    </w:p>
    <w:p w14:paraId="4B7419E6" w14:textId="77777777" w:rsidR="00F42385" w:rsidRPr="00F42385" w:rsidRDefault="00F42385" w:rsidP="00F42385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F42385">
        <w:rPr>
          <w:rFonts w:ascii="LindeDaxPowerPoint" w:hAnsi="LindeDaxPowerPoint" w:cs="Arial"/>
          <w:sz w:val="16"/>
          <w:szCs w:val="16"/>
        </w:rPr>
        <w:t xml:space="preserve">N </w:t>
      </w:r>
      <w:proofErr w:type="spellStart"/>
      <w:r w:rsidRPr="00F42385">
        <w:rPr>
          <w:rFonts w:ascii="LindeDaxPowerPoint" w:hAnsi="LindeDaxPowerPoint" w:cs="Arial"/>
          <w:sz w:val="16"/>
          <w:szCs w:val="16"/>
        </w:rPr>
        <w:t>Purushotham</w:t>
      </w:r>
      <w:proofErr w:type="spellEnd"/>
      <w:r w:rsidRPr="00F42385">
        <w:rPr>
          <w:rFonts w:ascii="LindeDaxPowerPoint" w:hAnsi="LindeDaxPowerPoint" w:cs="Arial"/>
          <w:sz w:val="16"/>
          <w:szCs w:val="16"/>
        </w:rPr>
        <w:t xml:space="preserve">, NL </w:t>
      </w:r>
      <w:proofErr w:type="spellStart"/>
      <w:r w:rsidRPr="00F42385">
        <w:rPr>
          <w:rFonts w:ascii="LindeDaxPowerPoint" w:hAnsi="LindeDaxPowerPoint" w:cs="Arial"/>
          <w:sz w:val="16"/>
          <w:szCs w:val="16"/>
        </w:rPr>
        <w:t>Parthasarathi</w:t>
      </w:r>
      <w:proofErr w:type="spellEnd"/>
      <w:r w:rsidRPr="00F42385">
        <w:rPr>
          <w:rFonts w:ascii="LindeDaxPowerPoint" w:hAnsi="LindeDaxPowerPoint" w:cs="Arial"/>
          <w:sz w:val="16"/>
          <w:szCs w:val="16"/>
        </w:rPr>
        <w:t>, PS Babu… - Surface and Coatings …, 2023</w:t>
      </w:r>
    </w:p>
    <w:p w14:paraId="401276E1" w14:textId="77777777" w:rsidR="00F42385" w:rsidRPr="00F42385" w:rsidRDefault="00F42385" w:rsidP="00F42385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F42385">
        <w:rPr>
          <w:rFonts w:ascii="LindeDaxPowerPoint" w:hAnsi="LindeDaxPowerPoint" w:cs="Arial"/>
          <w:sz w:val="16"/>
          <w:szCs w:val="16"/>
        </w:rPr>
        <w:t xml:space="preserve">… The as-deposited </w:t>
      </w:r>
      <w:r w:rsidRPr="00F42385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F42385">
        <w:rPr>
          <w:rFonts w:ascii="LindeDaxPowerPoint" w:hAnsi="LindeDaxPowerPoint" w:cs="Arial"/>
          <w:sz w:val="16"/>
          <w:szCs w:val="16"/>
        </w:rPr>
        <w:t xml:space="preserve"> surface was polished with </w:t>
      </w:r>
      <w:proofErr w:type="spellStart"/>
      <w:r w:rsidRPr="00F42385">
        <w:rPr>
          <w:rFonts w:ascii="LindeDaxPowerPoint" w:hAnsi="LindeDaxPowerPoint" w:cs="Arial"/>
          <w:sz w:val="16"/>
          <w:szCs w:val="16"/>
        </w:rPr>
        <w:t>SiC</w:t>
      </w:r>
      <w:proofErr w:type="spellEnd"/>
      <w:r w:rsidRPr="00F42385">
        <w:rPr>
          <w:rFonts w:ascii="LindeDaxPowerPoint" w:hAnsi="LindeDaxPowerPoint" w:cs="Arial"/>
          <w:sz w:val="16"/>
          <w:szCs w:val="16"/>
        </w:rPr>
        <w:t xml:space="preserve"> grit sheets before the </w:t>
      </w:r>
      <w:r w:rsidRPr="00F42385">
        <w:rPr>
          <w:rFonts w:ascii="LindeDaxPowerPoint" w:hAnsi="LindeDaxPowerPoint" w:cs="Arial"/>
          <w:sz w:val="16"/>
          <w:szCs w:val="16"/>
        </w:rPr>
        <w:br/>
        <w:t xml:space="preserve">frictional test, obtaining uniform surface condition (Sa = … This includes blade tips </w:t>
      </w:r>
      <w:r w:rsidRPr="00F42385">
        <w:rPr>
          <w:rFonts w:ascii="LindeDaxPowerPoint" w:hAnsi="LindeDaxPowerPoint" w:cs="Arial"/>
          <w:sz w:val="16"/>
          <w:szCs w:val="16"/>
        </w:rPr>
        <w:br/>
        <w:t xml:space="preserve">that scrape against </w:t>
      </w:r>
      <w:r w:rsidRPr="00F42385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F42385">
        <w:rPr>
          <w:rFonts w:ascii="LindeDaxPowerPoint" w:hAnsi="LindeDaxPowerPoint" w:cs="Arial"/>
          <w:sz w:val="16"/>
          <w:szCs w:val="16"/>
        </w:rPr>
        <w:t xml:space="preserve"> </w:t>
      </w:r>
      <w:r w:rsidRPr="00F42385">
        <w:rPr>
          <w:rFonts w:ascii="LindeDaxPowerPoint" w:hAnsi="LindeDaxPowerPoint" w:cs="Arial"/>
          <w:b/>
          <w:bCs/>
          <w:sz w:val="16"/>
          <w:szCs w:val="16"/>
        </w:rPr>
        <w:t>seals</w:t>
      </w:r>
      <w:r w:rsidRPr="00F42385">
        <w:rPr>
          <w:rFonts w:ascii="LindeDaxPowerPoint" w:hAnsi="LindeDaxPowerPoint" w:cs="Arial"/>
          <w:sz w:val="16"/>
          <w:szCs w:val="16"/>
        </w:rPr>
        <w:t xml:space="preserve"> and foil bearings. At the same time, the bottom …</w:t>
      </w:r>
    </w:p>
    <w:p w14:paraId="2BC6F292" w14:textId="6DCE2C27" w:rsidR="00190D1F" w:rsidRDefault="00190D1F" w:rsidP="00377330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1ECA4B79" w14:textId="77777777" w:rsidR="004D7586" w:rsidRPr="004D7586" w:rsidRDefault="004D7586" w:rsidP="004D7586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6" w:history="1">
        <w:r w:rsidRPr="004D7586">
          <w:rPr>
            <w:rStyle w:val="Hyperlink"/>
            <w:rFonts w:ascii="LindeDaxPowerPoint" w:hAnsi="LindeDaxPowerPoint" w:cs="Arial"/>
            <w:sz w:val="16"/>
            <w:szCs w:val="16"/>
          </w:rPr>
          <w:t xml:space="preserve">Atmospheric plasma spraying of ytterbium disilicate for </w:t>
        </w:r>
        <w:r w:rsidRPr="004D7586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abradable </w:t>
        </w:r>
        <w:r w:rsidRPr="004D7586">
          <w:rPr>
            <w:rStyle w:val="Hyperlink"/>
            <w:rFonts w:ascii="LindeDaxPowerPoint" w:hAnsi="LindeDaxPowerPoint" w:cs="Arial"/>
            <w:sz w:val="16"/>
            <w:szCs w:val="16"/>
          </w:rPr>
          <w:t>and environmental barrier coatings: A story of processing-microstructure relationships</w:t>
        </w:r>
      </w:hyperlink>
    </w:p>
    <w:p w14:paraId="51BE2990" w14:textId="77777777" w:rsidR="004D7586" w:rsidRPr="004D7586" w:rsidRDefault="004D7586" w:rsidP="004D7586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D7586">
        <w:rPr>
          <w:rFonts w:ascii="LindeDaxPowerPoint" w:hAnsi="LindeDaxPowerPoint" w:cs="Arial"/>
          <w:sz w:val="16"/>
          <w:szCs w:val="16"/>
        </w:rPr>
        <w:t xml:space="preserve">A </w:t>
      </w:r>
      <w:proofErr w:type="spellStart"/>
      <w:r w:rsidRPr="004D7586">
        <w:rPr>
          <w:rFonts w:ascii="LindeDaxPowerPoint" w:hAnsi="LindeDaxPowerPoint" w:cs="Arial"/>
          <w:sz w:val="16"/>
          <w:szCs w:val="16"/>
        </w:rPr>
        <w:t>Lynam</w:t>
      </w:r>
      <w:proofErr w:type="spellEnd"/>
      <w:r w:rsidRPr="004D7586">
        <w:rPr>
          <w:rFonts w:ascii="LindeDaxPowerPoint" w:hAnsi="LindeDaxPowerPoint" w:cs="Arial"/>
          <w:sz w:val="16"/>
          <w:szCs w:val="16"/>
        </w:rPr>
        <w:t>, AR Romero, F Xu, GJ Brewster, G Pattinson… - Ceramics International, 2023</w:t>
      </w:r>
    </w:p>
    <w:p w14:paraId="074D5388" w14:textId="77777777" w:rsidR="004D7586" w:rsidRPr="004D7586" w:rsidRDefault="004D7586" w:rsidP="004D7586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D7586">
        <w:rPr>
          <w:rFonts w:ascii="LindeDaxPowerPoint" w:hAnsi="LindeDaxPowerPoint" w:cs="Arial"/>
          <w:sz w:val="16"/>
          <w:szCs w:val="16"/>
        </w:rPr>
        <w:t xml:space="preserve">… for high volume </w:t>
      </w:r>
      <w:r w:rsidRPr="004D7586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D7586">
        <w:rPr>
          <w:rFonts w:ascii="LindeDaxPowerPoint" w:hAnsi="LindeDaxPowerPoint" w:cs="Arial"/>
          <w:sz w:val="16"/>
          <w:szCs w:val="16"/>
        </w:rPr>
        <w:t xml:space="preserve"> production. Despite this, the requirements of an </w:t>
      </w:r>
      <w:r w:rsidRPr="004D7586">
        <w:rPr>
          <w:rFonts w:ascii="LindeDaxPowerPoint" w:hAnsi="LindeDaxPowerPoint" w:cs="Arial"/>
          <w:sz w:val="16"/>
          <w:szCs w:val="16"/>
        </w:rPr>
        <w:br/>
      </w:r>
      <w:r w:rsidRPr="004D7586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4D7586">
        <w:rPr>
          <w:rFonts w:ascii="LindeDaxPowerPoint" w:hAnsi="LindeDaxPowerPoint" w:cs="Arial"/>
          <w:sz w:val="16"/>
          <w:szCs w:val="16"/>
        </w:rPr>
        <w:t xml:space="preserve"> </w:t>
      </w:r>
      <w:r w:rsidRPr="004D7586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D7586">
        <w:rPr>
          <w:rFonts w:ascii="LindeDaxPowerPoint" w:hAnsi="LindeDaxPowerPoint" w:cs="Arial"/>
          <w:sz w:val="16"/>
          <w:szCs w:val="16"/>
        </w:rPr>
        <w:t xml:space="preserve"> are vastly different to that of an EBC. To prevent the ingress of </w:t>
      </w:r>
      <w:r w:rsidRPr="004D7586">
        <w:rPr>
          <w:rFonts w:ascii="LindeDaxPowerPoint" w:hAnsi="LindeDaxPowerPoint" w:cs="Arial"/>
          <w:sz w:val="16"/>
          <w:szCs w:val="16"/>
        </w:rPr>
        <w:br/>
        <w:t xml:space="preserve">steam, EBCs must provide a gas-tight </w:t>
      </w:r>
      <w:r w:rsidRPr="004D7586">
        <w:rPr>
          <w:rFonts w:ascii="LindeDaxPowerPoint" w:hAnsi="LindeDaxPowerPoint" w:cs="Arial"/>
          <w:b/>
          <w:bCs/>
          <w:sz w:val="16"/>
          <w:szCs w:val="16"/>
        </w:rPr>
        <w:t>seal</w:t>
      </w:r>
      <w:r w:rsidRPr="004D7586">
        <w:rPr>
          <w:rFonts w:ascii="LindeDaxPowerPoint" w:hAnsi="LindeDaxPowerPoint" w:cs="Arial"/>
          <w:sz w:val="16"/>
          <w:szCs w:val="16"/>
        </w:rPr>
        <w:t xml:space="preserve"> over the CMC substrate, whereas …</w:t>
      </w:r>
    </w:p>
    <w:p w14:paraId="1980C0E4" w14:textId="746E1761" w:rsidR="004D7586" w:rsidRDefault="004D7586" w:rsidP="00377330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40F7C5CA" w14:textId="77777777" w:rsidR="00C24C11" w:rsidRPr="00C24C11" w:rsidRDefault="00C24C11" w:rsidP="00C24C11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7" w:history="1">
        <w:r w:rsidRPr="00C24C11">
          <w:rPr>
            <w:rStyle w:val="Hyperlink"/>
            <w:rFonts w:ascii="LindeDaxPowerPoint" w:hAnsi="LindeDaxPowerPoint" w:cs="Arial"/>
            <w:sz w:val="16"/>
            <w:szCs w:val="16"/>
          </w:rPr>
          <w:t xml:space="preserve">Effect of Ti3SiC2 mass fraction on microstructure and tribological performance of laser cladded </w:t>
        </w:r>
        <w:proofErr w:type="spellStart"/>
        <w:r w:rsidRPr="00C24C11">
          <w:rPr>
            <w:rStyle w:val="Hyperlink"/>
            <w:rFonts w:ascii="LindeDaxPowerPoint" w:hAnsi="LindeDaxPowerPoint" w:cs="Arial"/>
            <w:sz w:val="16"/>
            <w:szCs w:val="16"/>
          </w:rPr>
          <w:t>NiCr</w:t>
        </w:r>
        <w:proofErr w:type="spellEnd"/>
        <w:r w:rsidRPr="00C24C11">
          <w:rPr>
            <w:rStyle w:val="Hyperlink"/>
            <w:rFonts w:ascii="LindeDaxPowerPoint" w:hAnsi="LindeDaxPowerPoint" w:cs="Arial"/>
            <w:sz w:val="16"/>
            <w:szCs w:val="16"/>
          </w:rPr>
          <w:t xml:space="preserve"> </w:t>
        </w:r>
        <w:r w:rsidRPr="00C24C11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C24C11">
          <w:rPr>
            <w:rStyle w:val="Hyperlink"/>
            <w:rFonts w:ascii="LindeDaxPowerPoint" w:hAnsi="LindeDaxPowerPoint" w:cs="Arial"/>
            <w:sz w:val="16"/>
            <w:szCs w:val="16"/>
          </w:rPr>
          <w:t>at high temperature</w:t>
        </w:r>
      </w:hyperlink>
    </w:p>
    <w:p w14:paraId="7C6BA3A1" w14:textId="77777777" w:rsidR="00C24C11" w:rsidRPr="00C24C11" w:rsidRDefault="00C24C11" w:rsidP="00C24C11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24C11">
        <w:rPr>
          <w:rFonts w:ascii="LindeDaxPowerPoint" w:hAnsi="LindeDaxPowerPoint" w:cs="Arial"/>
          <w:sz w:val="16"/>
          <w:szCs w:val="16"/>
        </w:rPr>
        <w:t xml:space="preserve">S </w:t>
      </w:r>
      <w:proofErr w:type="spellStart"/>
      <w:r w:rsidRPr="00C24C11">
        <w:rPr>
          <w:rFonts w:ascii="LindeDaxPowerPoint" w:hAnsi="LindeDaxPowerPoint" w:cs="Arial"/>
          <w:sz w:val="16"/>
          <w:szCs w:val="16"/>
        </w:rPr>
        <w:t>Chengwen</w:t>
      </w:r>
      <w:proofErr w:type="spellEnd"/>
      <w:r w:rsidRPr="00C24C11">
        <w:rPr>
          <w:rFonts w:ascii="LindeDaxPowerPoint" w:hAnsi="LindeDaxPowerPoint" w:cs="Arial"/>
          <w:sz w:val="16"/>
          <w:szCs w:val="16"/>
        </w:rPr>
        <w:t xml:space="preserve">, L Wei, K </w:t>
      </w:r>
      <w:proofErr w:type="spellStart"/>
      <w:r w:rsidRPr="00C24C11">
        <w:rPr>
          <w:rFonts w:ascii="LindeDaxPowerPoint" w:hAnsi="LindeDaxPowerPoint" w:cs="Arial"/>
          <w:sz w:val="16"/>
          <w:szCs w:val="16"/>
        </w:rPr>
        <w:t>Dejun</w:t>
      </w:r>
      <w:proofErr w:type="spellEnd"/>
      <w:r w:rsidRPr="00C24C11">
        <w:rPr>
          <w:rFonts w:ascii="LindeDaxPowerPoint" w:hAnsi="LindeDaxPowerPoint" w:cs="Arial"/>
          <w:sz w:val="16"/>
          <w:szCs w:val="16"/>
        </w:rPr>
        <w:t> - Industrial Lubrication and Tribology, 2023</w:t>
      </w:r>
    </w:p>
    <w:p w14:paraId="4871621B" w14:textId="77777777" w:rsidR="00C24C11" w:rsidRPr="00C24C11" w:rsidRDefault="00C24C11" w:rsidP="00C24C11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24C11">
        <w:rPr>
          <w:rFonts w:ascii="LindeDaxPowerPoint" w:hAnsi="LindeDaxPowerPoint" w:cs="Arial"/>
          <w:sz w:val="16"/>
          <w:szCs w:val="16"/>
        </w:rPr>
        <w:t xml:space="preserve">… It was indicated the wear mechanism was adhesive wear, </w:t>
      </w:r>
      <w:r w:rsidRPr="00C24C11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C24C11">
        <w:rPr>
          <w:rFonts w:ascii="LindeDaxPowerPoint" w:hAnsi="LindeDaxPowerPoint" w:cs="Arial"/>
          <w:sz w:val="16"/>
          <w:szCs w:val="16"/>
        </w:rPr>
        <w:t xml:space="preserve"> wear and </w:t>
      </w:r>
      <w:r w:rsidRPr="00C24C11">
        <w:rPr>
          <w:rFonts w:ascii="LindeDaxPowerPoint" w:hAnsi="LindeDaxPowerPoint" w:cs="Arial"/>
          <w:sz w:val="16"/>
          <w:szCs w:val="16"/>
        </w:rPr>
        <w:br/>
        <w:t xml:space="preserve">oxidation wear. There were certain </w:t>
      </w:r>
      <w:proofErr w:type="gramStart"/>
      <w:r w:rsidRPr="00C24C11">
        <w:rPr>
          <w:rFonts w:ascii="LindeDaxPowerPoint" w:hAnsi="LindeDaxPowerPoint" w:cs="Arial"/>
          <w:sz w:val="16"/>
          <w:szCs w:val="16"/>
        </w:rPr>
        <w:t>amount</w:t>
      </w:r>
      <w:proofErr w:type="gramEnd"/>
      <w:r w:rsidRPr="00C24C11">
        <w:rPr>
          <w:rFonts w:ascii="LindeDaxPowerPoint" w:hAnsi="LindeDaxPowerPoint" w:cs="Arial"/>
          <w:sz w:val="16"/>
          <w:szCs w:val="16"/>
        </w:rPr>
        <w:t xml:space="preserve"> of spalling craters and wear debris on </w:t>
      </w:r>
      <w:r w:rsidRPr="00C24C11">
        <w:rPr>
          <w:rFonts w:ascii="LindeDaxPowerPoint" w:hAnsi="LindeDaxPowerPoint" w:cs="Arial"/>
          <w:sz w:val="16"/>
          <w:szCs w:val="16"/>
        </w:rPr>
        <w:br/>
        <w:t xml:space="preserve">the worn track of NiCr-15%Ti 3 </w:t>
      </w:r>
      <w:proofErr w:type="spellStart"/>
      <w:r w:rsidRPr="00C24C11">
        <w:rPr>
          <w:rFonts w:ascii="LindeDaxPowerPoint" w:hAnsi="LindeDaxPowerPoint" w:cs="Arial"/>
          <w:sz w:val="16"/>
          <w:szCs w:val="16"/>
        </w:rPr>
        <w:t>SiC</w:t>
      </w:r>
      <w:proofErr w:type="spellEnd"/>
      <w:r w:rsidRPr="00C24C11">
        <w:rPr>
          <w:rFonts w:ascii="LindeDaxPowerPoint" w:hAnsi="LindeDaxPowerPoint" w:cs="Arial"/>
          <w:sz w:val="16"/>
          <w:szCs w:val="16"/>
        </w:rPr>
        <w:t xml:space="preserve"> 2 </w:t>
      </w:r>
      <w:r w:rsidRPr="00C24C11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C24C11">
        <w:rPr>
          <w:rFonts w:ascii="LindeDaxPowerPoint" w:hAnsi="LindeDaxPowerPoint" w:cs="Arial"/>
          <w:sz w:val="16"/>
          <w:szCs w:val="16"/>
        </w:rPr>
        <w:t xml:space="preserve">, and the </w:t>
      </w:r>
      <w:r w:rsidRPr="00C24C11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C24C11">
        <w:rPr>
          <w:rFonts w:ascii="LindeDaxPowerPoint" w:hAnsi="LindeDaxPowerPoint" w:cs="Arial"/>
          <w:sz w:val="16"/>
          <w:szCs w:val="16"/>
        </w:rPr>
        <w:t xml:space="preserve"> suffered </w:t>
      </w:r>
      <w:r w:rsidRPr="00C24C11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C24C11">
        <w:rPr>
          <w:rFonts w:ascii="LindeDaxPowerPoint" w:hAnsi="LindeDaxPowerPoint" w:cs="Arial"/>
          <w:sz w:val="16"/>
          <w:szCs w:val="16"/>
        </w:rPr>
        <w:t xml:space="preserve"> wear …</w:t>
      </w:r>
    </w:p>
    <w:p w14:paraId="3E83E2A5" w14:textId="65B2ADE5" w:rsidR="004D7586" w:rsidRDefault="004D7586" w:rsidP="00377330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454C2078" w14:textId="77777777" w:rsidR="00E731C6" w:rsidRPr="00E731C6" w:rsidRDefault="00E731C6" w:rsidP="00E731C6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8" w:history="1">
        <w:r w:rsidRPr="00E731C6">
          <w:rPr>
            <w:rStyle w:val="Hyperlink"/>
            <w:rFonts w:ascii="LindeDaxPowerPoint" w:hAnsi="LindeDaxPowerPoint" w:cs="Arial"/>
            <w:sz w:val="16"/>
            <w:szCs w:val="16"/>
          </w:rPr>
          <w:t xml:space="preserve">Contact fatigue properties of NiCrCr3C2 and </w:t>
        </w:r>
        <w:proofErr w:type="spellStart"/>
        <w:r w:rsidRPr="00E731C6">
          <w:rPr>
            <w:rStyle w:val="Hyperlink"/>
            <w:rFonts w:ascii="LindeDaxPowerPoint" w:hAnsi="LindeDaxPowerPoint" w:cs="Arial"/>
            <w:sz w:val="16"/>
            <w:szCs w:val="16"/>
          </w:rPr>
          <w:t>AlSi</w:t>
        </w:r>
        <w:proofErr w:type="spellEnd"/>
        <w:r w:rsidRPr="00E731C6">
          <w:rPr>
            <w:rStyle w:val="Hyperlink"/>
            <w:rFonts w:ascii="LindeDaxPowerPoint" w:hAnsi="LindeDaxPowerPoint" w:cs="Arial"/>
            <w:sz w:val="16"/>
            <w:szCs w:val="16"/>
          </w:rPr>
          <w:t xml:space="preserve"> coatings for </w:t>
        </w:r>
        <w:r w:rsidRPr="00E731C6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sealing </w:t>
        </w:r>
        <w:r w:rsidRPr="00E731C6">
          <w:rPr>
            <w:rStyle w:val="Hyperlink"/>
            <w:rFonts w:ascii="LindeDaxPowerPoint" w:hAnsi="LindeDaxPowerPoint" w:cs="Arial"/>
            <w:sz w:val="16"/>
            <w:szCs w:val="16"/>
          </w:rPr>
          <w:t>performance of the Wankel engine</w:t>
        </w:r>
      </w:hyperlink>
    </w:p>
    <w:p w14:paraId="14867403" w14:textId="77777777" w:rsidR="00E731C6" w:rsidRPr="00E731C6" w:rsidRDefault="00E731C6" w:rsidP="00E731C6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E731C6">
        <w:rPr>
          <w:rFonts w:ascii="LindeDaxPowerPoint" w:hAnsi="LindeDaxPowerPoint" w:cs="Arial"/>
          <w:sz w:val="16"/>
          <w:szCs w:val="16"/>
        </w:rPr>
        <w:t>K Wang, G He, Y Chai, L Wang - International Journal of Fatigue, 2023</w:t>
      </w:r>
    </w:p>
    <w:p w14:paraId="051D5775" w14:textId="77777777" w:rsidR="00E731C6" w:rsidRPr="00E731C6" w:rsidRDefault="00E731C6" w:rsidP="00E731C6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E731C6">
        <w:rPr>
          <w:rFonts w:ascii="LindeDaxPowerPoint" w:hAnsi="LindeDaxPowerPoint" w:cs="Arial"/>
          <w:sz w:val="16"/>
          <w:szCs w:val="16"/>
        </w:rPr>
        <w:t xml:space="preserve">… </w:t>
      </w:r>
      <w:r w:rsidRPr="00E731C6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E731C6">
        <w:rPr>
          <w:rFonts w:ascii="LindeDaxPowerPoint" w:hAnsi="LindeDaxPowerPoint" w:cs="Arial"/>
          <w:sz w:val="16"/>
          <w:szCs w:val="16"/>
        </w:rPr>
        <w:t xml:space="preserve"> wear and adhesive wear; therefore, large numbers of </w:t>
      </w:r>
      <w:r w:rsidRPr="00E731C6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731C6">
        <w:rPr>
          <w:rFonts w:ascii="LindeDaxPowerPoint" w:hAnsi="LindeDaxPowerPoint" w:cs="Arial"/>
          <w:sz w:val="16"/>
          <w:szCs w:val="16"/>
        </w:rPr>
        <w:t xml:space="preserve"> spalling </w:t>
      </w:r>
      <w:r w:rsidRPr="00E731C6">
        <w:rPr>
          <w:rFonts w:ascii="LindeDaxPowerPoint" w:hAnsi="LindeDaxPowerPoint" w:cs="Arial"/>
          <w:sz w:val="16"/>
          <w:szCs w:val="16"/>
        </w:rPr>
        <w:br/>
        <w:t xml:space="preserve">and scratches were found on the surface. At high stress levels, the pits on the </w:t>
      </w:r>
      <w:r w:rsidRPr="00E731C6">
        <w:rPr>
          <w:rFonts w:ascii="LindeDaxPowerPoint" w:hAnsi="LindeDaxPowerPoint" w:cs="Arial"/>
          <w:sz w:val="16"/>
          <w:szCs w:val="16"/>
        </w:rPr>
        <w:br/>
      </w:r>
      <w:r w:rsidRPr="00E731C6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731C6">
        <w:rPr>
          <w:rFonts w:ascii="LindeDaxPowerPoint" w:hAnsi="LindeDaxPowerPoint" w:cs="Arial"/>
          <w:sz w:val="16"/>
          <w:szCs w:val="16"/>
        </w:rPr>
        <w:t xml:space="preserve"> … The material loss mechanism of the </w:t>
      </w:r>
      <w:r w:rsidRPr="00E731C6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731C6">
        <w:rPr>
          <w:rFonts w:ascii="LindeDaxPowerPoint" w:hAnsi="LindeDaxPowerPoint" w:cs="Arial"/>
          <w:sz w:val="16"/>
          <w:szCs w:val="16"/>
        </w:rPr>
        <w:t xml:space="preserve"> was mainly </w:t>
      </w:r>
      <w:r w:rsidRPr="00E731C6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E731C6">
        <w:rPr>
          <w:rFonts w:ascii="LindeDaxPowerPoint" w:hAnsi="LindeDaxPowerPoint" w:cs="Arial"/>
          <w:sz w:val="16"/>
          <w:szCs w:val="16"/>
        </w:rPr>
        <w:t xml:space="preserve"> particles …</w:t>
      </w:r>
    </w:p>
    <w:p w14:paraId="12C6229B" w14:textId="135A3740" w:rsidR="00C24C11" w:rsidRDefault="00C24C11" w:rsidP="00377330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6B0305B1" w14:textId="77777777" w:rsidR="00613633" w:rsidRPr="00613633" w:rsidRDefault="00613633" w:rsidP="00613633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9" w:history="1">
        <w:r w:rsidRPr="00613633">
          <w:rPr>
            <w:rStyle w:val="Hyperlink"/>
            <w:rFonts w:ascii="LindeDaxPowerPoint" w:hAnsi="LindeDaxPowerPoint" w:cs="Arial"/>
            <w:sz w:val="16"/>
            <w:szCs w:val="16"/>
          </w:rPr>
          <w:t xml:space="preserve">Effect of high temperature exposure on microstructure, mechanical and tribological properties of cold sprayed </w:t>
        </w:r>
        <w:proofErr w:type="spellStart"/>
        <w:r w:rsidRPr="00613633">
          <w:rPr>
            <w:rStyle w:val="Hyperlink"/>
            <w:rFonts w:ascii="LindeDaxPowerPoint" w:hAnsi="LindeDaxPowerPoint" w:cs="Arial"/>
            <w:sz w:val="16"/>
            <w:szCs w:val="16"/>
          </w:rPr>
          <w:t>NiCoCrAlTaY</w:t>
        </w:r>
        <w:proofErr w:type="spellEnd"/>
        <w:r w:rsidRPr="00613633">
          <w:rPr>
            <w:rStyle w:val="Hyperlink"/>
            <w:rFonts w:ascii="LindeDaxPowerPoint" w:hAnsi="LindeDaxPowerPoint" w:cs="Arial"/>
            <w:sz w:val="16"/>
            <w:szCs w:val="16"/>
          </w:rPr>
          <w:t xml:space="preserve"> coatings</w:t>
        </w:r>
      </w:hyperlink>
    </w:p>
    <w:p w14:paraId="6DFE3C00" w14:textId="77777777" w:rsidR="00613633" w:rsidRPr="00613633" w:rsidRDefault="00613633" w:rsidP="00613633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613633">
        <w:rPr>
          <w:rFonts w:ascii="LindeDaxPowerPoint" w:hAnsi="LindeDaxPowerPoint" w:cs="Arial"/>
          <w:sz w:val="16"/>
          <w:szCs w:val="16"/>
        </w:rPr>
        <w:t xml:space="preserve">J Huang, W Sun, X Chu, H Lan, Y </w:t>
      </w:r>
      <w:proofErr w:type="spellStart"/>
      <w:r w:rsidRPr="00613633">
        <w:rPr>
          <w:rFonts w:ascii="LindeDaxPowerPoint" w:hAnsi="LindeDaxPowerPoint" w:cs="Arial"/>
          <w:sz w:val="16"/>
          <w:szCs w:val="16"/>
        </w:rPr>
        <w:t>Xie</w:t>
      </w:r>
      <w:proofErr w:type="spellEnd"/>
      <w:r w:rsidRPr="00613633">
        <w:rPr>
          <w:rFonts w:ascii="LindeDaxPowerPoint" w:hAnsi="LindeDaxPowerPoint" w:cs="Arial"/>
          <w:sz w:val="16"/>
          <w:szCs w:val="16"/>
        </w:rPr>
        <w:t>, D Ye, R Huang - Surface and Coatings …, 2023</w:t>
      </w:r>
    </w:p>
    <w:p w14:paraId="4D50D0FF" w14:textId="77777777" w:rsidR="00613633" w:rsidRPr="00613633" w:rsidRDefault="00613633" w:rsidP="00613633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613633">
        <w:rPr>
          <w:rFonts w:ascii="LindeDaxPowerPoint" w:hAnsi="LindeDaxPowerPoint" w:cs="Arial"/>
          <w:sz w:val="16"/>
          <w:szCs w:val="16"/>
        </w:rPr>
        <w:t xml:space="preserve">… The wearable </w:t>
      </w:r>
      <w:r w:rsidRPr="00613633">
        <w:rPr>
          <w:rFonts w:ascii="LindeDaxPowerPoint" w:hAnsi="LindeDaxPowerPoint" w:cs="Arial"/>
          <w:b/>
          <w:bCs/>
          <w:sz w:val="16"/>
          <w:szCs w:val="16"/>
        </w:rPr>
        <w:t>sealing</w:t>
      </w:r>
      <w:r w:rsidRPr="00613633">
        <w:rPr>
          <w:rFonts w:ascii="LindeDaxPowerPoint" w:hAnsi="LindeDaxPowerPoint" w:cs="Arial"/>
          <w:sz w:val="16"/>
          <w:szCs w:val="16"/>
        </w:rPr>
        <w:t xml:space="preserve"> </w:t>
      </w:r>
      <w:r w:rsidRPr="00613633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613633">
        <w:rPr>
          <w:rFonts w:ascii="LindeDaxPowerPoint" w:hAnsi="LindeDaxPowerPoint" w:cs="Arial"/>
          <w:sz w:val="16"/>
          <w:szCs w:val="16"/>
        </w:rPr>
        <w:t xml:space="preserve"> is mainly used to control the gap between the </w:t>
      </w:r>
      <w:proofErr w:type="gramStart"/>
      <w:r w:rsidRPr="00613633">
        <w:rPr>
          <w:rFonts w:ascii="LindeDaxPowerPoint" w:hAnsi="LindeDaxPowerPoint" w:cs="Arial"/>
          <w:sz w:val="16"/>
          <w:szCs w:val="16"/>
        </w:rPr>
        <w:t>aero-engine</w:t>
      </w:r>
      <w:proofErr w:type="gramEnd"/>
      <w:r w:rsidRPr="00613633">
        <w:rPr>
          <w:rFonts w:ascii="LindeDaxPowerPoint" w:hAnsi="LindeDaxPowerPoint" w:cs="Arial"/>
          <w:sz w:val="16"/>
          <w:szCs w:val="16"/>
        </w:rPr>
        <w:t xml:space="preserve"> </w:t>
      </w:r>
      <w:r w:rsidRPr="00613633">
        <w:rPr>
          <w:rFonts w:ascii="LindeDaxPowerPoint" w:hAnsi="LindeDaxPowerPoint" w:cs="Arial"/>
          <w:sz w:val="16"/>
          <w:szCs w:val="16"/>
        </w:rPr>
        <w:br/>
        <w:t xml:space="preserve">casing and the </w:t>
      </w:r>
      <w:r w:rsidRPr="00613633">
        <w:rPr>
          <w:rFonts w:ascii="LindeDaxPowerPoint" w:hAnsi="LindeDaxPowerPoint" w:cs="Arial"/>
          <w:b/>
          <w:bCs/>
          <w:sz w:val="16"/>
          <w:szCs w:val="16"/>
        </w:rPr>
        <w:t>blade</w:t>
      </w:r>
      <w:r w:rsidRPr="00613633">
        <w:rPr>
          <w:rFonts w:ascii="LindeDaxPowerPoint" w:hAnsi="LindeDaxPowerPoint" w:cs="Arial"/>
          <w:sz w:val="16"/>
          <w:szCs w:val="16"/>
        </w:rPr>
        <w:t xml:space="preserve"> </w:t>
      </w:r>
      <w:r w:rsidRPr="00613633">
        <w:rPr>
          <w:rFonts w:ascii="LindeDaxPowerPoint" w:hAnsi="LindeDaxPowerPoint" w:cs="Arial"/>
          <w:b/>
          <w:bCs/>
          <w:sz w:val="16"/>
          <w:szCs w:val="16"/>
        </w:rPr>
        <w:t>tip</w:t>
      </w:r>
      <w:r w:rsidRPr="00613633">
        <w:rPr>
          <w:rFonts w:ascii="LindeDaxPowerPoint" w:hAnsi="LindeDaxPowerPoint" w:cs="Arial"/>
          <w:sz w:val="16"/>
          <w:szCs w:val="16"/>
        </w:rPr>
        <w:t xml:space="preserve">, to improve the air tightness … microstructure and </w:t>
      </w:r>
      <w:r w:rsidRPr="00613633">
        <w:rPr>
          <w:rFonts w:ascii="LindeDaxPowerPoint" w:hAnsi="LindeDaxPowerPoint" w:cs="Arial"/>
          <w:sz w:val="16"/>
          <w:szCs w:val="16"/>
        </w:rPr>
        <w:br/>
        <w:t xml:space="preserve">tribological properties of cold sprayed </w:t>
      </w:r>
      <w:proofErr w:type="spellStart"/>
      <w:r w:rsidRPr="00613633">
        <w:rPr>
          <w:rFonts w:ascii="LindeDaxPowerPoint" w:hAnsi="LindeDaxPowerPoint" w:cs="Arial"/>
          <w:sz w:val="16"/>
          <w:szCs w:val="16"/>
        </w:rPr>
        <w:t>MCrAlY</w:t>
      </w:r>
      <w:proofErr w:type="spellEnd"/>
      <w:r w:rsidRPr="00613633">
        <w:rPr>
          <w:rFonts w:ascii="LindeDaxPowerPoint" w:hAnsi="LindeDaxPowerPoint" w:cs="Arial"/>
          <w:sz w:val="16"/>
          <w:szCs w:val="16"/>
        </w:rPr>
        <w:t xml:space="preserve"> </w:t>
      </w:r>
      <w:r w:rsidRPr="00613633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613633">
        <w:rPr>
          <w:rFonts w:ascii="LindeDaxPowerPoint" w:hAnsi="LindeDaxPowerPoint" w:cs="Arial"/>
          <w:sz w:val="16"/>
          <w:szCs w:val="16"/>
        </w:rPr>
        <w:t xml:space="preserve"> is of great significance for its …</w:t>
      </w:r>
    </w:p>
    <w:p w14:paraId="0706505F" w14:textId="6D7618F8" w:rsidR="00613633" w:rsidRDefault="00613633" w:rsidP="00377330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0543604C" w14:textId="77777777" w:rsidR="00435473" w:rsidRPr="00435473" w:rsidRDefault="00435473" w:rsidP="00435473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0" w:history="1">
        <w:r w:rsidRPr="00435473">
          <w:rPr>
            <w:rStyle w:val="Hyperlink"/>
            <w:rFonts w:ascii="LindeDaxPowerPoint" w:hAnsi="LindeDaxPowerPoint" w:cs="Arial"/>
            <w:sz w:val="16"/>
            <w:szCs w:val="16"/>
          </w:rPr>
          <w:t xml:space="preserve">TRIBOLOGICAL CHARACTERISTICS OF TANTALUM-OXIDE </w:t>
        </w:r>
        <w:r w:rsidRPr="00435473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435473">
          <w:rPr>
            <w:rStyle w:val="Hyperlink"/>
            <w:rFonts w:ascii="LindeDaxPowerPoint" w:hAnsi="LindeDaxPowerPoint" w:cs="Arial"/>
            <w:sz w:val="16"/>
            <w:szCs w:val="16"/>
          </w:rPr>
          <w:t>FABRICATED ON PRE-TREATED 2024 AL ALLOYS</w:t>
        </w:r>
      </w:hyperlink>
    </w:p>
    <w:p w14:paraId="04D1FA03" w14:textId="77777777" w:rsidR="00435473" w:rsidRPr="00435473" w:rsidRDefault="00435473" w:rsidP="00435473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35473">
        <w:rPr>
          <w:rFonts w:ascii="LindeDaxPowerPoint" w:hAnsi="LindeDaxPowerPoint" w:cs="Arial"/>
          <w:sz w:val="16"/>
          <w:szCs w:val="16"/>
        </w:rPr>
        <w:t xml:space="preserve">S Albayrak, C Gul, H </w:t>
      </w:r>
      <w:proofErr w:type="spellStart"/>
      <w:r w:rsidRPr="00435473">
        <w:rPr>
          <w:rFonts w:ascii="LindeDaxPowerPoint" w:hAnsi="LindeDaxPowerPoint" w:cs="Arial"/>
          <w:sz w:val="16"/>
          <w:szCs w:val="16"/>
        </w:rPr>
        <w:t>Çinici</w:t>
      </w:r>
      <w:proofErr w:type="spellEnd"/>
      <w:r w:rsidRPr="00435473">
        <w:rPr>
          <w:rFonts w:ascii="LindeDaxPowerPoint" w:hAnsi="LindeDaxPowerPoint" w:cs="Arial"/>
          <w:sz w:val="16"/>
          <w:szCs w:val="16"/>
        </w:rPr>
        <w:t xml:space="preserve">, Ö </w:t>
      </w:r>
      <w:proofErr w:type="spellStart"/>
      <w:r w:rsidRPr="00435473">
        <w:rPr>
          <w:rFonts w:ascii="LindeDaxPowerPoint" w:hAnsi="LindeDaxPowerPoint" w:cs="Arial"/>
          <w:sz w:val="16"/>
          <w:szCs w:val="16"/>
        </w:rPr>
        <w:t>Sahin</w:t>
      </w:r>
      <w:proofErr w:type="spellEnd"/>
      <w:r w:rsidRPr="00435473">
        <w:rPr>
          <w:rFonts w:ascii="LindeDaxPowerPoint" w:hAnsi="LindeDaxPowerPoint" w:cs="Arial"/>
          <w:sz w:val="16"/>
          <w:szCs w:val="16"/>
        </w:rPr>
        <w:t> - Journal of Tribology, 2023</w:t>
      </w:r>
    </w:p>
    <w:p w14:paraId="0670F3A0" w14:textId="77777777" w:rsidR="00435473" w:rsidRPr="00435473" w:rsidRDefault="00435473" w:rsidP="00435473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35473">
        <w:rPr>
          <w:rFonts w:ascii="LindeDaxPowerPoint" w:hAnsi="LindeDaxPowerPoint" w:cs="Arial"/>
          <w:sz w:val="16"/>
          <w:szCs w:val="16"/>
        </w:rPr>
        <w:lastRenderedPageBreak/>
        <w:t xml:space="preserve">… In this study, 2024 aluminum alloy samples with different surface treatments were </w:t>
      </w:r>
      <w:r w:rsidRPr="00435473">
        <w:rPr>
          <w:rFonts w:ascii="LindeDaxPowerPoint" w:hAnsi="LindeDaxPowerPoint" w:cs="Arial"/>
          <w:sz w:val="16"/>
          <w:szCs w:val="16"/>
        </w:rPr>
        <w:br/>
      </w:r>
      <w:r w:rsidRPr="00435473">
        <w:rPr>
          <w:rFonts w:ascii="LindeDaxPowerPoint" w:hAnsi="LindeDaxPowerPoint" w:cs="Arial"/>
          <w:b/>
          <w:bCs/>
          <w:sz w:val="16"/>
          <w:szCs w:val="16"/>
        </w:rPr>
        <w:t>coated</w:t>
      </w:r>
      <w:r w:rsidRPr="00435473">
        <w:rPr>
          <w:rFonts w:ascii="LindeDaxPowerPoint" w:hAnsi="LindeDaxPowerPoint" w:cs="Arial"/>
          <w:sz w:val="16"/>
          <w:szCs w:val="16"/>
        </w:rPr>
        <w:t xml:space="preserve"> with amorphous Ta2O5 using the RF spraying … and supporting </w:t>
      </w:r>
      <w:r w:rsidRPr="00435473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435473">
        <w:rPr>
          <w:rFonts w:ascii="LindeDaxPowerPoint" w:hAnsi="LindeDaxPowerPoint" w:cs="Arial"/>
          <w:sz w:val="16"/>
          <w:szCs w:val="16"/>
        </w:rPr>
        <w:t xml:space="preserve"> </w:t>
      </w:r>
      <w:r w:rsidRPr="00435473">
        <w:rPr>
          <w:rFonts w:ascii="LindeDaxPowerPoint" w:hAnsi="LindeDaxPowerPoint" w:cs="Arial"/>
          <w:sz w:val="16"/>
          <w:szCs w:val="16"/>
        </w:rPr>
        <w:br/>
        <w:t>wear [47]. In addition, narrower and more superficial wear was observed in the …</w:t>
      </w:r>
    </w:p>
    <w:p w14:paraId="1CEB433E" w14:textId="13BA0DBA" w:rsidR="00377330" w:rsidRDefault="00377330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64AC5F92" w14:textId="77777777" w:rsidR="00B4537B" w:rsidRPr="00B4537B" w:rsidRDefault="00B4537B" w:rsidP="00B4537B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1" w:history="1">
        <w:r w:rsidRPr="00B4537B">
          <w:rPr>
            <w:rStyle w:val="Hyperlink"/>
            <w:rFonts w:ascii="LindeDaxPowerPoint" w:hAnsi="LindeDaxPowerPoint" w:cs="Arial"/>
            <w:sz w:val="16"/>
            <w:szCs w:val="16"/>
          </w:rPr>
          <w:t xml:space="preserve">Revealing the role of </w:t>
        </w:r>
        <w:r w:rsidRPr="00B4537B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sealing </w:t>
        </w:r>
        <w:r w:rsidRPr="00B4537B">
          <w:rPr>
            <w:rStyle w:val="Hyperlink"/>
            <w:rFonts w:ascii="LindeDaxPowerPoint" w:hAnsi="LindeDaxPowerPoint" w:cs="Arial"/>
            <w:sz w:val="16"/>
            <w:szCs w:val="16"/>
          </w:rPr>
          <w:t xml:space="preserve">treatment on the electrochemical corrosion properties of HVOF-sprayed WC-20Cr3C2-7Ni/MWCNTs </w:t>
        </w:r>
        <w:r w:rsidRPr="00B4537B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coating</w:t>
        </w:r>
      </w:hyperlink>
    </w:p>
    <w:p w14:paraId="43DB4286" w14:textId="77777777" w:rsidR="00B4537B" w:rsidRPr="00B4537B" w:rsidRDefault="00B4537B" w:rsidP="00B4537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B4537B">
        <w:rPr>
          <w:rFonts w:ascii="LindeDaxPowerPoint" w:hAnsi="LindeDaxPowerPoint" w:cs="Arial"/>
          <w:sz w:val="16"/>
          <w:szCs w:val="16"/>
        </w:rPr>
        <w:t>J Qin, Z Wei, Z Wei, K Wang, S Hong - Journal of Materials Research and Technology, 2023</w:t>
      </w:r>
    </w:p>
    <w:p w14:paraId="4D93EA64" w14:textId="0A5D6D34" w:rsidR="00B4537B" w:rsidRPr="00B4537B" w:rsidRDefault="00B4537B" w:rsidP="00B4537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B4537B">
        <w:rPr>
          <w:rFonts w:ascii="LindeDaxPowerPoint" w:hAnsi="LindeDaxPowerPoint" w:cs="Arial"/>
          <w:sz w:val="16"/>
          <w:szCs w:val="16"/>
        </w:rPr>
        <w:t xml:space="preserve">… </w:t>
      </w:r>
      <w:r w:rsidRPr="00B4537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B4537B">
        <w:rPr>
          <w:rFonts w:ascii="LindeDaxPowerPoint" w:hAnsi="LindeDaxPowerPoint" w:cs="Arial"/>
          <w:sz w:val="16"/>
          <w:szCs w:val="16"/>
        </w:rPr>
        <w:t xml:space="preserve"> (US </w:t>
      </w:r>
      <w:r w:rsidRPr="00B4537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B4537B">
        <w:rPr>
          <w:rFonts w:ascii="LindeDaxPowerPoint" w:hAnsi="LindeDaxPowerPoint" w:cs="Arial"/>
          <w:sz w:val="16"/>
          <w:szCs w:val="16"/>
        </w:rPr>
        <w:t xml:space="preserve">), conventional impregnation </w:t>
      </w:r>
      <w:r w:rsidRPr="00B4537B">
        <w:rPr>
          <w:rFonts w:ascii="LindeDaxPowerPoint" w:hAnsi="LindeDaxPowerPoint" w:cs="Arial"/>
          <w:b/>
          <w:bCs/>
          <w:sz w:val="16"/>
          <w:szCs w:val="16"/>
        </w:rPr>
        <w:t>sealed</w:t>
      </w:r>
      <w:r w:rsidRPr="00B4537B">
        <w:rPr>
          <w:rFonts w:ascii="LindeDaxPowerPoint" w:hAnsi="LindeDaxPowerPoint" w:cs="Arial"/>
          <w:sz w:val="16"/>
          <w:szCs w:val="16"/>
        </w:rPr>
        <w:t xml:space="preserve"> </w:t>
      </w:r>
      <w:r w:rsidRPr="00B4537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B4537B">
        <w:rPr>
          <w:rFonts w:ascii="LindeDaxPowerPoint" w:hAnsi="LindeDaxPowerPoint" w:cs="Arial"/>
          <w:sz w:val="16"/>
          <w:szCs w:val="16"/>
        </w:rPr>
        <w:t xml:space="preserve"> … AP </w:t>
      </w:r>
      <w:r w:rsidRPr="00B4537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B4537B">
        <w:rPr>
          <w:rFonts w:ascii="LindeDaxPowerPoint" w:hAnsi="LindeDaxPowerPoint" w:cs="Arial"/>
          <w:sz w:val="16"/>
          <w:szCs w:val="16"/>
        </w:rPr>
        <w:t xml:space="preserve">), </w:t>
      </w:r>
      <w:r w:rsidRPr="00B4537B">
        <w:rPr>
          <w:rFonts w:ascii="LindeDaxPowerPoint" w:hAnsi="LindeDaxPowerPoint" w:cs="Arial"/>
          <w:sz w:val="16"/>
          <w:szCs w:val="16"/>
        </w:rPr>
        <w:br/>
        <w:t xml:space="preserve">vacuum impregnation </w:t>
      </w:r>
      <w:r w:rsidRPr="00B4537B">
        <w:rPr>
          <w:rFonts w:ascii="LindeDaxPowerPoint" w:hAnsi="LindeDaxPowerPoint" w:cs="Arial"/>
          <w:b/>
          <w:bCs/>
          <w:sz w:val="16"/>
          <w:szCs w:val="16"/>
        </w:rPr>
        <w:t>sealed</w:t>
      </w:r>
      <w:r w:rsidRPr="00B4537B">
        <w:rPr>
          <w:rFonts w:ascii="LindeDaxPowerPoint" w:hAnsi="LindeDaxPowerPoint" w:cs="Arial"/>
          <w:sz w:val="16"/>
          <w:szCs w:val="16"/>
        </w:rPr>
        <w:t xml:space="preserve"> </w:t>
      </w:r>
      <w:r w:rsidRPr="00B4537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B4537B">
        <w:rPr>
          <w:rFonts w:ascii="LindeDaxPowerPoint" w:hAnsi="LindeDaxPowerPoint" w:cs="Arial"/>
          <w:sz w:val="16"/>
          <w:szCs w:val="16"/>
        </w:rPr>
        <w:t xml:space="preserve"> with aluminum phosphate (VI-AP </w:t>
      </w:r>
      <w:r w:rsidRPr="00B4537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B4537B">
        <w:rPr>
          <w:rFonts w:ascii="LindeDaxPowerPoint" w:hAnsi="LindeDaxPowerPoint" w:cs="Arial"/>
          <w:sz w:val="16"/>
          <w:szCs w:val="16"/>
        </w:rPr>
        <w:t xml:space="preserve">), </w:t>
      </w:r>
      <w:r w:rsidRPr="00B4537B">
        <w:rPr>
          <w:rFonts w:ascii="LindeDaxPowerPoint" w:hAnsi="LindeDaxPowerPoint" w:cs="Arial"/>
          <w:sz w:val="16"/>
          <w:szCs w:val="16"/>
        </w:rPr>
        <w:br/>
        <w:t xml:space="preserve">conventional impregnation </w:t>
      </w:r>
      <w:r w:rsidRPr="00B4537B">
        <w:rPr>
          <w:rFonts w:ascii="LindeDaxPowerPoint" w:hAnsi="LindeDaxPowerPoint" w:cs="Arial"/>
          <w:b/>
          <w:bCs/>
          <w:sz w:val="16"/>
          <w:szCs w:val="16"/>
        </w:rPr>
        <w:t>sealed</w:t>
      </w:r>
      <w:r w:rsidRPr="00B4537B">
        <w:rPr>
          <w:rFonts w:ascii="LindeDaxPowerPoint" w:hAnsi="LindeDaxPowerPoint" w:cs="Arial"/>
          <w:sz w:val="16"/>
          <w:szCs w:val="16"/>
        </w:rPr>
        <w:t xml:space="preserve"> </w:t>
      </w:r>
      <w:r w:rsidRPr="00B4537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B4537B">
        <w:rPr>
          <w:rFonts w:ascii="LindeDaxPowerPoint" w:hAnsi="LindeDaxPowerPoint" w:cs="Arial"/>
          <w:sz w:val="16"/>
          <w:szCs w:val="16"/>
        </w:rPr>
        <w:t xml:space="preserve"> with silicone resin (CI-SR </w:t>
      </w:r>
      <w:r w:rsidRPr="00B4537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B4537B">
        <w:rPr>
          <w:rFonts w:ascii="LindeDaxPowerPoint" w:hAnsi="LindeDaxPowerPoint" w:cs="Arial"/>
          <w:sz w:val="16"/>
          <w:szCs w:val="16"/>
        </w:rPr>
        <w:t>) and …</w:t>
      </w:r>
    </w:p>
    <w:p w14:paraId="63AD4F6A" w14:textId="13E1E034" w:rsidR="00435473" w:rsidRDefault="00435473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7F307F21" w14:textId="55E9E79D" w:rsidR="004430A6" w:rsidRPr="004430A6" w:rsidRDefault="004430A6" w:rsidP="004430A6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2" w:history="1">
        <w:r w:rsidRPr="004430A6">
          <w:rPr>
            <w:rStyle w:val="Hyperlink"/>
            <w:rFonts w:ascii="LindeDaxPowerPoint" w:hAnsi="LindeDaxPowerPoint" w:cs="Arial"/>
            <w:sz w:val="16"/>
            <w:szCs w:val="16"/>
          </w:rPr>
          <w:t xml:space="preserve">Deep Learning Neural Networks for Forecasting the </w:t>
        </w:r>
        <w:r w:rsidRPr="004430A6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Abrasive </w:t>
        </w:r>
        <w:r w:rsidRPr="004430A6">
          <w:rPr>
            <w:rStyle w:val="Hyperlink"/>
            <w:rFonts w:ascii="LindeDaxPowerPoint" w:hAnsi="LindeDaxPowerPoint" w:cs="Arial"/>
            <w:sz w:val="16"/>
            <w:szCs w:val="16"/>
          </w:rPr>
          <w:t>Wear in Machining Tools for Cryogenic Treatment by Process Parameter Optimization</w:t>
        </w:r>
      </w:hyperlink>
    </w:p>
    <w:p w14:paraId="028A20A9" w14:textId="46FB9CAC" w:rsidR="004430A6" w:rsidRPr="004430A6" w:rsidRDefault="004430A6" w:rsidP="004430A6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430A6">
        <w:rPr>
          <w:rFonts w:ascii="LindeDaxPowerPoint" w:hAnsi="LindeDaxPowerPoint" w:cs="Arial"/>
          <w:sz w:val="16"/>
          <w:szCs w:val="16"/>
        </w:rPr>
        <w:t xml:space="preserve">K Sujatha, NPG Bhavani, N </w:t>
      </w:r>
      <w:proofErr w:type="spellStart"/>
      <w:r w:rsidRPr="004430A6">
        <w:rPr>
          <w:rFonts w:ascii="LindeDaxPowerPoint" w:hAnsi="LindeDaxPowerPoint" w:cs="Arial"/>
          <w:sz w:val="16"/>
          <w:szCs w:val="16"/>
        </w:rPr>
        <w:t>Ethiraj</w:t>
      </w:r>
      <w:proofErr w:type="spellEnd"/>
      <w:r w:rsidRPr="004430A6">
        <w:rPr>
          <w:rFonts w:ascii="LindeDaxPowerPoint" w:hAnsi="LindeDaxPowerPoint" w:cs="Arial"/>
          <w:sz w:val="16"/>
          <w:szCs w:val="16"/>
        </w:rPr>
        <w:t xml:space="preserve">, S </w:t>
      </w:r>
      <w:proofErr w:type="spellStart"/>
      <w:r w:rsidRPr="004430A6">
        <w:rPr>
          <w:rFonts w:ascii="LindeDaxPowerPoint" w:hAnsi="LindeDaxPowerPoint" w:cs="Arial"/>
          <w:sz w:val="16"/>
          <w:szCs w:val="16"/>
        </w:rPr>
        <w:t>Bhuvaneswari</w:t>
      </w:r>
      <w:proofErr w:type="spellEnd"/>
      <w:r w:rsidRPr="004430A6">
        <w:rPr>
          <w:rFonts w:ascii="LindeDaxPowerPoint" w:hAnsi="LindeDaxPowerPoint" w:cs="Arial"/>
          <w:sz w:val="16"/>
          <w:szCs w:val="16"/>
        </w:rPr>
        <w:t>… - … Technology for Competitive …, 2023</w:t>
      </w:r>
    </w:p>
    <w:p w14:paraId="081396B1" w14:textId="3DB644C2" w:rsidR="004430A6" w:rsidRPr="004430A6" w:rsidRDefault="00AE035C" w:rsidP="004430A6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76F5B">
        <w:rPr>
          <w:rFonts w:ascii="LindeDaxPowerPoint" w:hAnsi="LindeDaxPowerPoint" w:cs="Arial"/>
          <w:noProof/>
          <w:sz w:val="16"/>
          <w:szCs w:val="16"/>
        </w:rPr>
        <mc:AlternateContent>
          <mc:Choice Requires="wps">
            <w:drawing>
              <wp:anchor distT="91440" distB="91440" distL="114300" distR="114300" simplePos="0" relativeHeight="251672064" behindDoc="0" locked="0" layoutInCell="0" allowOverlap="1" wp14:anchorId="3D76EFBB" wp14:editId="6735D234">
                <wp:simplePos x="0" y="0"/>
                <wp:positionH relativeFrom="page">
                  <wp:posOffset>5064760</wp:posOffset>
                </wp:positionH>
                <wp:positionV relativeFrom="page">
                  <wp:posOffset>2536190</wp:posOffset>
                </wp:positionV>
                <wp:extent cx="2716530" cy="6457950"/>
                <wp:effectExtent l="0" t="0" r="3810" b="0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16530" cy="6457950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rgbClr val="F7964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D07D9C" w14:textId="77777777" w:rsidR="00AE035C" w:rsidRDefault="00AE035C" w:rsidP="00AE035C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all Linde colleagues in the United States:  To obtain the full text of any research article, please order directly from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</w:rPr>
                                <w:t>Right Find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</w:rPr>
                              <w:t>, our enterprise document delivery platform.</w:t>
                            </w:r>
                          </w:p>
                          <w:p w14:paraId="746FAE99" w14:textId="77777777" w:rsidR="00AE035C" w:rsidRDefault="00AE035C" w:rsidP="00AE035C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colleagues outside the U.S.:  some research articles shown here may be available via your in-house journal subscriptions. </w:t>
                            </w:r>
                          </w:p>
                          <w:p w14:paraId="7B8A171E" w14:textId="77777777" w:rsidR="00AE035C" w:rsidRDefault="00AE035C" w:rsidP="00AE035C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Contact </w:t>
                            </w:r>
                            <w:hyperlink r:id="rId24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Jeff Barr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if you have any questions or have trouble finding any documents.</w:t>
                            </w:r>
                          </w:p>
                          <w:p w14:paraId="7BA5DDB2" w14:textId="77777777" w:rsidR="00AE035C" w:rsidRPr="00765514" w:rsidRDefault="00AE035C" w:rsidP="00AE035C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536E2FD" w14:textId="77777777" w:rsidR="00AE035C" w:rsidRDefault="00AE035C" w:rsidP="00AE035C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45AEB7FC" w14:textId="77777777" w:rsidR="00AE035C" w:rsidRDefault="00AE035C" w:rsidP="00AE035C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6EFBB" id="Rectangle 4" o:spid="_x0000_s1028" style="position:absolute;margin-left:398.8pt;margin-top:199.7pt;width:213.9pt;height:508.5pt;flip:x;z-index:25167206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" o:allowincell="f" fillcolor="#bdd6ee" stroked="f" strokeweight="1.5pt">
                <v:shadow color="#f79646" opacity=".5" offset="-15pt,0"/>
                <v:textbox inset="21.6pt,21.6pt,21.6pt,21.6pt">
                  <w:txbxContent>
                    <w:p w14:paraId="57D07D9C" w14:textId="77777777" w:rsidR="00AE035C" w:rsidRDefault="00AE035C" w:rsidP="00AE035C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all Linde colleagues in the United States:  To obtain the full text of any research article, please order directly from </w:t>
                      </w:r>
                      <w:hyperlink r:id="rId25" w:history="1">
                        <w:r>
                          <w:rPr>
                            <w:rStyle w:val="Hyperlink"/>
                            <w:rFonts w:ascii="LindeDaxPowerPoint" w:hAnsi="LindeDaxPowerPoint"/>
                          </w:rPr>
                          <w:t>Right Find</w:t>
                        </w:r>
                      </w:hyperlink>
                      <w:r>
                        <w:rPr>
                          <w:rFonts w:ascii="LindeDaxPowerPoint" w:hAnsi="LindeDaxPowerPoint"/>
                        </w:rPr>
                        <w:t>, our enterprise document delivery platform.</w:t>
                      </w:r>
                    </w:p>
                    <w:p w14:paraId="746FAE99" w14:textId="77777777" w:rsidR="00AE035C" w:rsidRDefault="00AE035C" w:rsidP="00AE035C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colleagues outside the U.S.:  some research articles shown here may be available via your in-house journal subscriptions. </w:t>
                      </w:r>
                    </w:p>
                    <w:p w14:paraId="7B8A171E" w14:textId="77777777" w:rsidR="00AE035C" w:rsidRDefault="00AE035C" w:rsidP="00AE035C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Contact </w:t>
                      </w:r>
                      <w:hyperlink r:id="rId26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Jeff Barr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if you have any questions or have trouble finding any documents.</w:t>
                      </w:r>
                    </w:p>
                    <w:p w14:paraId="7BA5DDB2" w14:textId="77777777" w:rsidR="00AE035C" w:rsidRPr="00765514" w:rsidRDefault="00AE035C" w:rsidP="00AE035C">
                      <w:pPr>
                        <w:rPr>
                          <w:szCs w:val="18"/>
                        </w:rPr>
                      </w:pPr>
                    </w:p>
                    <w:p w14:paraId="2536E2FD" w14:textId="77777777" w:rsidR="00AE035C" w:rsidRDefault="00AE035C" w:rsidP="00AE035C">
                      <w:pPr>
                        <w:rPr>
                          <w:szCs w:val="18"/>
                        </w:rPr>
                      </w:pPr>
                    </w:p>
                    <w:p w14:paraId="45AEB7FC" w14:textId="77777777" w:rsidR="00AE035C" w:rsidRDefault="00AE035C" w:rsidP="00AE035C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4430A6" w:rsidRPr="004430A6">
        <w:rPr>
          <w:rFonts w:ascii="LindeDaxPowerPoint" w:hAnsi="LindeDaxPowerPoint" w:cs="Arial"/>
          <w:sz w:val="16"/>
          <w:szCs w:val="16"/>
        </w:rPr>
        <w:t xml:space="preserve">… Every year, the industries are found to lose a billion of rupees due to </w:t>
      </w:r>
      <w:r w:rsidR="004430A6" w:rsidRPr="004430A6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="004430A6" w:rsidRPr="004430A6">
        <w:rPr>
          <w:rFonts w:ascii="LindeDaxPowerPoint" w:hAnsi="LindeDaxPowerPoint" w:cs="Arial"/>
          <w:sz w:val="16"/>
          <w:szCs w:val="16"/>
        </w:rPr>
        <w:t xml:space="preserve"> </w:t>
      </w:r>
      <w:r w:rsidR="004430A6" w:rsidRPr="004430A6">
        <w:rPr>
          <w:rFonts w:ascii="LindeDaxPowerPoint" w:hAnsi="LindeDaxPowerPoint" w:cs="Arial"/>
          <w:sz w:val="16"/>
          <w:szCs w:val="16"/>
        </w:rPr>
        <w:br/>
        <w:t xml:space="preserve">wear and tear and subsequently … </w:t>
      </w:r>
      <w:r w:rsidR="004430A6" w:rsidRPr="004430A6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="004430A6" w:rsidRPr="004430A6">
        <w:rPr>
          <w:rFonts w:ascii="LindeDaxPowerPoint" w:hAnsi="LindeDaxPowerPoint" w:cs="Arial"/>
          <w:sz w:val="16"/>
          <w:szCs w:val="16"/>
        </w:rPr>
        <w:t xml:space="preserve"> to the base metal. To overcome these, </w:t>
      </w:r>
      <w:r w:rsidR="004430A6" w:rsidRPr="004430A6">
        <w:rPr>
          <w:rFonts w:ascii="LindeDaxPowerPoint" w:hAnsi="LindeDaxPowerPoint" w:cs="Arial"/>
          <w:sz w:val="16"/>
          <w:szCs w:val="16"/>
        </w:rPr>
        <w:br/>
        <w:t>hard-facing and cryogenic treatment processes are suggested to improve the wear …</w:t>
      </w:r>
    </w:p>
    <w:p w14:paraId="2F6E6CCC" w14:textId="6CDA671D" w:rsidR="00B4537B" w:rsidRDefault="00B4537B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63EE303D" w14:textId="77777777" w:rsidR="00FD7799" w:rsidRPr="00FD7799" w:rsidRDefault="00FD7799" w:rsidP="00FD7799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7" w:history="1">
        <w:r w:rsidRPr="00FD7799">
          <w:rPr>
            <w:rStyle w:val="Hyperlink"/>
            <w:rFonts w:ascii="LindeDaxPowerPoint" w:hAnsi="LindeDaxPowerPoint" w:cs="Arial"/>
            <w:sz w:val="16"/>
            <w:szCs w:val="16"/>
          </w:rPr>
          <w:t xml:space="preserve">Study of the microstructure and tribological property of </w:t>
        </w:r>
        <w:proofErr w:type="spellStart"/>
        <w:r w:rsidRPr="00FD7799">
          <w:rPr>
            <w:rStyle w:val="Hyperlink"/>
            <w:rFonts w:ascii="LindeDaxPowerPoint" w:hAnsi="LindeDaxPowerPoint" w:cs="Arial"/>
            <w:sz w:val="16"/>
            <w:szCs w:val="16"/>
          </w:rPr>
          <w:t>CoNiAlB</w:t>
        </w:r>
        <w:proofErr w:type="spellEnd"/>
        <w:r w:rsidRPr="00FD7799">
          <w:rPr>
            <w:rStyle w:val="Hyperlink"/>
            <w:rFonts w:ascii="LindeDaxPowerPoint" w:hAnsi="LindeDaxPowerPoint" w:cs="Arial"/>
            <w:sz w:val="16"/>
            <w:szCs w:val="16"/>
          </w:rPr>
          <w:t xml:space="preserve"> </w:t>
        </w:r>
        <w:r w:rsidRPr="00FD7799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FD7799">
          <w:rPr>
            <w:rStyle w:val="Hyperlink"/>
            <w:rFonts w:ascii="LindeDaxPowerPoint" w:hAnsi="LindeDaxPowerPoint" w:cs="Arial"/>
            <w:sz w:val="16"/>
            <w:szCs w:val="16"/>
          </w:rPr>
          <w:t xml:space="preserve">with </w:t>
        </w:r>
        <w:proofErr w:type="spellStart"/>
        <w:r w:rsidRPr="00FD7799">
          <w:rPr>
            <w:rStyle w:val="Hyperlink"/>
            <w:rFonts w:ascii="LindeDaxPowerPoint" w:hAnsi="LindeDaxPowerPoint" w:cs="Arial"/>
            <w:sz w:val="16"/>
            <w:szCs w:val="16"/>
          </w:rPr>
          <w:t>FeB</w:t>
        </w:r>
        <w:proofErr w:type="spellEnd"/>
        <w:r w:rsidRPr="00FD7799">
          <w:rPr>
            <w:rStyle w:val="Hyperlink"/>
            <w:rFonts w:ascii="LindeDaxPowerPoint" w:hAnsi="LindeDaxPowerPoint" w:cs="Arial"/>
            <w:sz w:val="16"/>
            <w:szCs w:val="16"/>
          </w:rPr>
          <w:t xml:space="preserve"> phase reinforced</w:t>
        </w:r>
      </w:hyperlink>
    </w:p>
    <w:p w14:paraId="43BD8A66" w14:textId="77777777" w:rsidR="00FD7799" w:rsidRPr="00FD7799" w:rsidRDefault="00FD7799" w:rsidP="00FD779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FD7799">
        <w:rPr>
          <w:rFonts w:ascii="LindeDaxPowerPoint" w:hAnsi="LindeDaxPowerPoint" w:cs="Arial"/>
          <w:sz w:val="16"/>
          <w:szCs w:val="16"/>
        </w:rPr>
        <w:t xml:space="preserve">C Liu, C Zhang, X Cui, Z Cheng, B Cao, W </w:t>
      </w:r>
      <w:proofErr w:type="spellStart"/>
      <w:r w:rsidRPr="00FD7799">
        <w:rPr>
          <w:rFonts w:ascii="LindeDaxPowerPoint" w:hAnsi="LindeDaxPowerPoint" w:cs="Arial"/>
          <w:sz w:val="16"/>
          <w:szCs w:val="16"/>
        </w:rPr>
        <w:t>Su</w:t>
      </w:r>
      <w:proofErr w:type="spellEnd"/>
      <w:r w:rsidRPr="00FD7799">
        <w:rPr>
          <w:rFonts w:ascii="LindeDaxPowerPoint" w:hAnsi="LindeDaxPowerPoint" w:cs="Arial"/>
          <w:sz w:val="16"/>
          <w:szCs w:val="16"/>
        </w:rPr>
        <w:t xml:space="preserve">, G </w:t>
      </w:r>
      <w:proofErr w:type="spellStart"/>
      <w:r w:rsidRPr="00FD7799">
        <w:rPr>
          <w:rFonts w:ascii="LindeDaxPowerPoint" w:hAnsi="LindeDaxPowerPoint" w:cs="Arial"/>
          <w:sz w:val="16"/>
          <w:szCs w:val="16"/>
        </w:rPr>
        <w:t>Jin</w:t>
      </w:r>
      <w:proofErr w:type="spellEnd"/>
      <w:r w:rsidRPr="00FD7799">
        <w:rPr>
          <w:rFonts w:ascii="LindeDaxPowerPoint" w:hAnsi="LindeDaxPowerPoint" w:cs="Arial"/>
          <w:sz w:val="16"/>
          <w:szCs w:val="16"/>
        </w:rPr>
        <w:t>… - Vacuum, 2023</w:t>
      </w:r>
    </w:p>
    <w:p w14:paraId="597336A8" w14:textId="77777777" w:rsidR="00FD7799" w:rsidRPr="00FD7799" w:rsidRDefault="00FD7799" w:rsidP="00FD779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FD7799">
        <w:rPr>
          <w:rFonts w:ascii="LindeDaxPowerPoint" w:hAnsi="LindeDaxPowerPoint" w:cs="Arial"/>
          <w:sz w:val="16"/>
          <w:szCs w:val="16"/>
        </w:rPr>
        <w:t xml:space="preserve">… microstructure led to the improvement of the </w:t>
      </w:r>
      <w:r w:rsidRPr="00FD779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FD7799">
        <w:rPr>
          <w:rFonts w:ascii="LindeDaxPowerPoint" w:hAnsi="LindeDaxPowerPoint" w:cs="Arial"/>
          <w:sz w:val="16"/>
          <w:szCs w:val="16"/>
        </w:rPr>
        <w:t xml:space="preserve">: The microhardness </w:t>
      </w:r>
      <w:r w:rsidRPr="00FD7799">
        <w:rPr>
          <w:rFonts w:ascii="LindeDaxPowerPoint" w:hAnsi="LindeDaxPowerPoint" w:cs="Arial"/>
          <w:sz w:val="16"/>
          <w:szCs w:val="16"/>
        </w:rPr>
        <w:br/>
        <w:t xml:space="preserve">improved from 380 Hv … from only oxidation wear to only </w:t>
      </w:r>
      <w:r w:rsidRPr="00FD7799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FD7799">
        <w:rPr>
          <w:rFonts w:ascii="LindeDaxPowerPoint" w:hAnsi="LindeDaxPowerPoint" w:cs="Arial"/>
          <w:sz w:val="16"/>
          <w:szCs w:val="16"/>
        </w:rPr>
        <w:t xml:space="preserve"> wear, exhibited </w:t>
      </w:r>
      <w:r w:rsidRPr="00FD7799">
        <w:rPr>
          <w:rFonts w:ascii="LindeDaxPowerPoint" w:hAnsi="LindeDaxPowerPoint" w:cs="Arial"/>
          <w:sz w:val="16"/>
          <w:szCs w:val="16"/>
        </w:rPr>
        <w:br/>
        <w:t xml:space="preserve">excellent tribological property. … </w:t>
      </w:r>
      <w:r w:rsidRPr="00FD779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FD7799">
        <w:rPr>
          <w:rFonts w:ascii="LindeDaxPowerPoint" w:hAnsi="LindeDaxPowerPoint" w:cs="Arial"/>
          <w:sz w:val="16"/>
          <w:szCs w:val="16"/>
        </w:rPr>
        <w:t xml:space="preserve"> by laser cladding on 38CrMoAl steel …</w:t>
      </w:r>
    </w:p>
    <w:p w14:paraId="11B2B1D5" w14:textId="23E7D88C" w:rsidR="004430A6" w:rsidRDefault="004430A6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2CD64D1E" w14:textId="77777777" w:rsidR="00741A96" w:rsidRPr="00741A96" w:rsidRDefault="00741A96" w:rsidP="00741A96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8" w:history="1">
        <w:r w:rsidRPr="00741A96">
          <w:rPr>
            <w:rStyle w:val="Hyperlink"/>
            <w:rFonts w:ascii="LindeDaxPowerPoint" w:hAnsi="LindeDaxPowerPoint" w:cs="Arial"/>
            <w:sz w:val="16"/>
            <w:szCs w:val="16"/>
          </w:rPr>
          <w:t xml:space="preserve">Study of Wear and Corrosion Resistance of Cold Sprayed TC4 </w:t>
        </w:r>
        <w:r w:rsidRPr="00741A96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741A96">
          <w:rPr>
            <w:rStyle w:val="Hyperlink"/>
            <w:rFonts w:ascii="LindeDaxPowerPoint" w:hAnsi="LindeDaxPowerPoint" w:cs="Arial"/>
            <w:sz w:val="16"/>
            <w:szCs w:val="16"/>
          </w:rPr>
          <w:t>on the Surface of Mg-Li Alloy</w:t>
        </w:r>
      </w:hyperlink>
    </w:p>
    <w:p w14:paraId="34594407" w14:textId="77777777" w:rsidR="00741A96" w:rsidRPr="00741A96" w:rsidRDefault="00741A96" w:rsidP="00741A96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741A96">
        <w:rPr>
          <w:rFonts w:ascii="LindeDaxPowerPoint" w:hAnsi="LindeDaxPowerPoint" w:cs="Arial"/>
          <w:sz w:val="16"/>
          <w:szCs w:val="16"/>
        </w:rPr>
        <w:t>Y Bao, B Fu, Y Jiao, T Dong, J Li, G Li - Coatings, 2023</w:t>
      </w:r>
    </w:p>
    <w:p w14:paraId="5F9388FF" w14:textId="77777777" w:rsidR="00741A96" w:rsidRPr="00741A96" w:rsidRDefault="00741A96" w:rsidP="00741A96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741A96">
        <w:rPr>
          <w:rFonts w:ascii="LindeDaxPowerPoint" w:hAnsi="LindeDaxPowerPoint" w:cs="Arial"/>
          <w:sz w:val="16"/>
          <w:szCs w:val="16"/>
        </w:rPr>
        <w:t xml:space="preserve">… </w:t>
      </w:r>
      <w:r w:rsidRPr="00741A96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741A96">
        <w:rPr>
          <w:rFonts w:ascii="LindeDaxPowerPoint" w:hAnsi="LindeDaxPowerPoint" w:cs="Arial"/>
          <w:sz w:val="16"/>
          <w:szCs w:val="16"/>
        </w:rPr>
        <w:t xml:space="preserve"> wear was the major wear mechanism of the TC4 alloy </w:t>
      </w:r>
      <w:r w:rsidRPr="00741A96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41A96">
        <w:rPr>
          <w:rFonts w:ascii="LindeDaxPowerPoint" w:hAnsi="LindeDaxPowerPoint" w:cs="Arial"/>
          <w:sz w:val="16"/>
          <w:szCs w:val="16"/>
        </w:rPr>
        <w:t xml:space="preserve">. In </w:t>
      </w:r>
      <w:r w:rsidRPr="00741A96">
        <w:rPr>
          <w:rFonts w:ascii="LindeDaxPowerPoint" w:hAnsi="LindeDaxPowerPoint" w:cs="Arial"/>
          <w:sz w:val="16"/>
          <w:szCs w:val="16"/>
        </w:rPr>
        <w:br/>
        <w:t xml:space="preserve">electrochemical tests, the corrosion current density of the TC4 alloy </w:t>
      </w:r>
      <w:r w:rsidRPr="00741A96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41A96">
        <w:rPr>
          <w:rFonts w:ascii="LindeDaxPowerPoint" w:hAnsi="LindeDaxPowerPoint" w:cs="Arial"/>
          <w:sz w:val="16"/>
          <w:szCs w:val="16"/>
        </w:rPr>
        <w:t xml:space="preserve"> (… the </w:t>
      </w:r>
      <w:r w:rsidRPr="00741A96">
        <w:rPr>
          <w:rFonts w:ascii="LindeDaxPowerPoint" w:hAnsi="LindeDaxPowerPoint" w:cs="Arial"/>
          <w:sz w:val="16"/>
          <w:szCs w:val="16"/>
        </w:rPr>
        <w:br/>
        <w:t xml:space="preserve">corrosion potential of the TC4 alloy </w:t>
      </w:r>
      <w:r w:rsidRPr="00741A96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41A96">
        <w:rPr>
          <w:rFonts w:ascii="LindeDaxPowerPoint" w:hAnsi="LindeDaxPowerPoint" w:cs="Arial"/>
          <w:sz w:val="16"/>
          <w:szCs w:val="16"/>
        </w:rPr>
        <w:t xml:space="preserve"> was higher, which indicates that the …</w:t>
      </w:r>
    </w:p>
    <w:p w14:paraId="106B40CA" w14:textId="366F991A" w:rsidR="00FD7799" w:rsidRDefault="00FD7799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70428F35" w14:textId="77777777" w:rsidR="008C1E34" w:rsidRPr="008C1E34" w:rsidRDefault="008C1E34" w:rsidP="008C1E34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9" w:history="1">
        <w:r w:rsidRPr="008C1E34">
          <w:rPr>
            <w:rStyle w:val="Hyperlink"/>
            <w:rFonts w:ascii="LindeDaxPowerPoint" w:hAnsi="LindeDaxPowerPoint" w:cs="Arial"/>
            <w:sz w:val="16"/>
            <w:szCs w:val="16"/>
          </w:rPr>
          <w:t xml:space="preserve">Influences of Powder Ratios on the Mechanical Properties of In-Situ Synthetic </w:t>
        </w:r>
        <w:proofErr w:type="spellStart"/>
        <w:r w:rsidRPr="008C1E34">
          <w:rPr>
            <w:rStyle w:val="Hyperlink"/>
            <w:rFonts w:ascii="LindeDaxPowerPoint" w:hAnsi="LindeDaxPowerPoint" w:cs="Arial"/>
            <w:sz w:val="16"/>
            <w:szCs w:val="16"/>
          </w:rPr>
          <w:t>NbC</w:t>
        </w:r>
        <w:proofErr w:type="spellEnd"/>
        <w:r w:rsidRPr="008C1E34">
          <w:rPr>
            <w:rStyle w:val="Hyperlink"/>
            <w:rFonts w:ascii="LindeDaxPowerPoint" w:hAnsi="LindeDaxPowerPoint" w:cs="Arial"/>
            <w:sz w:val="16"/>
            <w:szCs w:val="16"/>
          </w:rPr>
          <w:t xml:space="preserve"> Coatings</w:t>
        </w:r>
      </w:hyperlink>
    </w:p>
    <w:p w14:paraId="447CD1A6" w14:textId="77777777" w:rsidR="008C1E34" w:rsidRPr="008C1E34" w:rsidRDefault="008C1E34" w:rsidP="008C1E34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8C1E34">
        <w:rPr>
          <w:rFonts w:ascii="LindeDaxPowerPoint" w:hAnsi="LindeDaxPowerPoint" w:cs="Arial"/>
          <w:sz w:val="16"/>
          <w:szCs w:val="16"/>
        </w:rPr>
        <w:t>G Lian, K Yue, C Chen, L Huang, M Zheng - Materials Today Communications, 2023</w:t>
      </w:r>
    </w:p>
    <w:p w14:paraId="0383AEA4" w14:textId="77777777" w:rsidR="008C1E34" w:rsidRPr="008C1E34" w:rsidRDefault="008C1E34" w:rsidP="008C1E34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8C1E34">
        <w:rPr>
          <w:rFonts w:ascii="LindeDaxPowerPoint" w:hAnsi="LindeDaxPowerPoint" w:cs="Arial"/>
          <w:sz w:val="16"/>
          <w:szCs w:val="16"/>
        </w:rPr>
        <w:t xml:space="preserve">… The main wear mechanism of the </w:t>
      </w:r>
      <w:r w:rsidRPr="008C1E34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8C1E34">
        <w:rPr>
          <w:rFonts w:ascii="LindeDaxPowerPoint" w:hAnsi="LindeDaxPowerPoint" w:cs="Arial"/>
          <w:sz w:val="16"/>
          <w:szCs w:val="16"/>
        </w:rPr>
        <w:t xml:space="preserve"> was </w:t>
      </w:r>
      <w:r w:rsidRPr="008C1E34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8C1E34">
        <w:rPr>
          <w:rFonts w:ascii="LindeDaxPowerPoint" w:hAnsi="LindeDaxPowerPoint" w:cs="Arial"/>
          <w:sz w:val="16"/>
          <w:szCs w:val="16"/>
        </w:rPr>
        <w:t xml:space="preserve"> wear, accompanied by a </w:t>
      </w:r>
      <w:r w:rsidRPr="008C1E34">
        <w:rPr>
          <w:rFonts w:ascii="LindeDaxPowerPoint" w:hAnsi="LindeDaxPowerPoint" w:cs="Arial"/>
          <w:sz w:val="16"/>
          <w:szCs w:val="16"/>
        </w:rPr>
        <w:br/>
        <w:t xml:space="preserve">small amount of adhesive wear. … The wear resistance of the </w:t>
      </w:r>
      <w:r w:rsidRPr="008C1E34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8C1E34">
        <w:rPr>
          <w:rFonts w:ascii="LindeDaxPowerPoint" w:hAnsi="LindeDaxPowerPoint" w:cs="Arial"/>
          <w:sz w:val="16"/>
          <w:szCs w:val="16"/>
        </w:rPr>
        <w:t xml:space="preserve"> is best when </w:t>
      </w:r>
      <w:r w:rsidRPr="008C1E34">
        <w:rPr>
          <w:rFonts w:ascii="LindeDaxPowerPoint" w:hAnsi="LindeDaxPowerPoint" w:cs="Arial"/>
          <w:sz w:val="16"/>
          <w:szCs w:val="16"/>
        </w:rPr>
        <w:br/>
        <w:t xml:space="preserve">the ratio of Nb to B 4 C is 1:1.3. The main wear mechanism of the </w:t>
      </w:r>
      <w:r w:rsidRPr="008C1E34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8C1E34">
        <w:rPr>
          <w:rFonts w:ascii="LindeDaxPowerPoint" w:hAnsi="LindeDaxPowerPoint" w:cs="Arial"/>
          <w:sz w:val="16"/>
          <w:szCs w:val="16"/>
        </w:rPr>
        <w:t xml:space="preserve"> is </w:t>
      </w:r>
      <w:r w:rsidRPr="008C1E34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8C1E34">
        <w:rPr>
          <w:rFonts w:ascii="LindeDaxPowerPoint" w:hAnsi="LindeDaxPowerPoint" w:cs="Arial"/>
          <w:sz w:val="16"/>
          <w:szCs w:val="16"/>
        </w:rPr>
        <w:t> …</w:t>
      </w:r>
    </w:p>
    <w:p w14:paraId="72514E70" w14:textId="7D06A7AC" w:rsidR="00741A96" w:rsidRDefault="00741A96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1471DDC4" w14:textId="77777777" w:rsidR="00FA7FE4" w:rsidRPr="00FA7FE4" w:rsidRDefault="00FA7FE4" w:rsidP="00FA7FE4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30" w:history="1">
        <w:r w:rsidRPr="00FA7FE4">
          <w:rPr>
            <w:rStyle w:val="Hyperlink"/>
            <w:rFonts w:ascii="LindeDaxPowerPoint" w:hAnsi="LindeDaxPowerPoint" w:cs="Arial"/>
            <w:sz w:val="16"/>
            <w:szCs w:val="16"/>
          </w:rPr>
          <w:t xml:space="preserve">Abrasion resistance of a Nb3Sn magnetron-sputtered </w:t>
        </w:r>
        <w:r w:rsidRPr="00FA7FE4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FA7FE4">
          <w:rPr>
            <w:rStyle w:val="Hyperlink"/>
            <w:rFonts w:ascii="LindeDaxPowerPoint" w:hAnsi="LindeDaxPowerPoint" w:cs="Arial"/>
            <w:sz w:val="16"/>
            <w:szCs w:val="16"/>
          </w:rPr>
          <w:t>on copper substrates for radio frequency superconducting cavities</w:t>
        </w:r>
      </w:hyperlink>
    </w:p>
    <w:p w14:paraId="6F55686A" w14:textId="77777777" w:rsidR="00FA7FE4" w:rsidRPr="00FA7FE4" w:rsidRDefault="00FA7FE4" w:rsidP="00FA7FE4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FA7FE4">
        <w:rPr>
          <w:rFonts w:ascii="LindeDaxPowerPoint" w:hAnsi="LindeDaxPowerPoint" w:cs="Arial"/>
          <w:sz w:val="16"/>
          <w:szCs w:val="16"/>
        </w:rPr>
        <w:t xml:space="preserve">S </w:t>
      </w:r>
      <w:proofErr w:type="spellStart"/>
      <w:r w:rsidRPr="00FA7FE4">
        <w:rPr>
          <w:rFonts w:ascii="LindeDaxPowerPoint" w:hAnsi="LindeDaxPowerPoint" w:cs="Arial"/>
          <w:sz w:val="16"/>
          <w:szCs w:val="16"/>
        </w:rPr>
        <w:t>Aliasghari</w:t>
      </w:r>
      <w:proofErr w:type="spellEnd"/>
      <w:r w:rsidRPr="00FA7FE4">
        <w:rPr>
          <w:rFonts w:ascii="LindeDaxPowerPoint" w:hAnsi="LindeDaxPowerPoint" w:cs="Arial"/>
          <w:sz w:val="16"/>
          <w:szCs w:val="16"/>
        </w:rPr>
        <w:t xml:space="preserve">, E </w:t>
      </w:r>
      <w:proofErr w:type="spellStart"/>
      <w:r w:rsidRPr="00FA7FE4">
        <w:rPr>
          <w:rFonts w:ascii="LindeDaxPowerPoint" w:hAnsi="LindeDaxPowerPoint" w:cs="Arial"/>
          <w:sz w:val="16"/>
          <w:szCs w:val="16"/>
        </w:rPr>
        <w:t>Avcu</w:t>
      </w:r>
      <w:proofErr w:type="spellEnd"/>
      <w:r w:rsidRPr="00FA7FE4">
        <w:rPr>
          <w:rFonts w:ascii="LindeDaxPowerPoint" w:hAnsi="LindeDaxPowerPoint" w:cs="Arial"/>
          <w:sz w:val="16"/>
          <w:szCs w:val="16"/>
        </w:rPr>
        <w:t xml:space="preserve">, P </w:t>
      </w:r>
      <w:proofErr w:type="spellStart"/>
      <w:r w:rsidRPr="00FA7FE4">
        <w:rPr>
          <w:rFonts w:ascii="LindeDaxPowerPoint" w:hAnsi="LindeDaxPowerPoint" w:cs="Arial"/>
          <w:sz w:val="16"/>
          <w:szCs w:val="16"/>
        </w:rPr>
        <w:t>Skeldon</w:t>
      </w:r>
      <w:proofErr w:type="spellEnd"/>
      <w:r w:rsidRPr="00FA7FE4">
        <w:rPr>
          <w:rFonts w:ascii="LindeDaxPowerPoint" w:hAnsi="LindeDaxPowerPoint" w:cs="Arial"/>
          <w:sz w:val="16"/>
          <w:szCs w:val="16"/>
        </w:rPr>
        <w:t xml:space="preserve">, R </w:t>
      </w:r>
      <w:proofErr w:type="spellStart"/>
      <w:r w:rsidRPr="00FA7FE4">
        <w:rPr>
          <w:rFonts w:ascii="LindeDaxPowerPoint" w:hAnsi="LindeDaxPowerPoint" w:cs="Arial"/>
          <w:sz w:val="16"/>
          <w:szCs w:val="16"/>
        </w:rPr>
        <w:t>Valizadeh</w:t>
      </w:r>
      <w:proofErr w:type="spellEnd"/>
      <w:r w:rsidRPr="00FA7FE4">
        <w:rPr>
          <w:rFonts w:ascii="LindeDaxPowerPoint" w:hAnsi="LindeDaxPowerPoint" w:cs="Arial"/>
          <w:sz w:val="16"/>
          <w:szCs w:val="16"/>
        </w:rPr>
        <w:t>, B Mingo - Materials &amp; Design, 2023</w:t>
      </w:r>
    </w:p>
    <w:p w14:paraId="3A939DE6" w14:textId="77777777" w:rsidR="00FA7FE4" w:rsidRPr="00FA7FE4" w:rsidRDefault="00FA7FE4" w:rsidP="00FA7FE4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FA7FE4">
        <w:rPr>
          <w:rFonts w:ascii="LindeDaxPowerPoint" w:hAnsi="LindeDaxPowerPoint" w:cs="Arial"/>
          <w:sz w:val="16"/>
          <w:szCs w:val="16"/>
        </w:rPr>
        <w:t xml:space="preserve">… </w:t>
      </w:r>
      <w:r w:rsidRPr="00FA7FE4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FA7FE4">
        <w:rPr>
          <w:rFonts w:ascii="LindeDaxPowerPoint" w:hAnsi="LindeDaxPowerPoint" w:cs="Arial"/>
          <w:sz w:val="16"/>
          <w:szCs w:val="16"/>
        </w:rPr>
        <w:t xml:space="preserve"> wear during scratch testing in ductile metals is generally recognized to </w:t>
      </w:r>
      <w:r w:rsidRPr="00FA7FE4">
        <w:rPr>
          <w:rFonts w:ascii="LindeDaxPowerPoint" w:hAnsi="LindeDaxPowerPoint" w:cs="Arial"/>
          <w:sz w:val="16"/>
          <w:szCs w:val="16"/>
        </w:rPr>
        <w:br/>
        <w:t xml:space="preserve">involve ploughing, </w:t>
      </w:r>
      <w:proofErr w:type="gramStart"/>
      <w:r w:rsidRPr="00FA7FE4">
        <w:rPr>
          <w:rFonts w:ascii="LindeDaxPowerPoint" w:hAnsi="LindeDaxPowerPoint" w:cs="Arial"/>
          <w:sz w:val="16"/>
          <w:szCs w:val="16"/>
        </w:rPr>
        <w:t>… ,</w:t>
      </w:r>
      <w:proofErr w:type="gramEnd"/>
      <w:r w:rsidRPr="00FA7FE4">
        <w:rPr>
          <w:rFonts w:ascii="LindeDaxPowerPoint" w:hAnsi="LindeDaxPowerPoint" w:cs="Arial"/>
          <w:sz w:val="16"/>
          <w:szCs w:val="16"/>
        </w:rPr>
        <w:t xml:space="preserve"> </w:t>
      </w:r>
      <w:r w:rsidRPr="00FA7FE4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FA7FE4">
        <w:rPr>
          <w:rFonts w:ascii="LindeDaxPowerPoint" w:hAnsi="LindeDaxPowerPoint" w:cs="Arial"/>
          <w:sz w:val="16"/>
          <w:szCs w:val="16"/>
        </w:rPr>
        <w:t xml:space="preserve"> wear of brittle materials generally occurs by fracture </w:t>
      </w:r>
      <w:r w:rsidRPr="00FA7FE4">
        <w:rPr>
          <w:rFonts w:ascii="LindeDaxPowerPoint" w:hAnsi="LindeDaxPowerPoint" w:cs="Arial"/>
          <w:sz w:val="16"/>
          <w:szCs w:val="16"/>
        </w:rPr>
        <w:br/>
        <w:t xml:space="preserve">mechanisms [45], [46], [47]. In the present brittle </w:t>
      </w:r>
      <w:r w:rsidRPr="00FA7FE4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FA7FE4">
        <w:rPr>
          <w:rFonts w:ascii="LindeDaxPowerPoint" w:hAnsi="LindeDaxPowerPoint" w:cs="Arial"/>
          <w:sz w:val="16"/>
          <w:szCs w:val="16"/>
        </w:rPr>
        <w:t>/soft substrate system, both …</w:t>
      </w:r>
    </w:p>
    <w:p w14:paraId="035B6ACC" w14:textId="30E20B30" w:rsidR="008C1E34" w:rsidRDefault="008C1E34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5176ADA8" w14:textId="77777777" w:rsidR="00374651" w:rsidRPr="00374651" w:rsidRDefault="00374651" w:rsidP="00374651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31" w:history="1">
        <w:r w:rsidRPr="00374651">
          <w:rPr>
            <w:rStyle w:val="Hyperlink"/>
            <w:rFonts w:ascii="LindeDaxPowerPoint" w:hAnsi="LindeDaxPowerPoint" w:cs="Arial"/>
            <w:sz w:val="16"/>
            <w:szCs w:val="16"/>
          </w:rPr>
          <w:t>Microstructure, Mechanical, and Wear Characteristics of Hard-</w:t>
        </w:r>
        <w:r w:rsidRPr="00374651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Coated </w:t>
        </w:r>
        <w:r w:rsidRPr="00374651">
          <w:rPr>
            <w:rStyle w:val="Hyperlink"/>
            <w:rFonts w:ascii="LindeDaxPowerPoint" w:hAnsi="LindeDaxPowerPoint" w:cs="Arial"/>
            <w:sz w:val="16"/>
            <w:szCs w:val="16"/>
          </w:rPr>
          <w:t>C45 Mild Steel for Spur Gear Applications</w:t>
        </w:r>
      </w:hyperlink>
    </w:p>
    <w:p w14:paraId="50F0D7ED" w14:textId="77777777" w:rsidR="00374651" w:rsidRPr="00374651" w:rsidRDefault="00374651" w:rsidP="00374651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374651">
        <w:rPr>
          <w:rFonts w:ascii="LindeDaxPowerPoint" w:hAnsi="LindeDaxPowerPoint" w:cs="Arial"/>
          <w:sz w:val="16"/>
          <w:szCs w:val="16"/>
        </w:rPr>
        <w:t xml:space="preserve">MK Shoba, KM Mohan, K Parthiban, K </w:t>
      </w:r>
      <w:proofErr w:type="spellStart"/>
      <w:r w:rsidRPr="00374651">
        <w:rPr>
          <w:rFonts w:ascii="LindeDaxPowerPoint" w:hAnsi="LindeDaxPowerPoint" w:cs="Arial"/>
          <w:sz w:val="16"/>
          <w:szCs w:val="16"/>
        </w:rPr>
        <w:t>Pazhanivel</w:t>
      </w:r>
      <w:proofErr w:type="spellEnd"/>
      <w:r w:rsidRPr="00374651">
        <w:rPr>
          <w:rFonts w:ascii="LindeDaxPowerPoint" w:hAnsi="LindeDaxPowerPoint" w:cs="Arial"/>
          <w:sz w:val="16"/>
          <w:szCs w:val="16"/>
        </w:rPr>
        <w:t>… - Journal of Materials …, 2023</w:t>
      </w:r>
    </w:p>
    <w:p w14:paraId="42988D64" w14:textId="77777777" w:rsidR="00374651" w:rsidRPr="00374651" w:rsidRDefault="00374651" w:rsidP="00374651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374651">
        <w:rPr>
          <w:rFonts w:ascii="LindeDaxPowerPoint" w:hAnsi="LindeDaxPowerPoint" w:cs="Arial"/>
          <w:sz w:val="16"/>
          <w:szCs w:val="16"/>
        </w:rPr>
        <w:t xml:space="preserve">… </w:t>
      </w:r>
      <w:r w:rsidRPr="00374651">
        <w:rPr>
          <w:rFonts w:ascii="LindeDaxPowerPoint" w:hAnsi="LindeDaxPowerPoint" w:cs="Arial"/>
          <w:b/>
          <w:bCs/>
          <w:sz w:val="16"/>
          <w:szCs w:val="16"/>
        </w:rPr>
        <w:t>coated</w:t>
      </w:r>
      <w:r w:rsidRPr="00374651">
        <w:rPr>
          <w:rFonts w:ascii="LindeDaxPowerPoint" w:hAnsi="LindeDaxPowerPoint" w:cs="Arial"/>
          <w:sz w:val="16"/>
          <w:szCs w:val="16"/>
        </w:rPr>
        <w:t xml:space="preserve"> materials exhibited better hardness, tensile strength, and wear resistance, </w:t>
      </w:r>
      <w:r w:rsidRPr="00374651">
        <w:rPr>
          <w:rFonts w:ascii="LindeDaxPowerPoint" w:hAnsi="LindeDaxPowerPoint" w:cs="Arial"/>
          <w:sz w:val="16"/>
          <w:szCs w:val="16"/>
        </w:rPr>
        <w:br/>
        <w:t xml:space="preserve">and among these substrates </w:t>
      </w:r>
      <w:r w:rsidRPr="00374651">
        <w:rPr>
          <w:rFonts w:ascii="LindeDaxPowerPoint" w:hAnsi="LindeDaxPowerPoint" w:cs="Arial"/>
          <w:b/>
          <w:bCs/>
          <w:sz w:val="16"/>
          <w:szCs w:val="16"/>
        </w:rPr>
        <w:t>coated</w:t>
      </w:r>
      <w:r w:rsidRPr="00374651">
        <w:rPr>
          <w:rFonts w:ascii="LindeDaxPowerPoint" w:hAnsi="LindeDaxPowerPoint" w:cs="Arial"/>
          <w:sz w:val="16"/>
          <w:szCs w:val="16"/>
        </w:rPr>
        <w:t xml:space="preserve"> with WC-Co-Cr possessed the highest </w:t>
      </w:r>
      <w:r w:rsidRPr="00374651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374651">
        <w:rPr>
          <w:rFonts w:ascii="LindeDaxPowerPoint" w:hAnsi="LindeDaxPowerPoint" w:cs="Arial"/>
          <w:sz w:val="16"/>
          <w:szCs w:val="16"/>
        </w:rPr>
        <w:t xml:space="preserve"> … </w:t>
      </w:r>
      <w:r w:rsidRPr="00374651">
        <w:rPr>
          <w:rFonts w:ascii="LindeDaxPowerPoint" w:hAnsi="LindeDaxPowerPoint" w:cs="Arial"/>
          <w:sz w:val="16"/>
          <w:szCs w:val="16"/>
        </w:rPr>
        <w:br/>
        <w:t>the Cr 3 C 2 -</w:t>
      </w:r>
      <w:proofErr w:type="spellStart"/>
      <w:r w:rsidRPr="00374651">
        <w:rPr>
          <w:rFonts w:ascii="LindeDaxPowerPoint" w:hAnsi="LindeDaxPowerPoint" w:cs="Arial"/>
          <w:sz w:val="16"/>
          <w:szCs w:val="16"/>
        </w:rPr>
        <w:t>NiCr</w:t>
      </w:r>
      <w:proofErr w:type="spellEnd"/>
      <w:r w:rsidRPr="00374651">
        <w:rPr>
          <w:rFonts w:ascii="LindeDaxPowerPoint" w:hAnsi="LindeDaxPowerPoint" w:cs="Arial"/>
          <w:sz w:val="16"/>
          <w:szCs w:val="16"/>
        </w:rPr>
        <w:t xml:space="preserve"> </w:t>
      </w:r>
      <w:r w:rsidRPr="00374651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374651">
        <w:rPr>
          <w:rFonts w:ascii="LindeDaxPowerPoint" w:hAnsi="LindeDaxPowerPoint" w:cs="Arial"/>
          <w:sz w:val="16"/>
          <w:szCs w:val="16"/>
        </w:rPr>
        <w:t xml:space="preserve">, showing the least </w:t>
      </w:r>
      <w:r w:rsidRPr="00374651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374651">
        <w:rPr>
          <w:rFonts w:ascii="LindeDaxPowerPoint" w:hAnsi="LindeDaxPowerPoint" w:cs="Arial"/>
          <w:sz w:val="16"/>
          <w:szCs w:val="16"/>
        </w:rPr>
        <w:t xml:space="preserve"> wear resistance than the WC-Co-Cr …</w:t>
      </w:r>
    </w:p>
    <w:p w14:paraId="6AD3F67E" w14:textId="7F03061C" w:rsidR="00FA7FE4" w:rsidRDefault="00FA7FE4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494C2AED" w14:textId="77777777" w:rsidR="00E45A6D" w:rsidRPr="00E45A6D" w:rsidRDefault="00E45A6D" w:rsidP="00E45A6D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32" w:history="1">
        <w:r w:rsidRPr="00E45A6D">
          <w:rPr>
            <w:rStyle w:val="Hyperlink"/>
            <w:rFonts w:ascii="LindeDaxPowerPoint" w:hAnsi="LindeDaxPowerPoint" w:cs="Arial"/>
            <w:sz w:val="16"/>
            <w:szCs w:val="16"/>
          </w:rPr>
          <w:t xml:space="preserve">Effect of ceramic particles on microstructure and properties of </w:t>
        </w:r>
        <w:proofErr w:type="spellStart"/>
        <w:r w:rsidRPr="00E45A6D">
          <w:rPr>
            <w:rStyle w:val="Hyperlink"/>
            <w:rFonts w:ascii="LindeDaxPowerPoint" w:hAnsi="LindeDaxPowerPoint" w:cs="Arial"/>
            <w:sz w:val="16"/>
            <w:szCs w:val="16"/>
          </w:rPr>
          <w:t>CoCrMoNbTi</w:t>
        </w:r>
        <w:proofErr w:type="spellEnd"/>
        <w:r w:rsidRPr="00E45A6D">
          <w:rPr>
            <w:rStyle w:val="Hyperlink"/>
            <w:rFonts w:ascii="LindeDaxPowerPoint" w:hAnsi="LindeDaxPowerPoint" w:cs="Arial"/>
            <w:sz w:val="16"/>
            <w:szCs w:val="16"/>
          </w:rPr>
          <w:t xml:space="preserve"> high-entropy alloy </w:t>
        </w:r>
        <w:r w:rsidRPr="00E45A6D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E45A6D">
          <w:rPr>
            <w:rStyle w:val="Hyperlink"/>
            <w:rFonts w:ascii="LindeDaxPowerPoint" w:hAnsi="LindeDaxPowerPoint" w:cs="Arial"/>
            <w:sz w:val="16"/>
            <w:szCs w:val="16"/>
          </w:rPr>
          <w:t>fabricated by laser cladding</w:t>
        </w:r>
      </w:hyperlink>
    </w:p>
    <w:p w14:paraId="0A17936D" w14:textId="77777777" w:rsidR="00E45A6D" w:rsidRPr="00E45A6D" w:rsidRDefault="00E45A6D" w:rsidP="00E45A6D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E45A6D">
        <w:rPr>
          <w:rFonts w:ascii="LindeDaxPowerPoint" w:hAnsi="LindeDaxPowerPoint" w:cs="Arial"/>
          <w:sz w:val="16"/>
          <w:szCs w:val="16"/>
        </w:rPr>
        <w:t xml:space="preserve">X Zhou, L He, M Zhang, P Wang - </w:t>
      </w:r>
      <w:proofErr w:type="spellStart"/>
      <w:r w:rsidRPr="00E45A6D">
        <w:rPr>
          <w:rFonts w:ascii="LindeDaxPowerPoint" w:hAnsi="LindeDaxPowerPoint" w:cs="Arial"/>
          <w:sz w:val="16"/>
          <w:szCs w:val="16"/>
        </w:rPr>
        <w:t>Optik</w:t>
      </w:r>
      <w:proofErr w:type="spellEnd"/>
      <w:r w:rsidRPr="00E45A6D">
        <w:rPr>
          <w:rFonts w:ascii="LindeDaxPowerPoint" w:hAnsi="LindeDaxPowerPoint" w:cs="Arial"/>
          <w:sz w:val="16"/>
          <w:szCs w:val="16"/>
        </w:rPr>
        <w:t>, 2023</w:t>
      </w:r>
    </w:p>
    <w:p w14:paraId="457F8175" w14:textId="77777777" w:rsidR="00E45A6D" w:rsidRPr="00E45A6D" w:rsidRDefault="00E45A6D" w:rsidP="00E45A6D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E45A6D">
        <w:rPr>
          <w:rFonts w:ascii="LindeDaxPowerPoint" w:hAnsi="LindeDaxPowerPoint" w:cs="Arial"/>
          <w:sz w:val="16"/>
          <w:szCs w:val="16"/>
        </w:rPr>
        <w:t xml:space="preserve">… the </w:t>
      </w:r>
      <w:r w:rsidRPr="00E45A6D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45A6D">
        <w:rPr>
          <w:rFonts w:ascii="LindeDaxPowerPoint" w:hAnsi="LindeDaxPowerPoint" w:cs="Arial"/>
          <w:sz w:val="16"/>
          <w:szCs w:val="16"/>
        </w:rPr>
        <w:t xml:space="preserve"> such as porosity, which affects the relative density and forming quality </w:t>
      </w:r>
      <w:r w:rsidRPr="00E45A6D">
        <w:rPr>
          <w:rFonts w:ascii="LindeDaxPowerPoint" w:hAnsi="LindeDaxPowerPoint" w:cs="Arial"/>
          <w:sz w:val="16"/>
          <w:szCs w:val="16"/>
        </w:rPr>
        <w:br/>
        <w:t xml:space="preserve">of the </w:t>
      </w:r>
      <w:r w:rsidRPr="00E45A6D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45A6D">
        <w:rPr>
          <w:rFonts w:ascii="LindeDaxPowerPoint" w:hAnsi="LindeDaxPowerPoint" w:cs="Arial"/>
          <w:sz w:val="16"/>
          <w:szCs w:val="16"/>
        </w:rPr>
        <w:t xml:space="preserve">. Fig. 3a2 shows that the microstructure of the Pure-HEA </w:t>
      </w:r>
      <w:r w:rsidRPr="00E45A6D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45A6D">
        <w:rPr>
          <w:rFonts w:ascii="LindeDaxPowerPoint" w:hAnsi="LindeDaxPowerPoint" w:cs="Arial"/>
          <w:sz w:val="16"/>
          <w:szCs w:val="16"/>
        </w:rPr>
        <w:t xml:space="preserve"> … The </w:t>
      </w:r>
      <w:r w:rsidRPr="00E45A6D">
        <w:rPr>
          <w:rFonts w:ascii="LindeDaxPowerPoint" w:hAnsi="LindeDaxPowerPoint" w:cs="Arial"/>
          <w:sz w:val="16"/>
          <w:szCs w:val="16"/>
        </w:rPr>
        <w:br/>
      </w:r>
      <w:r w:rsidRPr="00E45A6D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45A6D">
        <w:rPr>
          <w:rFonts w:ascii="LindeDaxPowerPoint" w:hAnsi="LindeDaxPowerPoint" w:cs="Arial"/>
          <w:sz w:val="16"/>
          <w:szCs w:val="16"/>
        </w:rPr>
        <w:t xml:space="preserve"> shows significant </w:t>
      </w:r>
      <w:r w:rsidRPr="00E45A6D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E45A6D">
        <w:rPr>
          <w:rFonts w:ascii="LindeDaxPowerPoint" w:hAnsi="LindeDaxPowerPoint" w:cs="Arial"/>
          <w:sz w:val="16"/>
          <w:szCs w:val="16"/>
        </w:rPr>
        <w:t xml:space="preserve"> wear characteristics. The reason could be the …</w:t>
      </w:r>
    </w:p>
    <w:p w14:paraId="320E586F" w14:textId="7919A0D0" w:rsidR="00374651" w:rsidRDefault="00374651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29ACC6BB" w14:textId="77777777" w:rsidR="00AA7574" w:rsidRPr="00AA7574" w:rsidRDefault="00AA7574" w:rsidP="00AA7574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33" w:history="1">
        <w:r w:rsidRPr="00AA7574">
          <w:rPr>
            <w:rStyle w:val="Hyperlink"/>
            <w:rFonts w:ascii="LindeDaxPowerPoint" w:hAnsi="LindeDaxPowerPoint" w:cs="Arial"/>
            <w:sz w:val="16"/>
            <w:szCs w:val="16"/>
          </w:rPr>
          <w:t xml:space="preserve">Study on Internal Flow Characteristics and </w:t>
        </w:r>
        <w:r w:rsidRPr="00AA7574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Abrasive </w:t>
        </w:r>
        <w:r w:rsidRPr="00AA7574">
          <w:rPr>
            <w:rStyle w:val="Hyperlink"/>
            <w:rFonts w:ascii="LindeDaxPowerPoint" w:hAnsi="LindeDaxPowerPoint" w:cs="Arial"/>
            <w:sz w:val="16"/>
            <w:szCs w:val="16"/>
          </w:rPr>
          <w:t>Wear of Pelton Turbine in Sand Laden Water</w:t>
        </w:r>
      </w:hyperlink>
    </w:p>
    <w:p w14:paraId="6450B831" w14:textId="77777777" w:rsidR="00AA7574" w:rsidRPr="00AA7574" w:rsidRDefault="00AA7574" w:rsidP="00AA7574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A7574">
        <w:rPr>
          <w:rFonts w:ascii="LindeDaxPowerPoint" w:hAnsi="LindeDaxPowerPoint" w:cs="Arial"/>
          <w:sz w:val="16"/>
          <w:szCs w:val="16"/>
        </w:rPr>
        <w:t>Y Huang, F Deng, H Deng, Q Qing, M Qin, J Liu, Z Yu… - Processes, 2023</w:t>
      </w:r>
    </w:p>
    <w:p w14:paraId="07B71BDA" w14:textId="77777777" w:rsidR="00AA7574" w:rsidRPr="00AA7574" w:rsidRDefault="00AA7574" w:rsidP="00AA7574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A7574">
        <w:rPr>
          <w:rFonts w:ascii="LindeDaxPowerPoint" w:hAnsi="LindeDaxPowerPoint" w:cs="Arial"/>
          <w:sz w:val="16"/>
          <w:szCs w:val="16"/>
        </w:rPr>
        <w:t xml:space="preserve">… </w:t>
      </w:r>
      <w:r w:rsidRPr="00AA7574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AA7574">
        <w:rPr>
          <w:rFonts w:ascii="LindeDaxPowerPoint" w:hAnsi="LindeDaxPowerPoint" w:cs="Arial"/>
          <w:sz w:val="16"/>
          <w:szCs w:val="16"/>
        </w:rPr>
        <w:t xml:space="preserve"> wear of the nozzle opening is more severe than that of the needle. The </w:t>
      </w:r>
      <w:r w:rsidRPr="00AA7574">
        <w:rPr>
          <w:rFonts w:ascii="LindeDaxPowerPoint" w:hAnsi="LindeDaxPowerPoint" w:cs="Arial"/>
          <w:sz w:val="16"/>
          <w:szCs w:val="16"/>
        </w:rPr>
        <w:br/>
        <w:t xml:space="preserve">predicted results are consistent with the actual conditions at the site of the power </w:t>
      </w:r>
      <w:r w:rsidRPr="00AA7574">
        <w:rPr>
          <w:rFonts w:ascii="LindeDaxPowerPoint" w:hAnsi="LindeDaxPowerPoint" w:cs="Arial"/>
          <w:sz w:val="16"/>
          <w:szCs w:val="16"/>
        </w:rPr>
        <w:br/>
        <w:t xml:space="preserve">station. This study provides a technical method for the prediction of </w:t>
      </w:r>
      <w:r w:rsidRPr="00AA7574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AA7574">
        <w:rPr>
          <w:rFonts w:ascii="LindeDaxPowerPoint" w:hAnsi="LindeDaxPowerPoint" w:cs="Arial"/>
          <w:sz w:val="16"/>
          <w:szCs w:val="16"/>
        </w:rPr>
        <w:t xml:space="preserve"> … a …</w:t>
      </w:r>
    </w:p>
    <w:p w14:paraId="673B4CE4" w14:textId="42D09841" w:rsidR="00E45A6D" w:rsidRDefault="00E45A6D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718AC264" w14:textId="77777777" w:rsidR="00051710" w:rsidRPr="00051710" w:rsidRDefault="00051710" w:rsidP="00051710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34" w:history="1">
        <w:r w:rsidRPr="00051710">
          <w:rPr>
            <w:rStyle w:val="Hyperlink"/>
            <w:rFonts w:ascii="LindeDaxPowerPoint" w:hAnsi="LindeDaxPowerPoint" w:cs="Arial"/>
            <w:sz w:val="16"/>
            <w:szCs w:val="16"/>
          </w:rPr>
          <w:t xml:space="preserve">Microstructure and wear resistance of </w:t>
        </w:r>
        <w:proofErr w:type="spellStart"/>
        <w:r w:rsidRPr="00051710">
          <w:rPr>
            <w:rStyle w:val="Hyperlink"/>
            <w:rFonts w:ascii="LindeDaxPowerPoint" w:hAnsi="LindeDaxPowerPoint" w:cs="Arial"/>
            <w:sz w:val="16"/>
            <w:szCs w:val="16"/>
          </w:rPr>
          <w:t>AlCoCrFeNiCuSnX</w:t>
        </w:r>
        <w:proofErr w:type="spellEnd"/>
        <w:r w:rsidRPr="00051710">
          <w:rPr>
            <w:rStyle w:val="Hyperlink"/>
            <w:rFonts w:ascii="LindeDaxPowerPoint" w:hAnsi="LindeDaxPowerPoint" w:cs="Arial"/>
            <w:sz w:val="16"/>
            <w:szCs w:val="16"/>
          </w:rPr>
          <w:t xml:space="preserve"> high-entropy alloy coatings by plasma cladding</w:t>
        </w:r>
      </w:hyperlink>
    </w:p>
    <w:p w14:paraId="73506119" w14:textId="77777777" w:rsidR="00051710" w:rsidRPr="00051710" w:rsidRDefault="00051710" w:rsidP="0005171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051710">
        <w:rPr>
          <w:rFonts w:ascii="LindeDaxPowerPoint" w:hAnsi="LindeDaxPowerPoint" w:cs="Arial"/>
          <w:sz w:val="16"/>
          <w:szCs w:val="16"/>
        </w:rPr>
        <w:t xml:space="preserve">Y </w:t>
      </w:r>
      <w:proofErr w:type="spellStart"/>
      <w:r w:rsidRPr="00051710">
        <w:rPr>
          <w:rFonts w:ascii="LindeDaxPowerPoint" w:hAnsi="LindeDaxPowerPoint" w:cs="Arial"/>
          <w:sz w:val="16"/>
          <w:szCs w:val="16"/>
        </w:rPr>
        <w:t>Xie</w:t>
      </w:r>
      <w:proofErr w:type="spellEnd"/>
      <w:r w:rsidRPr="00051710">
        <w:rPr>
          <w:rFonts w:ascii="LindeDaxPowerPoint" w:hAnsi="LindeDaxPowerPoint" w:cs="Arial"/>
          <w:sz w:val="16"/>
          <w:szCs w:val="16"/>
        </w:rPr>
        <w:t>, X Wen, J Yan, B Huang, J Zhuang - Vacuum, 2023</w:t>
      </w:r>
    </w:p>
    <w:p w14:paraId="6DA9F623" w14:textId="77777777" w:rsidR="00051710" w:rsidRPr="00051710" w:rsidRDefault="00051710" w:rsidP="0005171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051710">
        <w:rPr>
          <w:rFonts w:ascii="LindeDaxPowerPoint" w:hAnsi="LindeDaxPowerPoint" w:cs="Arial"/>
          <w:sz w:val="16"/>
          <w:szCs w:val="16"/>
        </w:rPr>
        <w:t xml:space="preserve">… </w:t>
      </w:r>
      <w:r w:rsidRPr="0005171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051710">
        <w:rPr>
          <w:rFonts w:ascii="LindeDaxPowerPoint" w:hAnsi="LindeDaxPowerPoint" w:cs="Arial"/>
          <w:sz w:val="16"/>
          <w:szCs w:val="16"/>
        </w:rPr>
        <w:t xml:space="preserve"> is dominated by adhesive wear, and with slight </w:t>
      </w:r>
      <w:r w:rsidRPr="00051710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051710">
        <w:rPr>
          <w:rFonts w:ascii="LindeDaxPowerPoint" w:hAnsi="LindeDaxPowerPoint" w:cs="Arial"/>
          <w:sz w:val="16"/>
          <w:szCs w:val="16"/>
        </w:rPr>
        <w:t xml:space="preserve"> wear. Sn 0.03 </w:t>
      </w:r>
      <w:r w:rsidRPr="00051710">
        <w:rPr>
          <w:rFonts w:ascii="LindeDaxPowerPoint" w:hAnsi="LindeDaxPowerPoint" w:cs="Arial"/>
          <w:sz w:val="16"/>
          <w:szCs w:val="16"/>
        </w:rPr>
        <w:br/>
        <w:t xml:space="preserve">coatings, in addition to obvious delamination, also show </w:t>
      </w:r>
      <w:proofErr w:type="gramStart"/>
      <w:r w:rsidRPr="00051710">
        <w:rPr>
          <w:rFonts w:ascii="LindeDaxPowerPoint" w:hAnsi="LindeDaxPowerPoint" w:cs="Arial"/>
          <w:sz w:val="16"/>
          <w:szCs w:val="16"/>
        </w:rPr>
        <w:t>a large number of</w:t>
      </w:r>
      <w:proofErr w:type="gramEnd"/>
      <w:r w:rsidRPr="00051710">
        <w:rPr>
          <w:rFonts w:ascii="LindeDaxPowerPoint" w:hAnsi="LindeDaxPowerPoint" w:cs="Arial"/>
          <w:sz w:val="16"/>
          <w:szCs w:val="16"/>
        </w:rPr>
        <w:t xml:space="preserve"> grooves, </w:t>
      </w:r>
      <w:r w:rsidRPr="00051710">
        <w:rPr>
          <w:rFonts w:ascii="LindeDaxPowerPoint" w:hAnsi="LindeDaxPowerPoint" w:cs="Arial"/>
          <w:sz w:val="16"/>
          <w:szCs w:val="16"/>
        </w:rPr>
        <w:br/>
        <w:t xml:space="preserve">indicating that they are dominated by adhesive wear and </w:t>
      </w:r>
      <w:r w:rsidRPr="00051710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051710">
        <w:rPr>
          <w:rFonts w:ascii="LindeDaxPowerPoint" w:hAnsi="LindeDaxPowerPoint" w:cs="Arial"/>
          <w:sz w:val="16"/>
          <w:szCs w:val="16"/>
        </w:rPr>
        <w:t xml:space="preserve"> … mechanism is …</w:t>
      </w:r>
    </w:p>
    <w:p w14:paraId="576DD419" w14:textId="644A6321" w:rsidR="00AA7574" w:rsidRDefault="00AA7574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576F9A3F" w14:textId="77777777" w:rsidR="00092F8C" w:rsidRPr="00092F8C" w:rsidRDefault="00092F8C" w:rsidP="00092F8C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35" w:history="1">
        <w:r w:rsidRPr="00092F8C">
          <w:rPr>
            <w:rStyle w:val="Hyperlink"/>
            <w:rFonts w:ascii="LindeDaxPowerPoint" w:hAnsi="LindeDaxPowerPoint" w:cs="Arial"/>
            <w:sz w:val="16"/>
            <w:szCs w:val="16"/>
          </w:rPr>
          <w:t>Wear Mechanisms in Press Hardening: An Analysis through Comparison of Tribological Tests and Industrial Tools</w:t>
        </w:r>
      </w:hyperlink>
    </w:p>
    <w:p w14:paraId="6F7D3801" w14:textId="77777777" w:rsidR="00092F8C" w:rsidRPr="00092F8C" w:rsidRDefault="00092F8C" w:rsidP="00092F8C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092F8C">
        <w:rPr>
          <w:rFonts w:ascii="LindeDaxPowerPoint" w:hAnsi="LindeDaxPowerPoint" w:cs="Arial"/>
          <w:sz w:val="16"/>
          <w:szCs w:val="16"/>
        </w:rPr>
        <w:t xml:space="preserve">J </w:t>
      </w:r>
      <w:proofErr w:type="spellStart"/>
      <w:r w:rsidRPr="00092F8C">
        <w:rPr>
          <w:rFonts w:ascii="LindeDaxPowerPoint" w:hAnsi="LindeDaxPowerPoint" w:cs="Arial"/>
          <w:sz w:val="16"/>
          <w:szCs w:val="16"/>
        </w:rPr>
        <w:t>Pujante</w:t>
      </w:r>
      <w:proofErr w:type="spellEnd"/>
      <w:r w:rsidRPr="00092F8C">
        <w:rPr>
          <w:rFonts w:ascii="LindeDaxPowerPoint" w:hAnsi="LindeDaxPowerPoint" w:cs="Arial"/>
          <w:sz w:val="16"/>
          <w:szCs w:val="16"/>
        </w:rPr>
        <w:t xml:space="preserve">, E Garcia-Llamas, G Ramírez, N </w:t>
      </w:r>
      <w:proofErr w:type="spellStart"/>
      <w:r w:rsidRPr="00092F8C">
        <w:rPr>
          <w:rFonts w:ascii="LindeDaxPowerPoint" w:hAnsi="LindeDaxPowerPoint" w:cs="Arial"/>
          <w:sz w:val="16"/>
          <w:szCs w:val="16"/>
        </w:rPr>
        <w:t>Cuadrado</w:t>
      </w:r>
      <w:proofErr w:type="spellEnd"/>
      <w:r w:rsidRPr="00092F8C">
        <w:rPr>
          <w:rFonts w:ascii="LindeDaxPowerPoint" w:hAnsi="LindeDaxPowerPoint" w:cs="Arial"/>
          <w:sz w:val="16"/>
          <w:szCs w:val="16"/>
        </w:rPr>
        <w:t>… - Lubricants, 2023</w:t>
      </w:r>
    </w:p>
    <w:p w14:paraId="31DA6564" w14:textId="05EB808E" w:rsidR="00092F8C" w:rsidRPr="00092F8C" w:rsidRDefault="00092F8C" w:rsidP="00092F8C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092F8C">
        <w:rPr>
          <w:rFonts w:ascii="LindeDaxPowerPoint" w:hAnsi="LindeDaxPowerPoint" w:cs="Arial"/>
          <w:sz w:val="16"/>
          <w:szCs w:val="16"/>
        </w:rPr>
        <w:t xml:space="preserve">… </w:t>
      </w:r>
      <w:proofErr w:type="gramStart"/>
      <w:r w:rsidRPr="00092F8C">
        <w:rPr>
          <w:rFonts w:ascii="LindeDaxPowerPoint" w:hAnsi="LindeDaxPowerPoint" w:cs="Arial"/>
          <w:sz w:val="16"/>
          <w:szCs w:val="16"/>
        </w:rPr>
        <w:t>First of all</w:t>
      </w:r>
      <w:proofErr w:type="gramEnd"/>
      <w:r w:rsidRPr="00092F8C">
        <w:rPr>
          <w:rFonts w:ascii="LindeDaxPowerPoint" w:hAnsi="LindeDaxPowerPoint" w:cs="Arial"/>
          <w:sz w:val="16"/>
          <w:szCs w:val="16"/>
        </w:rPr>
        <w:t xml:space="preserve">, </w:t>
      </w:r>
      <w:r w:rsidRPr="00092F8C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092F8C">
        <w:rPr>
          <w:rFonts w:ascii="LindeDaxPowerPoint" w:hAnsi="LindeDaxPowerPoint" w:cs="Arial"/>
          <w:sz w:val="16"/>
          <w:szCs w:val="16"/>
        </w:rPr>
        <w:t xml:space="preserve"> wear and surface plastic deformation can be observed on the </w:t>
      </w:r>
      <w:r w:rsidRPr="00092F8C">
        <w:rPr>
          <w:rFonts w:ascii="LindeDaxPowerPoint" w:hAnsi="LindeDaxPowerPoint" w:cs="Arial"/>
          <w:sz w:val="16"/>
          <w:szCs w:val="16"/>
        </w:rPr>
        <w:br/>
        <w:t xml:space="preserve">originally polished tool steel (Figure 8a). … of </w:t>
      </w:r>
      <w:r w:rsidRPr="00092F8C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092F8C">
        <w:rPr>
          <w:rFonts w:ascii="LindeDaxPowerPoint" w:hAnsi="LindeDaxPowerPoint" w:cs="Arial"/>
          <w:sz w:val="16"/>
          <w:szCs w:val="16"/>
        </w:rPr>
        <w:t xml:space="preserve"> wear is reasonable, </w:t>
      </w:r>
      <w:r w:rsidRPr="00092F8C">
        <w:rPr>
          <w:rFonts w:ascii="LindeDaxPowerPoint" w:hAnsi="LindeDaxPowerPoint" w:cs="Arial"/>
          <w:sz w:val="16"/>
          <w:szCs w:val="16"/>
        </w:rPr>
        <w:br/>
        <w:t xml:space="preserve">considering that the mechanical analysis of the </w:t>
      </w:r>
      <w:r w:rsidRPr="00092F8C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092F8C">
        <w:rPr>
          <w:rFonts w:ascii="LindeDaxPowerPoint" w:hAnsi="LindeDaxPowerPoint" w:cs="Arial"/>
          <w:sz w:val="16"/>
          <w:szCs w:val="16"/>
        </w:rPr>
        <w:t xml:space="preserve"> presented in Section 3.1 …</w:t>
      </w:r>
    </w:p>
    <w:p w14:paraId="14C9D9D5" w14:textId="0EC47737" w:rsidR="00051710" w:rsidRDefault="00051710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29BA525F" w14:textId="36C44D38" w:rsidR="00AD54C7" w:rsidRPr="00AD54C7" w:rsidRDefault="00AD54C7" w:rsidP="00AD54C7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36" w:history="1">
        <w:r w:rsidRPr="00AD54C7">
          <w:rPr>
            <w:rStyle w:val="Hyperlink"/>
            <w:rFonts w:ascii="LindeDaxPowerPoint" w:hAnsi="LindeDaxPowerPoint" w:cs="Arial"/>
            <w:sz w:val="16"/>
            <w:szCs w:val="16"/>
          </w:rPr>
          <w:t>Effect of Microstructure on CMAS Interaction of Axial Suspension and Solution Precursor Plasma Sprayed Thermal Barrier Coatings—YSZ &amp; GZ</w:t>
        </w:r>
      </w:hyperlink>
    </w:p>
    <w:p w14:paraId="6BF6CA8B" w14:textId="77777777" w:rsidR="00AD54C7" w:rsidRPr="00AD54C7" w:rsidRDefault="00AD54C7" w:rsidP="00AD54C7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D54C7">
        <w:rPr>
          <w:rFonts w:ascii="LindeDaxPowerPoint" w:hAnsi="LindeDaxPowerPoint" w:cs="Arial"/>
          <w:sz w:val="16"/>
          <w:szCs w:val="16"/>
        </w:rPr>
        <w:t xml:space="preserve">S </w:t>
      </w:r>
      <w:proofErr w:type="spellStart"/>
      <w:r w:rsidRPr="00AD54C7">
        <w:rPr>
          <w:rFonts w:ascii="LindeDaxPowerPoint" w:hAnsi="LindeDaxPowerPoint" w:cs="Arial"/>
          <w:sz w:val="16"/>
          <w:szCs w:val="16"/>
        </w:rPr>
        <w:t>Lokachari</w:t>
      </w:r>
      <w:proofErr w:type="spellEnd"/>
      <w:r w:rsidRPr="00AD54C7">
        <w:rPr>
          <w:rFonts w:ascii="LindeDaxPowerPoint" w:hAnsi="LindeDaxPowerPoint" w:cs="Arial"/>
          <w:sz w:val="16"/>
          <w:szCs w:val="16"/>
        </w:rPr>
        <w:t xml:space="preserve">, K </w:t>
      </w:r>
      <w:proofErr w:type="spellStart"/>
      <w:r w:rsidRPr="00AD54C7">
        <w:rPr>
          <w:rFonts w:ascii="LindeDaxPowerPoint" w:hAnsi="LindeDaxPowerPoint" w:cs="Arial"/>
          <w:sz w:val="16"/>
          <w:szCs w:val="16"/>
        </w:rPr>
        <w:t>Leng</w:t>
      </w:r>
      <w:proofErr w:type="spellEnd"/>
      <w:r w:rsidRPr="00AD54C7">
        <w:rPr>
          <w:rFonts w:ascii="LindeDaxPowerPoint" w:hAnsi="LindeDaxPowerPoint" w:cs="Arial"/>
          <w:sz w:val="16"/>
          <w:szCs w:val="16"/>
        </w:rPr>
        <w:t>, A Rincon Romero, T Hussain - ITSC 2023, 2023</w:t>
      </w:r>
    </w:p>
    <w:p w14:paraId="75C533FF" w14:textId="36AF858D" w:rsidR="00AD54C7" w:rsidRPr="00AD54C7" w:rsidRDefault="00AE035C" w:rsidP="00AD54C7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76F5B">
        <w:rPr>
          <w:rFonts w:ascii="LindeDaxPowerPoint" w:hAnsi="LindeDaxPowerPoint" w:cs="Arial"/>
          <w:noProof/>
          <w:sz w:val="16"/>
          <w:szCs w:val="16"/>
        </w:rPr>
        <mc:AlternateContent>
          <mc:Choice Requires="wps">
            <w:drawing>
              <wp:anchor distT="91440" distB="91440" distL="114300" distR="114300" simplePos="0" relativeHeight="251674112" behindDoc="0" locked="0" layoutInCell="0" allowOverlap="1" wp14:anchorId="45BBA679" wp14:editId="18E5E88B">
                <wp:simplePos x="0" y="0"/>
                <wp:positionH relativeFrom="page">
                  <wp:posOffset>5156200</wp:posOffset>
                </wp:positionH>
                <wp:positionV relativeFrom="page">
                  <wp:posOffset>2656205</wp:posOffset>
                </wp:positionV>
                <wp:extent cx="2716530" cy="6457950"/>
                <wp:effectExtent l="0" t="0" r="3810" b="0"/>
                <wp:wrapSquare wrapText="bothSides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16530" cy="6457950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rgbClr val="F7964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AAECBD" w14:textId="77777777" w:rsidR="00AE035C" w:rsidRDefault="00AE035C" w:rsidP="00AE035C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all Linde colleagues in the United States:  To obtain the full text of any research article, please order directly from </w:t>
                            </w:r>
                            <w:hyperlink r:id="rId37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</w:rPr>
                                <w:t>Right Find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</w:rPr>
                              <w:t>, our enterprise document delivery platform.</w:t>
                            </w:r>
                          </w:p>
                          <w:p w14:paraId="39490B44" w14:textId="77777777" w:rsidR="00AE035C" w:rsidRDefault="00AE035C" w:rsidP="00AE035C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colleagues outside the U.S.:  some research articles shown here may be available via your in-house journal subscriptions. </w:t>
                            </w:r>
                          </w:p>
                          <w:p w14:paraId="42420C3D" w14:textId="77777777" w:rsidR="00AE035C" w:rsidRDefault="00AE035C" w:rsidP="00AE035C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Contact </w:t>
                            </w:r>
                            <w:hyperlink r:id="rId38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Jeff Barr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if you have any questions or have trouble finding any documents.</w:t>
                            </w:r>
                          </w:p>
                          <w:p w14:paraId="7ADC6682" w14:textId="77777777" w:rsidR="00AE035C" w:rsidRPr="00765514" w:rsidRDefault="00AE035C" w:rsidP="00AE035C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4558E12" w14:textId="77777777" w:rsidR="00AE035C" w:rsidRDefault="00AE035C" w:rsidP="00AE035C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1384AB1" w14:textId="77777777" w:rsidR="00AE035C" w:rsidRDefault="00AE035C" w:rsidP="00AE035C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BA679" id="Rectangle 5" o:spid="_x0000_s1029" style="position:absolute;margin-left:406pt;margin-top:209.15pt;width:213.9pt;height:508.5pt;flip:x;z-index:251674112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" o:allowincell="f" fillcolor="#bdd6ee" stroked="f" strokeweight="1.5pt">
                <v:shadow color="#f79646" opacity=".5" offset="-15pt,0"/>
                <v:textbox inset="21.6pt,21.6pt,21.6pt,21.6pt">
                  <w:txbxContent>
                    <w:p w14:paraId="75AAECBD" w14:textId="77777777" w:rsidR="00AE035C" w:rsidRDefault="00AE035C" w:rsidP="00AE035C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all Linde colleagues in the United States:  To obtain the full text of any research article, please order directly from </w:t>
                      </w:r>
                      <w:hyperlink r:id="rId39" w:history="1">
                        <w:r>
                          <w:rPr>
                            <w:rStyle w:val="Hyperlink"/>
                            <w:rFonts w:ascii="LindeDaxPowerPoint" w:hAnsi="LindeDaxPowerPoint"/>
                          </w:rPr>
                          <w:t>Right Find</w:t>
                        </w:r>
                      </w:hyperlink>
                      <w:r>
                        <w:rPr>
                          <w:rFonts w:ascii="LindeDaxPowerPoint" w:hAnsi="LindeDaxPowerPoint"/>
                        </w:rPr>
                        <w:t>, our enterprise document delivery platform.</w:t>
                      </w:r>
                    </w:p>
                    <w:p w14:paraId="39490B44" w14:textId="77777777" w:rsidR="00AE035C" w:rsidRDefault="00AE035C" w:rsidP="00AE035C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colleagues outside the U.S.:  some research articles shown here may be available via your in-house journal subscriptions. </w:t>
                      </w:r>
                    </w:p>
                    <w:p w14:paraId="42420C3D" w14:textId="77777777" w:rsidR="00AE035C" w:rsidRDefault="00AE035C" w:rsidP="00AE035C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Contact </w:t>
                      </w:r>
                      <w:hyperlink r:id="rId40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Jeff Barr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if you have any questions or have trouble finding any documents.</w:t>
                      </w:r>
                    </w:p>
                    <w:p w14:paraId="7ADC6682" w14:textId="77777777" w:rsidR="00AE035C" w:rsidRPr="00765514" w:rsidRDefault="00AE035C" w:rsidP="00AE035C">
                      <w:pPr>
                        <w:rPr>
                          <w:szCs w:val="18"/>
                        </w:rPr>
                      </w:pPr>
                    </w:p>
                    <w:p w14:paraId="74558E12" w14:textId="77777777" w:rsidR="00AE035C" w:rsidRDefault="00AE035C" w:rsidP="00AE035C">
                      <w:pPr>
                        <w:rPr>
                          <w:szCs w:val="18"/>
                        </w:rPr>
                      </w:pPr>
                    </w:p>
                    <w:p w14:paraId="11384AB1" w14:textId="77777777" w:rsidR="00AE035C" w:rsidRDefault="00AE035C" w:rsidP="00AE035C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D54C7" w:rsidRPr="00AD54C7">
        <w:rPr>
          <w:rFonts w:ascii="LindeDaxPowerPoint" w:hAnsi="LindeDaxPowerPoint" w:cs="Arial"/>
          <w:sz w:val="16"/>
          <w:szCs w:val="16"/>
        </w:rPr>
        <w:t xml:space="preserve">… To improve the CMAS resistance, we used two different </w:t>
      </w:r>
      <w:r w:rsidR="00AD54C7" w:rsidRPr="00AD54C7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="00AD54C7" w:rsidRPr="00AD54C7">
        <w:rPr>
          <w:rFonts w:ascii="LindeDaxPowerPoint" w:hAnsi="LindeDaxPowerPoint" w:cs="Arial"/>
          <w:sz w:val="16"/>
          <w:szCs w:val="16"/>
        </w:rPr>
        <w:t xml:space="preserve"> systems to </w:t>
      </w:r>
      <w:r w:rsidR="00AD54C7" w:rsidRPr="00AD54C7">
        <w:rPr>
          <w:rFonts w:ascii="LindeDaxPowerPoint" w:hAnsi="LindeDaxPowerPoint" w:cs="Arial"/>
          <w:b/>
          <w:bCs/>
          <w:sz w:val="16"/>
          <w:szCs w:val="16"/>
        </w:rPr>
        <w:t>seal</w:t>
      </w:r>
      <w:r w:rsidR="00AD54C7" w:rsidRPr="00AD54C7">
        <w:rPr>
          <w:rFonts w:ascii="LindeDaxPowerPoint" w:hAnsi="LindeDaxPowerPoint" w:cs="Arial"/>
          <w:sz w:val="16"/>
          <w:szCs w:val="16"/>
        </w:rPr>
        <w:t xml:space="preserve"> </w:t>
      </w:r>
      <w:r w:rsidR="00AD54C7" w:rsidRPr="00AD54C7">
        <w:rPr>
          <w:rFonts w:ascii="LindeDaxPowerPoint" w:hAnsi="LindeDaxPowerPoint" w:cs="Arial"/>
          <w:sz w:val="16"/>
          <w:szCs w:val="16"/>
        </w:rPr>
        <w:br/>
        <w:t xml:space="preserve">any open porosities present on the top surface of the </w:t>
      </w:r>
      <w:r w:rsidR="00AD54C7" w:rsidRPr="00AD54C7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="00AD54C7" w:rsidRPr="00AD54C7">
        <w:rPr>
          <w:rFonts w:ascii="LindeDaxPowerPoint" w:hAnsi="LindeDaxPowerPoint" w:cs="Arial"/>
          <w:sz w:val="16"/>
          <w:szCs w:val="16"/>
        </w:rPr>
        <w:t xml:space="preserve"> while preserving the </w:t>
      </w:r>
      <w:r w:rsidR="00AD54C7" w:rsidRPr="00AD54C7">
        <w:rPr>
          <w:rFonts w:ascii="LindeDaxPowerPoint" w:hAnsi="LindeDaxPowerPoint" w:cs="Arial"/>
          <w:sz w:val="16"/>
          <w:szCs w:val="16"/>
        </w:rPr>
        <w:br/>
      </w:r>
      <w:r w:rsidR="00AD54C7" w:rsidRPr="00AD54C7">
        <w:rPr>
          <w:rFonts w:ascii="LindeDaxPowerPoint" w:hAnsi="LindeDaxPowerPoint" w:cs="Arial"/>
          <w:b/>
          <w:bCs/>
          <w:sz w:val="16"/>
          <w:szCs w:val="16"/>
        </w:rPr>
        <w:t>coating's</w:t>
      </w:r>
      <w:r w:rsidR="00AD54C7" w:rsidRPr="00AD54C7">
        <w:rPr>
          <w:rFonts w:ascii="LindeDaxPowerPoint" w:hAnsi="LindeDaxPowerPoint" w:cs="Arial"/>
          <w:sz w:val="16"/>
          <w:szCs w:val="16"/>
        </w:rPr>
        <w:t xml:space="preserve"> strain-tolerance ability. In this current investigation, a </w:t>
      </w:r>
      <w:proofErr w:type="spellStart"/>
      <w:r w:rsidR="00AD54C7" w:rsidRPr="00AD54C7">
        <w:rPr>
          <w:rFonts w:ascii="LindeDaxPowerPoint" w:hAnsi="LindeDaxPowerPoint" w:cs="Arial"/>
          <w:sz w:val="16"/>
          <w:szCs w:val="16"/>
        </w:rPr>
        <w:t>doublelayer</w:t>
      </w:r>
      <w:proofErr w:type="spellEnd"/>
      <w:r w:rsidR="00AD54C7" w:rsidRPr="00AD54C7">
        <w:rPr>
          <w:rFonts w:ascii="LindeDaxPowerPoint" w:hAnsi="LindeDaxPowerPoint" w:cs="Arial"/>
          <w:sz w:val="16"/>
          <w:szCs w:val="16"/>
        </w:rPr>
        <w:t xml:space="preserve"> and a …</w:t>
      </w:r>
    </w:p>
    <w:p w14:paraId="518CA40C" w14:textId="1A2C6CA6" w:rsidR="00092F8C" w:rsidRDefault="00092F8C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611696BE" w14:textId="77777777" w:rsidR="003D03D3" w:rsidRPr="003D03D3" w:rsidRDefault="003D03D3" w:rsidP="003D03D3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41" w:history="1">
        <w:r w:rsidRPr="003D03D3">
          <w:rPr>
            <w:rStyle w:val="Hyperlink"/>
            <w:rFonts w:ascii="LindeDaxPowerPoint" w:hAnsi="LindeDaxPowerPoint" w:cs="Arial"/>
            <w:sz w:val="16"/>
            <w:szCs w:val="16"/>
          </w:rPr>
          <w:t xml:space="preserve">Check for updates Mechanical, Tribological, and Anticorrosion Properties of the </w:t>
        </w:r>
        <w:r w:rsidRPr="003D03D3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3D03D3">
          <w:rPr>
            <w:rStyle w:val="Hyperlink"/>
            <w:rFonts w:ascii="LindeDaxPowerPoint" w:hAnsi="LindeDaxPowerPoint" w:cs="Arial"/>
            <w:sz w:val="16"/>
            <w:szCs w:val="16"/>
          </w:rPr>
          <w:t>Produced by Magnetron Sputtering of a Ni-Cr-B4C Composite Target</w:t>
        </w:r>
      </w:hyperlink>
    </w:p>
    <w:p w14:paraId="3AA1E5B1" w14:textId="77777777" w:rsidR="003D03D3" w:rsidRPr="003D03D3" w:rsidRDefault="003D03D3" w:rsidP="003D03D3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3D03D3">
        <w:rPr>
          <w:rFonts w:ascii="LindeDaxPowerPoint" w:hAnsi="LindeDaxPowerPoint" w:cs="Arial"/>
          <w:sz w:val="16"/>
          <w:szCs w:val="16"/>
        </w:rPr>
        <w:t xml:space="preserve">VV Sirota, SV Zaitsev, DS </w:t>
      </w:r>
      <w:proofErr w:type="spellStart"/>
      <w:r w:rsidRPr="003D03D3">
        <w:rPr>
          <w:rFonts w:ascii="LindeDaxPowerPoint" w:hAnsi="LindeDaxPowerPoint" w:cs="Arial"/>
          <w:sz w:val="16"/>
          <w:szCs w:val="16"/>
        </w:rPr>
        <w:t>Prokhorenkov</w:t>
      </w:r>
      <w:proofErr w:type="spellEnd"/>
      <w:r w:rsidRPr="003D03D3">
        <w:rPr>
          <w:rFonts w:ascii="LindeDaxPowerPoint" w:hAnsi="LindeDaxPowerPoint" w:cs="Arial"/>
          <w:sz w:val="16"/>
          <w:szCs w:val="16"/>
        </w:rPr>
        <w:t> - Innovations and Technologies in …, 2023</w:t>
      </w:r>
    </w:p>
    <w:p w14:paraId="6FF59C00" w14:textId="77777777" w:rsidR="003D03D3" w:rsidRPr="003D03D3" w:rsidRDefault="003D03D3" w:rsidP="003D03D3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3D03D3">
        <w:rPr>
          <w:rFonts w:ascii="LindeDaxPowerPoint" w:hAnsi="LindeDaxPowerPoint" w:cs="Arial"/>
          <w:sz w:val="16"/>
          <w:szCs w:val="16"/>
        </w:rPr>
        <w:t xml:space="preserve">… that the Ni-B-Cr-C </w:t>
      </w:r>
      <w:r w:rsidRPr="003D03D3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3D03D3">
        <w:rPr>
          <w:rFonts w:ascii="LindeDaxPowerPoint" w:hAnsi="LindeDaxPowerPoint" w:cs="Arial"/>
          <w:sz w:val="16"/>
          <w:szCs w:val="16"/>
        </w:rPr>
        <w:t xml:space="preserve"> had good wear resistance. The mechanical wear of the </w:t>
      </w:r>
      <w:r w:rsidRPr="003D03D3">
        <w:rPr>
          <w:rFonts w:ascii="LindeDaxPowerPoint" w:hAnsi="LindeDaxPowerPoint" w:cs="Arial"/>
          <w:sz w:val="16"/>
          <w:szCs w:val="16"/>
        </w:rPr>
        <w:br/>
        <w:t xml:space="preserve">composite </w:t>
      </w:r>
      <w:r w:rsidRPr="003D03D3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3D03D3">
        <w:rPr>
          <w:rFonts w:ascii="LindeDaxPowerPoint" w:hAnsi="LindeDaxPowerPoint" w:cs="Arial"/>
          <w:sz w:val="16"/>
          <w:szCs w:val="16"/>
        </w:rPr>
        <w:t xml:space="preserve"> is dominated by </w:t>
      </w:r>
      <w:r w:rsidRPr="003D03D3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3D03D3">
        <w:rPr>
          <w:rFonts w:ascii="LindeDaxPowerPoint" w:hAnsi="LindeDaxPowerPoint" w:cs="Arial"/>
          <w:sz w:val="16"/>
          <w:szCs w:val="16"/>
        </w:rPr>
        <w:t xml:space="preserve">, oxidative and adhesive wear in the </w:t>
      </w:r>
      <w:r w:rsidRPr="003D03D3">
        <w:rPr>
          <w:rFonts w:ascii="LindeDaxPowerPoint" w:hAnsi="LindeDaxPowerPoint" w:cs="Arial"/>
          <w:sz w:val="16"/>
          <w:szCs w:val="16"/>
        </w:rPr>
        <w:br/>
        <w:t xml:space="preserve">atmospheric environment. The coefficient of friction of the composite </w:t>
      </w:r>
      <w:r w:rsidRPr="003D03D3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3D03D3">
        <w:rPr>
          <w:rFonts w:ascii="LindeDaxPowerPoint" w:hAnsi="LindeDaxPowerPoint" w:cs="Arial"/>
          <w:sz w:val="16"/>
          <w:szCs w:val="16"/>
        </w:rPr>
        <w:t xml:space="preserve"> is in the …</w:t>
      </w:r>
    </w:p>
    <w:p w14:paraId="3550CBA9" w14:textId="1B15AFA3" w:rsidR="00AD54C7" w:rsidRDefault="00AD54C7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4A168AA2" w14:textId="77777777" w:rsidR="00AA52C0" w:rsidRPr="00AA52C0" w:rsidRDefault="00AA52C0" w:rsidP="00AA52C0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42" w:history="1">
        <w:r w:rsidRPr="00AA52C0">
          <w:rPr>
            <w:rStyle w:val="Hyperlink"/>
            <w:rFonts w:ascii="LindeDaxPowerPoint" w:hAnsi="LindeDaxPowerPoint" w:cs="Arial"/>
            <w:sz w:val="16"/>
            <w:szCs w:val="16"/>
          </w:rPr>
          <w:t xml:space="preserve">Mechanical, Tribological, and Anticorrosion Properties of the </w:t>
        </w:r>
        <w:r w:rsidRPr="00AA52C0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AA52C0">
          <w:rPr>
            <w:rStyle w:val="Hyperlink"/>
            <w:rFonts w:ascii="LindeDaxPowerPoint" w:hAnsi="LindeDaxPowerPoint" w:cs="Arial"/>
            <w:sz w:val="16"/>
            <w:szCs w:val="16"/>
          </w:rPr>
          <w:t>Produced by Magnetron Sputtering of a Ni–Cr–B4C Composite Target</w:t>
        </w:r>
      </w:hyperlink>
    </w:p>
    <w:p w14:paraId="5DD15652" w14:textId="77777777" w:rsidR="00AA52C0" w:rsidRPr="00AA52C0" w:rsidRDefault="00AA52C0" w:rsidP="00AA52C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A52C0">
        <w:rPr>
          <w:rFonts w:ascii="LindeDaxPowerPoint" w:hAnsi="LindeDaxPowerPoint" w:cs="Arial"/>
          <w:sz w:val="16"/>
          <w:szCs w:val="16"/>
        </w:rPr>
        <w:t xml:space="preserve">VV Sirota, SV Zaitsev, DS </w:t>
      </w:r>
      <w:proofErr w:type="spellStart"/>
      <w:r w:rsidRPr="00AA52C0">
        <w:rPr>
          <w:rFonts w:ascii="LindeDaxPowerPoint" w:hAnsi="LindeDaxPowerPoint" w:cs="Arial"/>
          <w:sz w:val="16"/>
          <w:szCs w:val="16"/>
        </w:rPr>
        <w:t>Prokhorenkov</w:t>
      </w:r>
      <w:proofErr w:type="spellEnd"/>
      <w:r w:rsidRPr="00AA52C0">
        <w:rPr>
          <w:rFonts w:ascii="LindeDaxPowerPoint" w:hAnsi="LindeDaxPowerPoint" w:cs="Arial"/>
          <w:sz w:val="16"/>
          <w:szCs w:val="16"/>
        </w:rPr>
        <w:t>… - … and Technologies in …, 2023</w:t>
      </w:r>
    </w:p>
    <w:p w14:paraId="42E97017" w14:textId="77777777" w:rsidR="00AA52C0" w:rsidRPr="00AA52C0" w:rsidRDefault="00AA52C0" w:rsidP="00AA52C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A52C0">
        <w:rPr>
          <w:rFonts w:ascii="LindeDaxPowerPoint" w:hAnsi="LindeDaxPowerPoint" w:cs="Arial"/>
          <w:sz w:val="16"/>
          <w:szCs w:val="16"/>
        </w:rPr>
        <w:t xml:space="preserve">… that the Ni–B–Cr–C </w:t>
      </w:r>
      <w:r w:rsidRPr="00AA52C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AA52C0">
        <w:rPr>
          <w:rFonts w:ascii="LindeDaxPowerPoint" w:hAnsi="LindeDaxPowerPoint" w:cs="Arial"/>
          <w:sz w:val="16"/>
          <w:szCs w:val="16"/>
        </w:rPr>
        <w:t xml:space="preserve"> had good wear resistance. The mechanical wear of </w:t>
      </w:r>
      <w:r w:rsidRPr="00AA52C0">
        <w:rPr>
          <w:rFonts w:ascii="LindeDaxPowerPoint" w:hAnsi="LindeDaxPowerPoint" w:cs="Arial"/>
          <w:sz w:val="16"/>
          <w:szCs w:val="16"/>
        </w:rPr>
        <w:br/>
        <w:t xml:space="preserve">the composite </w:t>
      </w:r>
      <w:r w:rsidRPr="00AA52C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AA52C0">
        <w:rPr>
          <w:rFonts w:ascii="LindeDaxPowerPoint" w:hAnsi="LindeDaxPowerPoint" w:cs="Arial"/>
          <w:sz w:val="16"/>
          <w:szCs w:val="16"/>
        </w:rPr>
        <w:t xml:space="preserve"> is dominated by </w:t>
      </w:r>
      <w:r w:rsidRPr="00AA52C0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AA52C0">
        <w:rPr>
          <w:rFonts w:ascii="LindeDaxPowerPoint" w:hAnsi="LindeDaxPowerPoint" w:cs="Arial"/>
          <w:sz w:val="16"/>
          <w:szCs w:val="16"/>
        </w:rPr>
        <w:t xml:space="preserve">, oxidative and adhesive wear in the </w:t>
      </w:r>
      <w:r w:rsidRPr="00AA52C0">
        <w:rPr>
          <w:rFonts w:ascii="LindeDaxPowerPoint" w:hAnsi="LindeDaxPowerPoint" w:cs="Arial"/>
          <w:sz w:val="16"/>
          <w:szCs w:val="16"/>
        </w:rPr>
        <w:br/>
        <w:t xml:space="preserve">atmospheric environment. The coefficient of friction of the composite </w:t>
      </w:r>
      <w:r w:rsidRPr="00AA52C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AA52C0">
        <w:rPr>
          <w:rFonts w:ascii="LindeDaxPowerPoint" w:hAnsi="LindeDaxPowerPoint" w:cs="Arial"/>
          <w:sz w:val="16"/>
          <w:szCs w:val="16"/>
        </w:rPr>
        <w:t xml:space="preserve"> is in the …</w:t>
      </w:r>
    </w:p>
    <w:p w14:paraId="29FFB8B6" w14:textId="4307285B" w:rsidR="003D03D3" w:rsidRDefault="003D03D3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12A11661" w14:textId="77777777" w:rsidR="00B3745E" w:rsidRPr="00B3745E" w:rsidRDefault="00B3745E" w:rsidP="00B3745E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43" w:history="1">
        <w:r w:rsidRPr="00B3745E">
          <w:rPr>
            <w:rStyle w:val="Hyperlink"/>
            <w:rFonts w:ascii="LindeDaxPowerPoint" w:hAnsi="LindeDaxPowerPoint" w:cs="Arial"/>
            <w:sz w:val="16"/>
            <w:szCs w:val="16"/>
          </w:rPr>
          <w:t xml:space="preserve">Effect of </w:t>
        </w:r>
        <w:proofErr w:type="spellStart"/>
        <w:r w:rsidRPr="00B3745E">
          <w:rPr>
            <w:rStyle w:val="Hyperlink"/>
            <w:rFonts w:ascii="LindeDaxPowerPoint" w:hAnsi="LindeDaxPowerPoint" w:cs="Arial"/>
            <w:sz w:val="16"/>
            <w:szCs w:val="16"/>
          </w:rPr>
          <w:t>NiAl</w:t>
        </w:r>
        <w:proofErr w:type="spellEnd"/>
        <w:r w:rsidRPr="00B3745E">
          <w:rPr>
            <w:rStyle w:val="Hyperlink"/>
            <w:rFonts w:ascii="LindeDaxPowerPoint" w:hAnsi="LindeDaxPowerPoint" w:cs="Arial"/>
            <w:sz w:val="16"/>
            <w:szCs w:val="16"/>
          </w:rPr>
          <w:t xml:space="preserve"> Bond Layer on the Wear Resistance of an Austenitic </w:t>
        </w:r>
        <w:proofErr w:type="gramStart"/>
        <w:r w:rsidRPr="00B3745E">
          <w:rPr>
            <w:rStyle w:val="Hyperlink"/>
            <w:rFonts w:ascii="LindeDaxPowerPoint" w:hAnsi="LindeDaxPowerPoint" w:cs="Arial"/>
            <w:sz w:val="16"/>
            <w:szCs w:val="16"/>
          </w:rPr>
          <w:t>Stainless Steel</w:t>
        </w:r>
        <w:proofErr w:type="gramEnd"/>
        <w:r w:rsidRPr="00B3745E">
          <w:rPr>
            <w:rStyle w:val="Hyperlink"/>
            <w:rFonts w:ascii="LindeDaxPowerPoint" w:hAnsi="LindeDaxPowerPoint" w:cs="Arial"/>
            <w:sz w:val="16"/>
            <w:szCs w:val="16"/>
          </w:rPr>
          <w:t xml:space="preserve"> </w:t>
        </w:r>
        <w:r w:rsidRPr="00B3745E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B3745E">
          <w:rPr>
            <w:rStyle w:val="Hyperlink"/>
            <w:rFonts w:ascii="LindeDaxPowerPoint" w:hAnsi="LindeDaxPowerPoint" w:cs="Arial"/>
            <w:sz w:val="16"/>
            <w:szCs w:val="16"/>
          </w:rPr>
          <w:t>Obtained by Arc Spray Process</w:t>
        </w:r>
      </w:hyperlink>
    </w:p>
    <w:p w14:paraId="48E455B0" w14:textId="77777777" w:rsidR="00B3745E" w:rsidRPr="00B3745E" w:rsidRDefault="00B3745E" w:rsidP="00B3745E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B3745E">
        <w:rPr>
          <w:rFonts w:ascii="LindeDaxPowerPoint" w:hAnsi="LindeDaxPowerPoint" w:cs="Arial"/>
          <w:sz w:val="16"/>
          <w:szCs w:val="16"/>
        </w:rPr>
        <w:t xml:space="preserve">A </w:t>
      </w:r>
      <w:proofErr w:type="spellStart"/>
      <w:r w:rsidRPr="00B3745E">
        <w:rPr>
          <w:rFonts w:ascii="LindeDaxPowerPoint" w:hAnsi="LindeDaxPowerPoint" w:cs="Arial"/>
          <w:sz w:val="16"/>
          <w:szCs w:val="16"/>
        </w:rPr>
        <w:t>Sadki</w:t>
      </w:r>
      <w:proofErr w:type="spellEnd"/>
      <w:r w:rsidRPr="00B3745E">
        <w:rPr>
          <w:rFonts w:ascii="LindeDaxPowerPoint" w:hAnsi="LindeDaxPowerPoint" w:cs="Arial"/>
          <w:sz w:val="16"/>
          <w:szCs w:val="16"/>
        </w:rPr>
        <w:t xml:space="preserve">, R Younes, MA </w:t>
      </w:r>
      <w:proofErr w:type="spellStart"/>
      <w:r w:rsidRPr="00B3745E">
        <w:rPr>
          <w:rFonts w:ascii="LindeDaxPowerPoint" w:hAnsi="LindeDaxPowerPoint" w:cs="Arial"/>
          <w:sz w:val="16"/>
          <w:szCs w:val="16"/>
        </w:rPr>
        <w:t>Bradai</w:t>
      </w:r>
      <w:proofErr w:type="spellEnd"/>
      <w:r w:rsidRPr="00B3745E">
        <w:rPr>
          <w:rFonts w:ascii="LindeDaxPowerPoint" w:hAnsi="LindeDaxPowerPoint" w:cs="Arial"/>
          <w:sz w:val="16"/>
          <w:szCs w:val="16"/>
        </w:rPr>
        <w:t xml:space="preserve">, N </w:t>
      </w:r>
      <w:proofErr w:type="spellStart"/>
      <w:r w:rsidRPr="00B3745E">
        <w:rPr>
          <w:rFonts w:ascii="LindeDaxPowerPoint" w:hAnsi="LindeDaxPowerPoint" w:cs="Arial"/>
          <w:sz w:val="16"/>
          <w:szCs w:val="16"/>
        </w:rPr>
        <w:t>Mesrati</w:t>
      </w:r>
      <w:proofErr w:type="spellEnd"/>
      <w:r w:rsidRPr="00B3745E">
        <w:rPr>
          <w:rFonts w:ascii="LindeDaxPowerPoint" w:hAnsi="LindeDaxPowerPoint" w:cs="Arial"/>
          <w:sz w:val="16"/>
          <w:szCs w:val="16"/>
        </w:rPr>
        <w:t> - SAE International Journal of Materials and …, 2023</w:t>
      </w:r>
    </w:p>
    <w:p w14:paraId="7AB82197" w14:textId="77777777" w:rsidR="00B3745E" w:rsidRPr="00B3745E" w:rsidRDefault="00B3745E" w:rsidP="00B3745E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B3745E">
        <w:rPr>
          <w:rFonts w:ascii="LindeDaxPowerPoint" w:hAnsi="LindeDaxPowerPoint" w:cs="Arial"/>
          <w:sz w:val="16"/>
          <w:szCs w:val="16"/>
        </w:rPr>
        <w:t xml:space="preserve">… In this comparative study, it can be seen that the </w:t>
      </w:r>
      <w:proofErr w:type="gramStart"/>
      <w:r w:rsidRPr="00B3745E">
        <w:rPr>
          <w:rFonts w:ascii="LindeDaxPowerPoint" w:hAnsi="LindeDaxPowerPoint" w:cs="Arial"/>
          <w:sz w:val="16"/>
          <w:szCs w:val="16"/>
        </w:rPr>
        <w:t>stainless steel</w:t>
      </w:r>
      <w:proofErr w:type="gramEnd"/>
      <w:r w:rsidRPr="00B3745E">
        <w:rPr>
          <w:rFonts w:ascii="LindeDaxPowerPoint" w:hAnsi="LindeDaxPowerPoint" w:cs="Arial"/>
          <w:sz w:val="16"/>
          <w:szCs w:val="16"/>
        </w:rPr>
        <w:t xml:space="preserve"> </w:t>
      </w:r>
      <w:r w:rsidRPr="00B3745E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B3745E">
        <w:rPr>
          <w:rFonts w:ascii="LindeDaxPowerPoint" w:hAnsi="LindeDaxPowerPoint" w:cs="Arial"/>
          <w:sz w:val="16"/>
          <w:szCs w:val="16"/>
        </w:rPr>
        <w:t xml:space="preserve"> made with </w:t>
      </w:r>
      <w:r w:rsidRPr="00B3745E">
        <w:rPr>
          <w:rFonts w:ascii="LindeDaxPowerPoint" w:hAnsi="LindeDaxPowerPoint" w:cs="Arial"/>
          <w:sz w:val="16"/>
          <w:szCs w:val="16"/>
        </w:rPr>
        <w:br/>
        <w:t xml:space="preserve">an undercoat is the most resistant to </w:t>
      </w:r>
      <w:r w:rsidRPr="00B3745E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B3745E">
        <w:rPr>
          <w:rFonts w:ascii="LindeDaxPowerPoint" w:hAnsi="LindeDaxPowerPoint" w:cs="Arial"/>
          <w:sz w:val="16"/>
          <w:szCs w:val="16"/>
        </w:rPr>
        <w:t xml:space="preserve"> wear because it represents the lowest </w:t>
      </w:r>
      <w:r w:rsidRPr="00B3745E">
        <w:rPr>
          <w:rFonts w:ascii="LindeDaxPowerPoint" w:hAnsi="LindeDaxPowerPoint" w:cs="Arial"/>
          <w:sz w:val="16"/>
          <w:szCs w:val="16"/>
        </w:rPr>
        <w:br/>
        <w:t>wear rate obtained for the two sliding speeds. This can be explained by the …</w:t>
      </w:r>
    </w:p>
    <w:p w14:paraId="04A40401" w14:textId="113B34A3" w:rsidR="00AA52C0" w:rsidRDefault="00AA52C0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1A72907D" w14:textId="77777777" w:rsidR="00E725C8" w:rsidRPr="00E725C8" w:rsidRDefault="00E725C8" w:rsidP="00E725C8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44" w:history="1">
        <w:r w:rsidRPr="00E725C8">
          <w:rPr>
            <w:rStyle w:val="Hyperlink"/>
            <w:rFonts w:ascii="LindeDaxPowerPoint" w:hAnsi="LindeDaxPowerPoint" w:cs="Arial"/>
            <w:sz w:val="16"/>
            <w:szCs w:val="16"/>
          </w:rPr>
          <w:t xml:space="preserve">Tribological properties of self-healing </w:t>
        </w:r>
        <w:proofErr w:type="spellStart"/>
        <w:r w:rsidRPr="00E725C8">
          <w:rPr>
            <w:rStyle w:val="Hyperlink"/>
            <w:rFonts w:ascii="LindeDaxPowerPoint" w:hAnsi="LindeDaxPowerPoint" w:cs="Arial"/>
            <w:sz w:val="16"/>
            <w:szCs w:val="16"/>
          </w:rPr>
          <w:t>NiCrAlY</w:t>
        </w:r>
        <w:proofErr w:type="spellEnd"/>
        <w:r w:rsidRPr="00E725C8">
          <w:rPr>
            <w:rStyle w:val="Hyperlink"/>
            <w:rFonts w:ascii="LindeDaxPowerPoint" w:hAnsi="LindeDaxPowerPoint" w:cs="Arial"/>
            <w:sz w:val="16"/>
            <w:szCs w:val="16"/>
          </w:rPr>
          <w:t xml:space="preserve">/Cr3C2-Ti3AlC2 </w:t>
        </w:r>
        <w:r w:rsidRPr="00E725C8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E725C8">
          <w:rPr>
            <w:rStyle w:val="Hyperlink"/>
            <w:rFonts w:ascii="LindeDaxPowerPoint" w:hAnsi="LindeDaxPowerPoint" w:cs="Arial"/>
            <w:sz w:val="16"/>
            <w:szCs w:val="16"/>
          </w:rPr>
          <w:t>at high temperatures</w:t>
        </w:r>
      </w:hyperlink>
    </w:p>
    <w:p w14:paraId="381DC94D" w14:textId="77777777" w:rsidR="00E725C8" w:rsidRPr="00E725C8" w:rsidRDefault="00E725C8" w:rsidP="00E725C8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E725C8">
        <w:rPr>
          <w:rFonts w:ascii="LindeDaxPowerPoint" w:hAnsi="LindeDaxPowerPoint" w:cs="Arial"/>
          <w:sz w:val="16"/>
          <w:szCs w:val="16"/>
        </w:rPr>
        <w:t>H Chen, B Hu, J Wang, J Wang, Y Gao - Surface and Coatings Technology, 2023</w:t>
      </w:r>
    </w:p>
    <w:p w14:paraId="69C06A28" w14:textId="77777777" w:rsidR="00E725C8" w:rsidRPr="00E725C8" w:rsidRDefault="00E725C8" w:rsidP="00E725C8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E725C8">
        <w:rPr>
          <w:rFonts w:ascii="LindeDaxPowerPoint" w:hAnsi="LindeDaxPowerPoint" w:cs="Arial"/>
          <w:sz w:val="16"/>
          <w:szCs w:val="16"/>
        </w:rPr>
        <w:t xml:space="preserve">… Among these </w:t>
      </w:r>
      <w:r w:rsidRPr="00E725C8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725C8">
        <w:rPr>
          <w:rFonts w:ascii="LindeDaxPowerPoint" w:hAnsi="LindeDaxPowerPoint" w:cs="Arial"/>
          <w:sz w:val="16"/>
          <w:szCs w:val="16"/>
        </w:rPr>
        <w:t xml:space="preserve"> systems, alumina containing </w:t>
      </w:r>
      <w:r w:rsidRPr="00E725C8">
        <w:rPr>
          <w:rFonts w:ascii="LindeDaxPowerPoint" w:hAnsi="LindeDaxPowerPoint" w:cs="Arial"/>
          <w:b/>
          <w:bCs/>
          <w:sz w:val="16"/>
          <w:szCs w:val="16"/>
        </w:rPr>
        <w:t>abrasives</w:t>
      </w:r>
      <w:r w:rsidRPr="00E725C8">
        <w:rPr>
          <w:rFonts w:ascii="LindeDaxPowerPoint" w:hAnsi="LindeDaxPowerPoint" w:cs="Arial"/>
          <w:sz w:val="16"/>
          <w:szCs w:val="16"/>
        </w:rPr>
        <w:t xml:space="preserve"> react quickly with </w:t>
      </w:r>
      <w:r w:rsidRPr="00E725C8">
        <w:rPr>
          <w:rFonts w:ascii="LindeDaxPowerPoint" w:hAnsi="LindeDaxPowerPoint" w:cs="Arial"/>
          <w:sz w:val="16"/>
          <w:szCs w:val="16"/>
        </w:rPr>
        <w:br/>
        <w:t xml:space="preserve">the Ni-based alloy phases, giving rise to the … </w:t>
      </w:r>
      <w:r w:rsidRPr="00E725C8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E725C8">
        <w:rPr>
          <w:rFonts w:ascii="LindeDaxPowerPoint" w:hAnsi="LindeDaxPowerPoint" w:cs="Arial"/>
          <w:sz w:val="16"/>
          <w:szCs w:val="16"/>
        </w:rPr>
        <w:t xml:space="preserve"> particles, deteriorating the </w:t>
      </w:r>
      <w:r w:rsidRPr="00E725C8">
        <w:rPr>
          <w:rFonts w:ascii="LindeDaxPowerPoint" w:hAnsi="LindeDaxPowerPoint" w:cs="Arial"/>
          <w:sz w:val="16"/>
          <w:szCs w:val="16"/>
        </w:rPr>
        <w:br/>
        <w:t xml:space="preserve">wear resistance of the </w:t>
      </w:r>
      <w:r w:rsidRPr="00E725C8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725C8">
        <w:rPr>
          <w:rFonts w:ascii="LindeDaxPowerPoint" w:hAnsi="LindeDaxPowerPoint" w:cs="Arial"/>
          <w:sz w:val="16"/>
          <w:szCs w:val="16"/>
        </w:rPr>
        <w:t xml:space="preserve">. At 1000 C, </w:t>
      </w:r>
      <w:proofErr w:type="spellStart"/>
      <w:r w:rsidRPr="00E725C8">
        <w:rPr>
          <w:rFonts w:ascii="LindeDaxPowerPoint" w:hAnsi="LindeDaxPowerPoint" w:cs="Arial"/>
          <w:sz w:val="16"/>
          <w:szCs w:val="16"/>
        </w:rPr>
        <w:t>cBN</w:t>
      </w:r>
      <w:proofErr w:type="spellEnd"/>
      <w:r w:rsidRPr="00E725C8">
        <w:rPr>
          <w:rFonts w:ascii="LindeDaxPowerPoint" w:hAnsi="LindeDaxPowerPoint" w:cs="Arial"/>
          <w:sz w:val="16"/>
          <w:szCs w:val="16"/>
        </w:rPr>
        <w:t xml:space="preserve"> particles tends to shed, and the …</w:t>
      </w:r>
    </w:p>
    <w:p w14:paraId="275EFBED" w14:textId="59E4B54D" w:rsidR="00B3745E" w:rsidRDefault="00B3745E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6A4AAA33" w14:textId="77777777" w:rsidR="00E0686D" w:rsidRPr="00E0686D" w:rsidRDefault="00E0686D" w:rsidP="00E0686D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45" w:history="1">
        <w:r w:rsidRPr="00E0686D">
          <w:rPr>
            <w:rStyle w:val="Hyperlink"/>
            <w:rFonts w:ascii="LindeDaxPowerPoint" w:hAnsi="LindeDaxPowerPoint" w:cs="Arial"/>
            <w:sz w:val="16"/>
            <w:szCs w:val="16"/>
          </w:rPr>
          <w:t xml:space="preserve">Mechanical Properties and Wear Resistance of </w:t>
        </w:r>
        <w:proofErr w:type="spellStart"/>
        <w:r w:rsidRPr="00E0686D">
          <w:rPr>
            <w:rStyle w:val="Hyperlink"/>
            <w:rFonts w:ascii="LindeDaxPowerPoint" w:hAnsi="LindeDaxPowerPoint" w:cs="Arial"/>
            <w:sz w:val="16"/>
            <w:szCs w:val="16"/>
          </w:rPr>
          <w:t>CrSiN</w:t>
        </w:r>
        <w:proofErr w:type="spellEnd"/>
        <w:r w:rsidRPr="00E0686D">
          <w:rPr>
            <w:rStyle w:val="Hyperlink"/>
            <w:rFonts w:ascii="LindeDaxPowerPoint" w:hAnsi="LindeDaxPowerPoint" w:cs="Arial"/>
            <w:sz w:val="16"/>
            <w:szCs w:val="16"/>
          </w:rPr>
          <w:t xml:space="preserve"> </w:t>
        </w:r>
        <w:r w:rsidRPr="00E0686D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E0686D">
          <w:rPr>
            <w:rStyle w:val="Hyperlink"/>
            <w:rFonts w:ascii="LindeDaxPowerPoint" w:hAnsi="LindeDaxPowerPoint" w:cs="Arial"/>
            <w:sz w:val="16"/>
            <w:szCs w:val="16"/>
          </w:rPr>
          <w:t>Fabricated by Magnetron Sputtering on W18Cr4V Steel</w:t>
        </w:r>
      </w:hyperlink>
    </w:p>
    <w:p w14:paraId="4D704456" w14:textId="77777777" w:rsidR="00E0686D" w:rsidRPr="00E0686D" w:rsidRDefault="00E0686D" w:rsidP="00E0686D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E0686D">
        <w:rPr>
          <w:rFonts w:ascii="LindeDaxPowerPoint" w:hAnsi="LindeDaxPowerPoint" w:cs="Arial"/>
          <w:sz w:val="16"/>
          <w:szCs w:val="16"/>
        </w:rPr>
        <w:t>C Cui, C Yang - Coatings, 2023</w:t>
      </w:r>
    </w:p>
    <w:p w14:paraId="66FA80F7" w14:textId="77777777" w:rsidR="00E0686D" w:rsidRPr="00E0686D" w:rsidRDefault="00E0686D" w:rsidP="00E0686D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E0686D">
        <w:rPr>
          <w:rFonts w:ascii="LindeDaxPowerPoint" w:hAnsi="LindeDaxPowerPoint" w:cs="Arial"/>
          <w:sz w:val="16"/>
          <w:szCs w:val="16"/>
        </w:rPr>
        <w:t>… In contrast, Figure 9</w:t>
      </w:r>
      <w:proofErr w:type="gramStart"/>
      <w:r w:rsidRPr="00E0686D">
        <w:rPr>
          <w:rFonts w:ascii="LindeDaxPowerPoint" w:hAnsi="LindeDaxPowerPoint" w:cs="Arial"/>
          <w:sz w:val="16"/>
          <w:szCs w:val="16"/>
        </w:rPr>
        <w:t>c,d</w:t>
      </w:r>
      <w:proofErr w:type="gramEnd"/>
      <w:r w:rsidRPr="00E0686D">
        <w:rPr>
          <w:rFonts w:ascii="LindeDaxPowerPoint" w:hAnsi="LindeDaxPowerPoint" w:cs="Arial"/>
          <w:sz w:val="16"/>
          <w:szCs w:val="16"/>
        </w:rPr>
        <w:t xml:space="preserve"> only show a number of furrows; the appearance of the </w:t>
      </w:r>
      <w:r w:rsidRPr="00E0686D">
        <w:rPr>
          <w:rFonts w:ascii="LindeDaxPowerPoint" w:hAnsi="LindeDaxPowerPoint" w:cs="Arial"/>
          <w:sz w:val="16"/>
          <w:szCs w:val="16"/>
        </w:rPr>
        <w:br/>
        <w:t xml:space="preserve">furrows indicates the </w:t>
      </w:r>
      <w:r w:rsidRPr="00E0686D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0686D">
        <w:rPr>
          <w:rFonts w:ascii="LindeDaxPowerPoint" w:hAnsi="LindeDaxPowerPoint" w:cs="Arial"/>
          <w:sz w:val="16"/>
          <w:szCs w:val="16"/>
        </w:rPr>
        <w:t xml:space="preserve"> belongs to </w:t>
      </w:r>
      <w:r w:rsidRPr="00E0686D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E0686D">
        <w:rPr>
          <w:rFonts w:ascii="LindeDaxPowerPoint" w:hAnsi="LindeDaxPowerPoint" w:cs="Arial"/>
          <w:sz w:val="16"/>
          <w:szCs w:val="16"/>
        </w:rPr>
        <w:t xml:space="preserve"> wear [26]. In … From this, we know </w:t>
      </w:r>
      <w:r w:rsidRPr="00E0686D">
        <w:rPr>
          <w:rFonts w:ascii="LindeDaxPowerPoint" w:hAnsi="LindeDaxPowerPoint" w:cs="Arial"/>
          <w:sz w:val="16"/>
          <w:szCs w:val="16"/>
        </w:rPr>
        <w:br/>
        <w:t xml:space="preserve">that the wear mechanisms of coatings are severe </w:t>
      </w:r>
      <w:r w:rsidRPr="00E0686D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E0686D">
        <w:rPr>
          <w:rFonts w:ascii="LindeDaxPowerPoint" w:hAnsi="LindeDaxPowerPoint" w:cs="Arial"/>
          <w:sz w:val="16"/>
          <w:szCs w:val="16"/>
        </w:rPr>
        <w:t xml:space="preserve"> wear and mild adhesive …</w:t>
      </w:r>
    </w:p>
    <w:p w14:paraId="360C31A0" w14:textId="189C6E12" w:rsidR="00E725C8" w:rsidRDefault="00E725C8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0331AF40" w14:textId="77777777" w:rsidR="001307C0" w:rsidRPr="001307C0" w:rsidRDefault="001307C0" w:rsidP="001307C0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46" w:history="1">
        <w:r w:rsidRPr="001307C0">
          <w:rPr>
            <w:rStyle w:val="Hyperlink"/>
            <w:rFonts w:ascii="LindeDaxPowerPoint" w:hAnsi="LindeDaxPowerPoint" w:cs="Arial"/>
            <w:sz w:val="16"/>
            <w:szCs w:val="16"/>
          </w:rPr>
          <w:t>The post</w:t>
        </w:r>
        <w:r w:rsidRPr="001307C0">
          <w:rPr>
            <w:rStyle w:val="Hyperlink"/>
            <w:rFonts w:ascii="Cambria Math" w:hAnsi="Cambria Math" w:cs="Cambria Math"/>
            <w:sz w:val="16"/>
            <w:szCs w:val="16"/>
          </w:rPr>
          <w:t>‐</w:t>
        </w:r>
        <w:r w:rsidRPr="001307C0">
          <w:rPr>
            <w:rStyle w:val="Hyperlink"/>
            <w:rFonts w:ascii="LindeDaxPowerPoint" w:hAnsi="LindeDaxPowerPoint" w:cs="Arial"/>
            <w:sz w:val="16"/>
            <w:szCs w:val="16"/>
          </w:rPr>
          <w:t xml:space="preserve">annealing effect on tribological and corrosion behaviors of </w:t>
        </w:r>
        <w:proofErr w:type="spellStart"/>
        <w:r w:rsidRPr="001307C0">
          <w:rPr>
            <w:rStyle w:val="Hyperlink"/>
            <w:rFonts w:ascii="LindeDaxPowerPoint" w:hAnsi="LindeDaxPowerPoint" w:cs="Arial"/>
            <w:sz w:val="16"/>
            <w:szCs w:val="16"/>
          </w:rPr>
          <w:t>CrN</w:t>
        </w:r>
        <w:proofErr w:type="spellEnd"/>
        <w:r w:rsidRPr="001307C0">
          <w:rPr>
            <w:rStyle w:val="Hyperlink"/>
            <w:rFonts w:ascii="LindeDaxPowerPoint" w:hAnsi="LindeDaxPowerPoint" w:cs="Arial"/>
            <w:sz w:val="16"/>
            <w:szCs w:val="16"/>
          </w:rPr>
          <w:t>/</w:t>
        </w:r>
        <w:proofErr w:type="spellStart"/>
        <w:r w:rsidRPr="001307C0">
          <w:rPr>
            <w:rStyle w:val="Hyperlink"/>
            <w:rFonts w:ascii="LindeDaxPowerPoint" w:hAnsi="LindeDaxPowerPoint" w:cs="Arial"/>
            <w:sz w:val="16"/>
            <w:szCs w:val="16"/>
          </w:rPr>
          <w:t>AlCrN</w:t>
        </w:r>
        <w:proofErr w:type="spellEnd"/>
        <w:r w:rsidRPr="001307C0">
          <w:rPr>
            <w:rStyle w:val="Hyperlink"/>
            <w:rFonts w:ascii="LindeDaxPowerPoint" w:hAnsi="LindeDaxPowerPoint" w:cs="Arial"/>
            <w:sz w:val="16"/>
            <w:szCs w:val="16"/>
          </w:rPr>
          <w:t xml:space="preserve"> multi</w:t>
        </w:r>
        <w:r w:rsidRPr="001307C0">
          <w:rPr>
            <w:rStyle w:val="Hyperlink"/>
            <w:rFonts w:ascii="Cambria Math" w:hAnsi="Cambria Math" w:cs="Cambria Math"/>
            <w:sz w:val="16"/>
            <w:szCs w:val="16"/>
          </w:rPr>
          <w:t>‐</w:t>
        </w:r>
        <w:r w:rsidRPr="001307C0">
          <w:rPr>
            <w:rStyle w:val="Hyperlink"/>
            <w:rFonts w:ascii="LindeDaxPowerPoint" w:hAnsi="LindeDaxPowerPoint" w:cs="Arial"/>
            <w:sz w:val="16"/>
            <w:szCs w:val="16"/>
          </w:rPr>
          <w:t xml:space="preserve">layered </w:t>
        </w:r>
        <w:r w:rsidRPr="001307C0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1307C0">
          <w:rPr>
            <w:rStyle w:val="Hyperlink"/>
            <w:rFonts w:ascii="LindeDaxPowerPoint" w:hAnsi="LindeDaxPowerPoint" w:cs="Arial"/>
            <w:sz w:val="16"/>
            <w:szCs w:val="16"/>
          </w:rPr>
          <w:t>applied by CAE</w:t>
        </w:r>
        <w:r w:rsidRPr="001307C0">
          <w:rPr>
            <w:rStyle w:val="Hyperlink"/>
            <w:rFonts w:ascii="Cambria Math" w:hAnsi="Cambria Math" w:cs="Cambria Math"/>
            <w:sz w:val="16"/>
            <w:szCs w:val="16"/>
          </w:rPr>
          <w:t>‐</w:t>
        </w:r>
        <w:r w:rsidRPr="001307C0">
          <w:rPr>
            <w:rStyle w:val="Hyperlink"/>
            <w:rFonts w:ascii="LindeDaxPowerPoint" w:hAnsi="LindeDaxPowerPoint" w:cs="Arial"/>
            <w:sz w:val="16"/>
            <w:szCs w:val="16"/>
          </w:rPr>
          <w:t>PVD</w:t>
        </w:r>
      </w:hyperlink>
    </w:p>
    <w:p w14:paraId="241CCBE5" w14:textId="77777777" w:rsidR="001307C0" w:rsidRPr="001307C0" w:rsidRDefault="001307C0" w:rsidP="001307C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1307C0">
        <w:rPr>
          <w:rFonts w:ascii="LindeDaxPowerPoint" w:hAnsi="LindeDaxPowerPoint" w:cs="Arial"/>
          <w:sz w:val="16"/>
          <w:szCs w:val="16"/>
        </w:rPr>
        <w:t xml:space="preserve">E </w:t>
      </w:r>
      <w:proofErr w:type="spellStart"/>
      <w:r w:rsidRPr="001307C0">
        <w:rPr>
          <w:rFonts w:ascii="LindeDaxPowerPoint" w:hAnsi="LindeDaxPowerPoint" w:cs="Arial"/>
          <w:sz w:val="16"/>
          <w:szCs w:val="16"/>
        </w:rPr>
        <w:t>Lotfi</w:t>
      </w:r>
      <w:r w:rsidRPr="001307C0">
        <w:rPr>
          <w:rFonts w:ascii="Cambria Math" w:hAnsi="Cambria Math" w:cs="Cambria Math"/>
          <w:sz w:val="16"/>
          <w:szCs w:val="16"/>
        </w:rPr>
        <w:t>‐</w:t>
      </w:r>
      <w:r w:rsidRPr="001307C0">
        <w:rPr>
          <w:rFonts w:ascii="LindeDaxPowerPoint" w:hAnsi="LindeDaxPowerPoint" w:cs="Arial"/>
          <w:sz w:val="16"/>
          <w:szCs w:val="16"/>
        </w:rPr>
        <w:t>Khojasteh</w:t>
      </w:r>
      <w:proofErr w:type="spellEnd"/>
      <w:r w:rsidRPr="001307C0">
        <w:rPr>
          <w:rFonts w:ascii="LindeDaxPowerPoint" w:hAnsi="LindeDaxPowerPoint" w:cs="Arial"/>
          <w:sz w:val="16"/>
          <w:szCs w:val="16"/>
        </w:rPr>
        <w:t xml:space="preserve">, H </w:t>
      </w:r>
      <w:proofErr w:type="spellStart"/>
      <w:r w:rsidRPr="001307C0">
        <w:rPr>
          <w:rFonts w:ascii="LindeDaxPowerPoint" w:hAnsi="LindeDaxPowerPoint" w:cs="Arial"/>
          <w:sz w:val="16"/>
          <w:szCs w:val="16"/>
        </w:rPr>
        <w:t>Elmkhah</w:t>
      </w:r>
      <w:proofErr w:type="spellEnd"/>
      <w:r w:rsidRPr="001307C0">
        <w:rPr>
          <w:rFonts w:ascii="LindeDaxPowerPoint" w:hAnsi="LindeDaxPowerPoint" w:cs="Arial"/>
          <w:sz w:val="16"/>
          <w:szCs w:val="16"/>
        </w:rPr>
        <w:t xml:space="preserve">, M Nouri, O </w:t>
      </w:r>
      <w:proofErr w:type="spellStart"/>
      <w:r w:rsidRPr="001307C0">
        <w:rPr>
          <w:rFonts w:ascii="LindeDaxPowerPoint" w:hAnsi="LindeDaxPowerPoint" w:cs="Arial"/>
          <w:sz w:val="16"/>
          <w:szCs w:val="16"/>
        </w:rPr>
        <w:t>Imantalab</w:t>
      </w:r>
      <w:proofErr w:type="spellEnd"/>
      <w:r w:rsidRPr="001307C0">
        <w:rPr>
          <w:rFonts w:ascii="LindeDaxPowerPoint" w:hAnsi="LindeDaxPowerPoint" w:cs="Arial"/>
          <w:sz w:val="16"/>
          <w:szCs w:val="16"/>
        </w:rPr>
        <w:t>… - International Journal of Applied …</w:t>
      </w:r>
    </w:p>
    <w:p w14:paraId="7FC6D905" w14:textId="77777777" w:rsidR="001307C0" w:rsidRPr="001307C0" w:rsidRDefault="001307C0" w:rsidP="001307C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1307C0">
        <w:rPr>
          <w:rFonts w:ascii="LindeDaxPowerPoint" w:hAnsi="LindeDaxPowerPoint" w:cs="Arial"/>
          <w:sz w:val="16"/>
          <w:szCs w:val="16"/>
        </w:rPr>
        <w:t xml:space="preserve">… 6 (a), the predominant mechanism in the as-deposited </w:t>
      </w:r>
      <w:r w:rsidRPr="001307C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1307C0">
        <w:rPr>
          <w:rFonts w:ascii="LindeDaxPowerPoint" w:hAnsi="LindeDaxPowerPoint" w:cs="Arial"/>
          <w:sz w:val="16"/>
          <w:szCs w:val="16"/>
        </w:rPr>
        <w:t xml:space="preserve"> is </w:t>
      </w:r>
      <w:r w:rsidRPr="001307C0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1307C0">
        <w:rPr>
          <w:rFonts w:ascii="LindeDaxPowerPoint" w:hAnsi="LindeDaxPowerPoint" w:cs="Arial"/>
          <w:sz w:val="16"/>
          <w:szCs w:val="16"/>
        </w:rPr>
        <w:t xml:space="preserve"> wear, </w:t>
      </w:r>
      <w:r w:rsidRPr="001307C0">
        <w:rPr>
          <w:rFonts w:ascii="LindeDaxPowerPoint" w:hAnsi="LindeDaxPowerPoint" w:cs="Arial"/>
          <w:sz w:val="16"/>
          <w:szCs w:val="16"/>
        </w:rPr>
        <w:br/>
        <w:t xml:space="preserve">and plowing is visible on the surface. Attached wear debris is also seen in parts of </w:t>
      </w:r>
      <w:r w:rsidRPr="001307C0">
        <w:rPr>
          <w:rFonts w:ascii="LindeDaxPowerPoint" w:hAnsi="LindeDaxPowerPoint" w:cs="Arial"/>
          <w:sz w:val="16"/>
          <w:szCs w:val="16"/>
        </w:rPr>
        <w:br/>
        <w:t>the wear scar. EDS analysis shows that the chemical composition of the wear track …</w:t>
      </w:r>
    </w:p>
    <w:p w14:paraId="443779B0" w14:textId="6F54A07F" w:rsidR="00E0686D" w:rsidRDefault="00E0686D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1A188F67" w14:textId="77777777" w:rsidR="005B2FA2" w:rsidRPr="005B2FA2" w:rsidRDefault="005B2FA2" w:rsidP="005B2FA2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47" w:history="1">
        <w:r w:rsidRPr="005B2FA2">
          <w:rPr>
            <w:rStyle w:val="Hyperlink"/>
            <w:rFonts w:ascii="LindeDaxPowerPoint" w:hAnsi="LindeDaxPowerPoint" w:cs="Arial"/>
            <w:sz w:val="16"/>
            <w:szCs w:val="16"/>
          </w:rPr>
          <w:t xml:space="preserve">Effect of </w:t>
        </w:r>
        <w:proofErr w:type="spellStart"/>
        <w:r w:rsidRPr="005B2FA2">
          <w:rPr>
            <w:rStyle w:val="Hyperlink"/>
            <w:rFonts w:ascii="LindeDaxPowerPoint" w:hAnsi="LindeDaxPowerPoint" w:cs="Arial"/>
            <w:sz w:val="16"/>
            <w:szCs w:val="16"/>
          </w:rPr>
          <w:t>Ti</w:t>
        </w:r>
        <w:proofErr w:type="spellEnd"/>
        <w:r w:rsidRPr="005B2FA2">
          <w:rPr>
            <w:rStyle w:val="Hyperlink"/>
            <w:rFonts w:ascii="LindeDaxPowerPoint" w:hAnsi="LindeDaxPowerPoint" w:cs="Arial"/>
            <w:sz w:val="16"/>
            <w:szCs w:val="16"/>
          </w:rPr>
          <w:t xml:space="preserve"> content on wear and high-temperature oxidation resistances of laser-clad </w:t>
        </w:r>
        <w:proofErr w:type="spellStart"/>
        <w:r w:rsidRPr="005B2FA2">
          <w:rPr>
            <w:rStyle w:val="Hyperlink"/>
            <w:rFonts w:ascii="LindeDaxPowerPoint" w:hAnsi="LindeDaxPowerPoint" w:cs="Arial"/>
            <w:sz w:val="16"/>
            <w:szCs w:val="16"/>
          </w:rPr>
          <w:t>CoCrMoNbTix</w:t>
        </w:r>
        <w:proofErr w:type="spellEnd"/>
        <w:r w:rsidRPr="005B2FA2">
          <w:rPr>
            <w:rStyle w:val="Hyperlink"/>
            <w:rFonts w:ascii="LindeDaxPowerPoint" w:hAnsi="LindeDaxPowerPoint" w:cs="Arial"/>
            <w:sz w:val="16"/>
            <w:szCs w:val="16"/>
          </w:rPr>
          <w:t xml:space="preserve"> high-entropy alloy </w:t>
        </w:r>
        <w:r w:rsidRPr="005B2FA2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coating</w:t>
        </w:r>
      </w:hyperlink>
    </w:p>
    <w:p w14:paraId="3B421D5A" w14:textId="77777777" w:rsidR="005B2FA2" w:rsidRPr="005B2FA2" w:rsidRDefault="005B2FA2" w:rsidP="005B2FA2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5B2FA2">
        <w:rPr>
          <w:rFonts w:ascii="LindeDaxPowerPoint" w:hAnsi="LindeDaxPowerPoint" w:cs="Arial"/>
          <w:sz w:val="16"/>
          <w:szCs w:val="16"/>
        </w:rPr>
        <w:t>S Zhang, W Qi, R Zhang - Materials Letters, 2023</w:t>
      </w:r>
    </w:p>
    <w:p w14:paraId="726CC6FE" w14:textId="77777777" w:rsidR="005B2FA2" w:rsidRPr="005B2FA2" w:rsidRDefault="005B2FA2" w:rsidP="005B2FA2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5B2FA2">
        <w:rPr>
          <w:rFonts w:ascii="LindeDaxPowerPoint" w:hAnsi="LindeDaxPowerPoint" w:cs="Arial"/>
          <w:sz w:val="16"/>
          <w:szCs w:val="16"/>
        </w:rPr>
        <w:t xml:space="preserve">… The wear mechanism is mainly </w:t>
      </w:r>
      <w:r w:rsidRPr="005B2FA2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5B2FA2">
        <w:rPr>
          <w:rFonts w:ascii="LindeDaxPowerPoint" w:hAnsi="LindeDaxPowerPoint" w:cs="Arial"/>
          <w:sz w:val="16"/>
          <w:szCs w:val="16"/>
        </w:rPr>
        <w:t xml:space="preserve"> wear and adhesive wear. For the </w:t>
      </w:r>
      <w:r w:rsidRPr="005B2FA2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5B2FA2">
        <w:rPr>
          <w:rFonts w:ascii="LindeDaxPowerPoint" w:hAnsi="LindeDaxPowerPoint" w:cs="Arial"/>
          <w:sz w:val="16"/>
          <w:szCs w:val="16"/>
        </w:rPr>
        <w:t xml:space="preserve"> </w:t>
      </w:r>
      <w:r w:rsidRPr="005B2FA2">
        <w:rPr>
          <w:rFonts w:ascii="LindeDaxPowerPoint" w:hAnsi="LindeDaxPowerPoint" w:cs="Arial"/>
          <w:sz w:val="16"/>
          <w:szCs w:val="16"/>
        </w:rPr>
        <w:br/>
        <w:t xml:space="preserve">with the Ti0.25, its surface became smooth compared to … against the friction pair, </w:t>
      </w:r>
      <w:r w:rsidRPr="005B2FA2">
        <w:rPr>
          <w:rFonts w:ascii="LindeDaxPowerPoint" w:hAnsi="LindeDaxPowerPoint" w:cs="Arial"/>
          <w:sz w:val="16"/>
          <w:szCs w:val="16"/>
        </w:rPr>
        <w:br/>
        <w:t xml:space="preserve">and the resulting particles were pressed into the </w:t>
      </w:r>
      <w:r w:rsidRPr="005B2FA2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5B2FA2">
        <w:rPr>
          <w:rFonts w:ascii="LindeDaxPowerPoint" w:hAnsi="LindeDaxPowerPoint" w:cs="Arial"/>
          <w:sz w:val="16"/>
          <w:szCs w:val="16"/>
        </w:rPr>
        <w:t xml:space="preserve"> surface to form micro-pits …</w:t>
      </w:r>
    </w:p>
    <w:p w14:paraId="1C9E2857" w14:textId="2A5D3F40" w:rsidR="001307C0" w:rsidRDefault="001307C0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7BDD4B27" w14:textId="77777777" w:rsidR="00DC5B5E" w:rsidRPr="00DC5B5E" w:rsidRDefault="00DC5B5E" w:rsidP="00DC5B5E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48" w:history="1">
        <w:r w:rsidRPr="00DC5B5E">
          <w:rPr>
            <w:rStyle w:val="Hyperlink"/>
            <w:rFonts w:ascii="LindeDaxPowerPoint" w:hAnsi="LindeDaxPowerPoint" w:cs="Arial"/>
            <w:sz w:val="16"/>
            <w:szCs w:val="16"/>
          </w:rPr>
          <w:t xml:space="preserve">Effect of tungsten and vanadium additions on the dry </w:t>
        </w:r>
        <w:r w:rsidRPr="00DC5B5E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abrasive </w:t>
        </w:r>
        <w:r w:rsidRPr="00DC5B5E">
          <w:rPr>
            <w:rStyle w:val="Hyperlink"/>
            <w:rFonts w:ascii="LindeDaxPowerPoint" w:hAnsi="LindeDaxPowerPoint" w:cs="Arial"/>
            <w:sz w:val="16"/>
            <w:szCs w:val="16"/>
          </w:rPr>
          <w:t xml:space="preserve">wear and solid particle erosion of </w:t>
        </w:r>
        <w:proofErr w:type="gramStart"/>
        <w:r w:rsidRPr="00DC5B5E">
          <w:rPr>
            <w:rStyle w:val="Hyperlink"/>
            <w:rFonts w:ascii="LindeDaxPowerPoint" w:hAnsi="LindeDaxPowerPoint" w:cs="Arial"/>
            <w:sz w:val="16"/>
            <w:szCs w:val="16"/>
          </w:rPr>
          <w:t>flame-sprayed</w:t>
        </w:r>
        <w:proofErr w:type="gramEnd"/>
        <w:r w:rsidRPr="00DC5B5E">
          <w:rPr>
            <w:rStyle w:val="Hyperlink"/>
            <w:rFonts w:ascii="LindeDaxPowerPoint" w:hAnsi="LindeDaxPowerPoint" w:cs="Arial"/>
            <w:sz w:val="16"/>
            <w:szCs w:val="16"/>
          </w:rPr>
          <w:t xml:space="preserve"> </w:t>
        </w:r>
        <w:proofErr w:type="spellStart"/>
        <w:r w:rsidRPr="00DC5B5E">
          <w:rPr>
            <w:rStyle w:val="Hyperlink"/>
            <w:rFonts w:ascii="LindeDaxPowerPoint" w:hAnsi="LindeDaxPowerPoint" w:cs="Arial"/>
            <w:sz w:val="16"/>
            <w:szCs w:val="16"/>
          </w:rPr>
          <w:t>AlCoCrFeMo</w:t>
        </w:r>
        <w:proofErr w:type="spellEnd"/>
        <w:r w:rsidRPr="00DC5B5E">
          <w:rPr>
            <w:rStyle w:val="Hyperlink"/>
            <w:rFonts w:ascii="LindeDaxPowerPoint" w:hAnsi="LindeDaxPowerPoint" w:cs="Arial"/>
            <w:sz w:val="16"/>
            <w:szCs w:val="16"/>
          </w:rPr>
          <w:t xml:space="preserve"> high entropy alloy coatings</w:t>
        </w:r>
      </w:hyperlink>
    </w:p>
    <w:p w14:paraId="739900F7" w14:textId="77777777" w:rsidR="00DC5B5E" w:rsidRPr="00DC5B5E" w:rsidRDefault="00DC5B5E" w:rsidP="00DC5B5E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DC5B5E">
        <w:rPr>
          <w:rFonts w:ascii="LindeDaxPowerPoint" w:hAnsi="LindeDaxPowerPoint" w:cs="Arial"/>
          <w:sz w:val="16"/>
          <w:szCs w:val="16"/>
        </w:rPr>
        <w:t>S Pal, RB Nair, A McDonald - International Journal of Refractory Metals and Hard …, 2023</w:t>
      </w:r>
    </w:p>
    <w:p w14:paraId="4FC6EFDA" w14:textId="77777777" w:rsidR="00DC5B5E" w:rsidRPr="00DC5B5E" w:rsidRDefault="00DC5B5E" w:rsidP="00DC5B5E">
      <w:pPr>
        <w:pStyle w:val="NoSpacing"/>
        <w:rPr>
          <w:rFonts w:ascii="LindeDaxPowerPoint" w:hAnsi="LindeDaxPowerPoint" w:cs="Arial"/>
          <w:sz w:val="16"/>
          <w:szCs w:val="16"/>
        </w:rPr>
      </w:pPr>
      <w:proofErr w:type="gramStart"/>
      <w:r w:rsidRPr="00DC5B5E">
        <w:rPr>
          <w:rFonts w:ascii="LindeDaxPowerPoint" w:hAnsi="LindeDaxPowerPoint" w:cs="Arial"/>
          <w:sz w:val="16"/>
          <w:szCs w:val="16"/>
        </w:rPr>
        <w:t>… ,</w:t>
      </w:r>
      <w:proofErr w:type="gramEnd"/>
      <w:r w:rsidRPr="00DC5B5E">
        <w:rPr>
          <w:rFonts w:ascii="LindeDaxPowerPoint" w:hAnsi="LindeDaxPowerPoint" w:cs="Arial"/>
          <w:sz w:val="16"/>
          <w:szCs w:val="16"/>
        </w:rPr>
        <w:t xml:space="preserve"> in order to assess their resistance to dry </w:t>
      </w:r>
      <w:r w:rsidRPr="00DC5B5E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DC5B5E">
        <w:rPr>
          <w:rFonts w:ascii="LindeDaxPowerPoint" w:hAnsi="LindeDaxPowerPoint" w:cs="Arial"/>
          <w:sz w:val="16"/>
          <w:szCs w:val="16"/>
        </w:rPr>
        <w:t xml:space="preserve"> wear (ASTM G65 Standard) </w:t>
      </w:r>
      <w:r w:rsidRPr="00DC5B5E">
        <w:rPr>
          <w:rFonts w:ascii="LindeDaxPowerPoint" w:hAnsi="LindeDaxPowerPoint" w:cs="Arial"/>
          <w:sz w:val="16"/>
          <w:szCs w:val="16"/>
        </w:rPr>
        <w:br/>
        <w:t xml:space="preserve">and solid-… in order to describe the </w:t>
      </w:r>
      <w:r w:rsidRPr="00DC5B5E">
        <w:rPr>
          <w:rFonts w:ascii="LindeDaxPowerPoint" w:hAnsi="LindeDaxPowerPoint" w:cs="Arial"/>
          <w:b/>
          <w:bCs/>
          <w:sz w:val="16"/>
          <w:szCs w:val="16"/>
        </w:rPr>
        <w:t>coating's</w:t>
      </w:r>
      <w:r w:rsidRPr="00DC5B5E">
        <w:rPr>
          <w:rFonts w:ascii="LindeDaxPowerPoint" w:hAnsi="LindeDaxPowerPoint" w:cs="Arial"/>
          <w:sz w:val="16"/>
          <w:szCs w:val="16"/>
        </w:rPr>
        <w:t xml:space="preserve"> performance under </w:t>
      </w:r>
      <w:r w:rsidRPr="00DC5B5E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DC5B5E">
        <w:rPr>
          <w:rFonts w:ascii="LindeDaxPowerPoint" w:hAnsi="LindeDaxPowerPoint" w:cs="Arial"/>
          <w:sz w:val="16"/>
          <w:szCs w:val="16"/>
        </w:rPr>
        <w:t xml:space="preserve"> wear and </w:t>
      </w:r>
      <w:r w:rsidRPr="00DC5B5E">
        <w:rPr>
          <w:rFonts w:ascii="LindeDaxPowerPoint" w:hAnsi="LindeDaxPowerPoint" w:cs="Arial"/>
          <w:sz w:val="16"/>
          <w:szCs w:val="16"/>
        </w:rPr>
        <w:br/>
        <w:t xml:space="preserve">solid particle erosion. … Performance assessment under dry </w:t>
      </w:r>
      <w:r w:rsidRPr="00DC5B5E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DC5B5E">
        <w:rPr>
          <w:rFonts w:ascii="LindeDaxPowerPoint" w:hAnsi="LindeDaxPowerPoint" w:cs="Arial"/>
          <w:sz w:val="16"/>
          <w:szCs w:val="16"/>
        </w:rPr>
        <w:t xml:space="preserve"> wear …</w:t>
      </w:r>
    </w:p>
    <w:p w14:paraId="56503F08" w14:textId="44AE8722" w:rsidR="005B2FA2" w:rsidRDefault="005B2FA2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76A0152E" w14:textId="77777777" w:rsidR="0041349F" w:rsidRPr="0041349F" w:rsidRDefault="0041349F" w:rsidP="0041349F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49" w:history="1">
        <w:r w:rsidRPr="0041349F">
          <w:rPr>
            <w:rStyle w:val="Hyperlink"/>
            <w:rFonts w:ascii="LindeDaxPowerPoint" w:hAnsi="LindeDaxPowerPoint" w:cs="Arial"/>
            <w:sz w:val="16"/>
            <w:szCs w:val="16"/>
          </w:rPr>
          <w:t>Effects of Micro-arc Oxidation/Multi-arc Ion Plating Composite Treatment on Microstructure and Properties of TC4 Titanium Alloy</w:t>
        </w:r>
      </w:hyperlink>
    </w:p>
    <w:p w14:paraId="76598B88" w14:textId="77777777" w:rsidR="0041349F" w:rsidRPr="0041349F" w:rsidRDefault="0041349F" w:rsidP="0041349F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1349F">
        <w:rPr>
          <w:rFonts w:ascii="LindeDaxPowerPoint" w:hAnsi="LindeDaxPowerPoint" w:cs="Arial"/>
          <w:sz w:val="16"/>
          <w:szCs w:val="16"/>
        </w:rPr>
        <w:t>J Chen, Q Guo, Z Yang, J Li, Y Guo, W Yang, D Xu - Journal of Materials Engineering …, 2023</w:t>
      </w:r>
    </w:p>
    <w:p w14:paraId="644ACA21" w14:textId="63F06E55" w:rsidR="0041349F" w:rsidRPr="0041349F" w:rsidRDefault="0041349F" w:rsidP="0041349F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1349F">
        <w:rPr>
          <w:rFonts w:ascii="LindeDaxPowerPoint" w:hAnsi="LindeDaxPowerPoint" w:cs="Arial"/>
          <w:sz w:val="16"/>
          <w:szCs w:val="16"/>
        </w:rPr>
        <w:t xml:space="preserve">… The wear mechanism of TC4, TC4/MAO </w:t>
      </w:r>
      <w:r w:rsidRPr="0041349F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1349F">
        <w:rPr>
          <w:rFonts w:ascii="LindeDaxPowerPoint" w:hAnsi="LindeDaxPowerPoint" w:cs="Arial"/>
          <w:sz w:val="16"/>
          <w:szCs w:val="16"/>
        </w:rPr>
        <w:t xml:space="preserve"> and TC4/MAO/</w:t>
      </w:r>
      <w:proofErr w:type="spellStart"/>
      <w:r w:rsidRPr="0041349F">
        <w:rPr>
          <w:rFonts w:ascii="LindeDaxPowerPoint" w:hAnsi="LindeDaxPowerPoint" w:cs="Arial"/>
          <w:sz w:val="16"/>
          <w:szCs w:val="16"/>
        </w:rPr>
        <w:t>CrN</w:t>
      </w:r>
      <w:proofErr w:type="spellEnd"/>
      <w:r w:rsidRPr="0041349F">
        <w:rPr>
          <w:rFonts w:ascii="LindeDaxPowerPoint" w:hAnsi="LindeDaxPowerPoint" w:cs="Arial"/>
          <w:sz w:val="16"/>
          <w:szCs w:val="16"/>
        </w:rPr>
        <w:t xml:space="preserve"> </w:t>
      </w:r>
      <w:r w:rsidRPr="0041349F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1349F">
        <w:rPr>
          <w:rFonts w:ascii="LindeDaxPowerPoint" w:hAnsi="LindeDaxPowerPoint" w:cs="Arial"/>
          <w:sz w:val="16"/>
          <w:szCs w:val="16"/>
        </w:rPr>
        <w:t xml:space="preserve"> is </w:t>
      </w:r>
      <w:r w:rsidRPr="0041349F">
        <w:rPr>
          <w:rFonts w:ascii="LindeDaxPowerPoint" w:hAnsi="LindeDaxPowerPoint" w:cs="Arial"/>
          <w:sz w:val="16"/>
          <w:szCs w:val="16"/>
        </w:rPr>
        <w:br/>
      </w:r>
      <w:r w:rsidRPr="0041349F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41349F">
        <w:rPr>
          <w:rFonts w:ascii="LindeDaxPowerPoint" w:hAnsi="LindeDaxPowerPoint" w:cs="Arial"/>
          <w:sz w:val="16"/>
          <w:szCs w:val="16"/>
        </w:rPr>
        <w:t xml:space="preserve"> wear. … By studying the microstructure and properties of the </w:t>
      </w:r>
      <w:r w:rsidRPr="0041349F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1349F">
        <w:rPr>
          <w:rFonts w:ascii="LindeDaxPowerPoint" w:hAnsi="LindeDaxPowerPoint" w:cs="Arial"/>
          <w:sz w:val="16"/>
          <w:szCs w:val="16"/>
        </w:rPr>
        <w:t xml:space="preserve">, we </w:t>
      </w:r>
      <w:r w:rsidRPr="0041349F">
        <w:rPr>
          <w:rFonts w:ascii="LindeDaxPowerPoint" w:hAnsi="LindeDaxPowerPoint" w:cs="Arial"/>
          <w:sz w:val="16"/>
          <w:szCs w:val="16"/>
        </w:rPr>
        <w:br/>
        <w:t xml:space="preserve">found that the MAO </w:t>
      </w:r>
      <w:r w:rsidRPr="0041349F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1349F">
        <w:rPr>
          <w:rFonts w:ascii="LindeDaxPowerPoint" w:hAnsi="LindeDaxPowerPoint" w:cs="Arial"/>
          <w:sz w:val="16"/>
          <w:szCs w:val="16"/>
        </w:rPr>
        <w:t xml:space="preserve"> with a porosity of about 10 </w:t>
      </w:r>
      <w:proofErr w:type="spellStart"/>
      <w:r w:rsidRPr="0041349F">
        <w:rPr>
          <w:rFonts w:cs="Calibri"/>
          <w:sz w:val="16"/>
          <w:szCs w:val="16"/>
        </w:rPr>
        <w:t>μ</w:t>
      </w:r>
      <w:r w:rsidRPr="0041349F">
        <w:rPr>
          <w:rFonts w:ascii="LindeDaxPowerPoint" w:hAnsi="LindeDaxPowerPoint" w:cs="Arial"/>
          <w:sz w:val="16"/>
          <w:szCs w:val="16"/>
        </w:rPr>
        <w:t>m</w:t>
      </w:r>
      <w:proofErr w:type="spellEnd"/>
      <w:r w:rsidRPr="0041349F">
        <w:rPr>
          <w:rFonts w:ascii="LindeDaxPowerPoint" w:hAnsi="LindeDaxPowerPoint" w:cs="Arial"/>
          <w:sz w:val="16"/>
          <w:szCs w:val="16"/>
        </w:rPr>
        <w:t xml:space="preserve"> was formed on the</w:t>
      </w:r>
      <w:r w:rsidRPr="0041349F">
        <w:rPr>
          <w:rFonts w:ascii="LindeDaxPowerPoint" w:hAnsi="LindeDaxPowerPoint" w:cs="LindeDaxPowerPoint"/>
          <w:sz w:val="16"/>
          <w:szCs w:val="16"/>
        </w:rPr>
        <w:t> </w:t>
      </w:r>
      <w:r w:rsidRPr="0041349F">
        <w:rPr>
          <w:rFonts w:ascii="LindeDaxPowerPoint" w:hAnsi="LindeDaxPowerPoint" w:cs="Arial"/>
          <w:sz w:val="16"/>
          <w:szCs w:val="16"/>
        </w:rPr>
        <w:t>…</w:t>
      </w:r>
    </w:p>
    <w:p w14:paraId="7682E9B5" w14:textId="62245F8F" w:rsidR="00DC5B5E" w:rsidRDefault="00DC5B5E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57638D14" w14:textId="4FF4E1FF" w:rsidR="00173768" w:rsidRPr="00173768" w:rsidRDefault="00173768" w:rsidP="00173768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50" w:history="1">
        <w:r w:rsidRPr="00173768">
          <w:rPr>
            <w:rStyle w:val="Hyperlink"/>
            <w:rFonts w:ascii="LindeDaxPowerPoint" w:hAnsi="LindeDaxPowerPoint" w:cs="Arial"/>
            <w:sz w:val="16"/>
            <w:szCs w:val="16"/>
          </w:rPr>
          <w:t>Microstructure and Wear Performance of CeO2-Modified Micro-Nano Structured WC-CoCr Coatings Sprayed with HVOF</w:t>
        </w:r>
      </w:hyperlink>
    </w:p>
    <w:p w14:paraId="21281062" w14:textId="60C9A9DB" w:rsidR="00173768" w:rsidRPr="00173768" w:rsidRDefault="00173768" w:rsidP="00173768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173768">
        <w:rPr>
          <w:rFonts w:ascii="LindeDaxPowerPoint" w:hAnsi="LindeDaxPowerPoint" w:cs="Arial"/>
          <w:sz w:val="16"/>
          <w:szCs w:val="16"/>
        </w:rPr>
        <w:t>X Ding, Q Wang, Y Tian, C Yang, C Yuan… - Lubricants, 2023</w:t>
      </w:r>
    </w:p>
    <w:p w14:paraId="19094A75" w14:textId="19C5AFF0" w:rsidR="00173768" w:rsidRPr="00173768" w:rsidRDefault="00AE035C" w:rsidP="00173768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76F5B">
        <w:rPr>
          <w:rFonts w:ascii="LindeDaxPowerPoint" w:hAnsi="LindeDaxPowerPoint" w:cs="Arial"/>
          <w:noProof/>
          <w:sz w:val="16"/>
          <w:szCs w:val="16"/>
        </w:rPr>
        <mc:AlternateContent>
          <mc:Choice Requires="wps">
            <w:drawing>
              <wp:anchor distT="91440" distB="91440" distL="114300" distR="114300" simplePos="0" relativeHeight="251676160" behindDoc="0" locked="0" layoutInCell="0" allowOverlap="1" wp14:anchorId="2AABE51C" wp14:editId="1F05EC36">
                <wp:simplePos x="0" y="0"/>
                <wp:positionH relativeFrom="page">
                  <wp:align>right</wp:align>
                </wp:positionH>
                <wp:positionV relativeFrom="page">
                  <wp:posOffset>2870200</wp:posOffset>
                </wp:positionV>
                <wp:extent cx="2716530" cy="6457950"/>
                <wp:effectExtent l="0" t="0" r="3810" b="0"/>
                <wp:wrapSquare wrapText="bothSides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16530" cy="6457950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rgbClr val="F7964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AAFF4C" w14:textId="77777777" w:rsidR="00AE035C" w:rsidRDefault="00AE035C" w:rsidP="00AE035C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all Linde colleagues in the United States:  To obtain the full text of any research article, please order directly from </w:t>
                            </w:r>
                            <w:hyperlink r:id="rId51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</w:rPr>
                                <w:t>Right Find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</w:rPr>
                              <w:t>, our enterprise document delivery platform.</w:t>
                            </w:r>
                          </w:p>
                          <w:p w14:paraId="6A10FE6B" w14:textId="77777777" w:rsidR="00AE035C" w:rsidRDefault="00AE035C" w:rsidP="00AE035C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colleagues outside the U.S.:  some research articles shown here may be available via your in-house journal subscriptions. </w:t>
                            </w:r>
                          </w:p>
                          <w:p w14:paraId="28FD39CC" w14:textId="77777777" w:rsidR="00AE035C" w:rsidRDefault="00AE035C" w:rsidP="00AE035C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Contact </w:t>
                            </w:r>
                            <w:hyperlink r:id="rId52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Jeff Barr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if you have any questions or have trouble finding any documents.</w:t>
                            </w:r>
                          </w:p>
                          <w:p w14:paraId="159F024E" w14:textId="77777777" w:rsidR="00AE035C" w:rsidRPr="00765514" w:rsidRDefault="00AE035C" w:rsidP="00AE035C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02830D9" w14:textId="77777777" w:rsidR="00AE035C" w:rsidRDefault="00AE035C" w:rsidP="00AE035C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0E6A562" w14:textId="77777777" w:rsidR="00AE035C" w:rsidRDefault="00AE035C" w:rsidP="00AE035C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BE51C" id="Rectangle 7" o:spid="_x0000_s1030" style="position:absolute;margin-left:162.7pt;margin-top:226pt;width:213.9pt;height:508.5pt;flip:x;z-index:251676160;visibility:visible;mso-wrap-style:square;mso-width-percent:350;mso-height-percent:0;mso-wrap-distance-left:9pt;mso-wrap-distance-top:7.2pt;mso-wrap-distance-right:9pt;mso-wrap-distance-bottom:7.2pt;mso-position-horizontal:right;mso-position-horizontal-relative:page;mso-position-vertical:absolute;mso-position-vertical-relative:page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" o:allowincell="f" fillcolor="#bdd6ee" stroked="f" strokeweight="1.5pt">
                <v:shadow color="#f79646" opacity=".5" offset="-15pt,0"/>
                <v:textbox inset="21.6pt,21.6pt,21.6pt,21.6pt">
                  <w:txbxContent>
                    <w:p w14:paraId="7BAAFF4C" w14:textId="77777777" w:rsidR="00AE035C" w:rsidRDefault="00AE035C" w:rsidP="00AE035C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all Linde colleagues in the United States:  To obtain the full text of any research article, please order directly from </w:t>
                      </w:r>
                      <w:hyperlink r:id="rId53" w:history="1">
                        <w:r>
                          <w:rPr>
                            <w:rStyle w:val="Hyperlink"/>
                            <w:rFonts w:ascii="LindeDaxPowerPoint" w:hAnsi="LindeDaxPowerPoint"/>
                          </w:rPr>
                          <w:t>Right Find</w:t>
                        </w:r>
                      </w:hyperlink>
                      <w:r>
                        <w:rPr>
                          <w:rFonts w:ascii="LindeDaxPowerPoint" w:hAnsi="LindeDaxPowerPoint"/>
                        </w:rPr>
                        <w:t>, our enterprise document delivery platform.</w:t>
                      </w:r>
                    </w:p>
                    <w:p w14:paraId="6A10FE6B" w14:textId="77777777" w:rsidR="00AE035C" w:rsidRDefault="00AE035C" w:rsidP="00AE035C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colleagues outside the U.S.:  some research articles shown here may be available via your in-house journal subscriptions. </w:t>
                      </w:r>
                    </w:p>
                    <w:p w14:paraId="28FD39CC" w14:textId="77777777" w:rsidR="00AE035C" w:rsidRDefault="00AE035C" w:rsidP="00AE035C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Contact </w:t>
                      </w:r>
                      <w:hyperlink r:id="rId54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Jeff Barr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if you have any questions or have trouble finding any documents.</w:t>
                      </w:r>
                    </w:p>
                    <w:p w14:paraId="159F024E" w14:textId="77777777" w:rsidR="00AE035C" w:rsidRPr="00765514" w:rsidRDefault="00AE035C" w:rsidP="00AE035C">
                      <w:pPr>
                        <w:rPr>
                          <w:szCs w:val="18"/>
                        </w:rPr>
                      </w:pPr>
                    </w:p>
                    <w:p w14:paraId="102830D9" w14:textId="77777777" w:rsidR="00AE035C" w:rsidRDefault="00AE035C" w:rsidP="00AE035C">
                      <w:pPr>
                        <w:rPr>
                          <w:szCs w:val="18"/>
                        </w:rPr>
                      </w:pPr>
                    </w:p>
                    <w:p w14:paraId="70E6A562" w14:textId="77777777" w:rsidR="00AE035C" w:rsidRDefault="00AE035C" w:rsidP="00AE035C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73768" w:rsidRPr="00173768">
        <w:rPr>
          <w:rFonts w:ascii="LindeDaxPowerPoint" w:hAnsi="LindeDaxPowerPoint" w:cs="Arial"/>
          <w:sz w:val="16"/>
          <w:szCs w:val="16"/>
        </w:rPr>
        <w:t xml:space="preserve">… According to previous research, the </w:t>
      </w:r>
      <w:r w:rsidR="00173768" w:rsidRPr="00173768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="00173768" w:rsidRPr="00173768">
        <w:rPr>
          <w:rFonts w:ascii="LindeDaxPowerPoint" w:hAnsi="LindeDaxPowerPoint" w:cs="Arial"/>
          <w:sz w:val="16"/>
          <w:szCs w:val="16"/>
        </w:rPr>
        <w:t xml:space="preserve"> wear behaviors of the </w:t>
      </w:r>
      <w:r w:rsidR="00173768" w:rsidRPr="00173768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="00173768" w:rsidRPr="00173768">
        <w:rPr>
          <w:rFonts w:ascii="LindeDaxPowerPoint" w:hAnsi="LindeDaxPowerPoint" w:cs="Arial"/>
          <w:sz w:val="16"/>
          <w:szCs w:val="16"/>
        </w:rPr>
        <w:t xml:space="preserve"> </w:t>
      </w:r>
      <w:r w:rsidR="00173768" w:rsidRPr="00173768">
        <w:rPr>
          <w:rFonts w:ascii="LindeDaxPowerPoint" w:hAnsi="LindeDaxPowerPoint" w:cs="Arial"/>
          <w:sz w:val="16"/>
          <w:szCs w:val="16"/>
        </w:rPr>
        <w:br/>
        <w:t xml:space="preserve">primarily rely on the relative size and hardness of the </w:t>
      </w:r>
      <w:r w:rsidR="00173768" w:rsidRPr="00173768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="00173768" w:rsidRPr="00173768">
        <w:rPr>
          <w:rFonts w:ascii="LindeDaxPowerPoint" w:hAnsi="LindeDaxPowerPoint" w:cs="Arial"/>
          <w:sz w:val="16"/>
          <w:szCs w:val="16"/>
        </w:rPr>
        <w:t xml:space="preserve"> and hard phases </w:t>
      </w:r>
      <w:r w:rsidR="00173768" w:rsidRPr="00173768">
        <w:rPr>
          <w:rFonts w:ascii="LindeDaxPowerPoint" w:hAnsi="LindeDaxPowerPoint" w:cs="Arial"/>
          <w:sz w:val="16"/>
          <w:szCs w:val="16"/>
        </w:rPr>
        <w:br/>
        <w:t xml:space="preserve">within the </w:t>
      </w:r>
      <w:r w:rsidR="00173768" w:rsidRPr="00173768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="00173768" w:rsidRPr="00173768">
        <w:rPr>
          <w:rFonts w:ascii="LindeDaxPowerPoint" w:hAnsi="LindeDaxPowerPoint" w:cs="Arial"/>
          <w:sz w:val="16"/>
          <w:szCs w:val="16"/>
        </w:rPr>
        <w:t xml:space="preserve"> [30]. In this study, the hardness of the </w:t>
      </w:r>
      <w:proofErr w:type="spellStart"/>
      <w:r w:rsidR="00173768" w:rsidRPr="00173768">
        <w:rPr>
          <w:rFonts w:ascii="LindeDaxPowerPoint" w:hAnsi="LindeDaxPowerPoint" w:cs="Arial"/>
          <w:sz w:val="16"/>
          <w:szCs w:val="16"/>
        </w:rPr>
        <w:t>SiO</w:t>
      </w:r>
      <w:proofErr w:type="spellEnd"/>
      <w:r w:rsidR="00173768" w:rsidRPr="00173768">
        <w:rPr>
          <w:rFonts w:ascii="LindeDaxPowerPoint" w:hAnsi="LindeDaxPowerPoint" w:cs="Arial"/>
          <w:sz w:val="16"/>
          <w:szCs w:val="16"/>
        </w:rPr>
        <w:t xml:space="preserve"> 2 </w:t>
      </w:r>
      <w:r w:rsidR="00173768" w:rsidRPr="00173768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="00173768" w:rsidRPr="00173768">
        <w:rPr>
          <w:rFonts w:ascii="LindeDaxPowerPoint" w:hAnsi="LindeDaxPowerPoint" w:cs="Arial"/>
          <w:sz w:val="16"/>
          <w:szCs w:val="16"/>
        </w:rPr>
        <w:t xml:space="preserve"> is lower than …</w:t>
      </w:r>
    </w:p>
    <w:p w14:paraId="2872E4DD" w14:textId="24EA8928" w:rsidR="0041349F" w:rsidRDefault="0041349F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541F528B" w14:textId="77777777" w:rsidR="007C290B" w:rsidRPr="007C290B" w:rsidRDefault="007C290B" w:rsidP="007C290B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55" w:history="1">
        <w:r w:rsidRPr="007C290B">
          <w:rPr>
            <w:rStyle w:val="Hyperlink"/>
            <w:rFonts w:ascii="LindeDaxPowerPoint" w:hAnsi="LindeDaxPowerPoint" w:cs="Arial"/>
            <w:sz w:val="16"/>
            <w:szCs w:val="16"/>
          </w:rPr>
          <w:t xml:space="preserve">Improvement of the High Temperature Wear Resistance of Laser Cladding Nickel-Based </w:t>
        </w:r>
        <w:r w:rsidRPr="007C290B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Coating</w:t>
        </w:r>
        <w:r w:rsidRPr="007C290B">
          <w:rPr>
            <w:rStyle w:val="Hyperlink"/>
            <w:rFonts w:ascii="LindeDaxPowerPoint" w:hAnsi="LindeDaxPowerPoint" w:cs="Arial"/>
            <w:sz w:val="16"/>
            <w:szCs w:val="16"/>
          </w:rPr>
          <w:t>: A Review</w:t>
        </w:r>
      </w:hyperlink>
    </w:p>
    <w:p w14:paraId="50AE7111" w14:textId="77777777" w:rsidR="007C290B" w:rsidRPr="007C290B" w:rsidRDefault="007C290B" w:rsidP="007C290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7C290B">
        <w:rPr>
          <w:rFonts w:ascii="LindeDaxPowerPoint" w:hAnsi="LindeDaxPowerPoint" w:cs="Arial"/>
          <w:sz w:val="16"/>
          <w:szCs w:val="16"/>
        </w:rPr>
        <w:t>Y Liu, K Wang, H Fu - Metals, 2023</w:t>
      </w:r>
    </w:p>
    <w:p w14:paraId="4F347975" w14:textId="77777777" w:rsidR="007C290B" w:rsidRPr="007C290B" w:rsidRDefault="007C290B" w:rsidP="007C290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7C290B">
        <w:rPr>
          <w:rFonts w:ascii="LindeDaxPowerPoint" w:hAnsi="LindeDaxPowerPoint" w:cs="Arial"/>
          <w:sz w:val="16"/>
          <w:szCs w:val="16"/>
        </w:rPr>
        <w:t xml:space="preserve">… most obvious improvement in the wear resistance, at which time the wear </w:t>
      </w:r>
      <w:r w:rsidRPr="007C290B">
        <w:rPr>
          <w:rFonts w:ascii="LindeDaxPowerPoint" w:hAnsi="LindeDaxPowerPoint" w:cs="Arial"/>
          <w:sz w:val="16"/>
          <w:szCs w:val="16"/>
        </w:rPr>
        <w:br/>
        <w:t xml:space="preserve">mechanism of the </w:t>
      </w:r>
      <w:r w:rsidRPr="007C290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C290B">
        <w:rPr>
          <w:rFonts w:ascii="LindeDaxPowerPoint" w:hAnsi="LindeDaxPowerPoint" w:cs="Arial"/>
          <w:sz w:val="16"/>
          <w:szCs w:val="16"/>
        </w:rPr>
        <w:t xml:space="preserve"> surface was slightly </w:t>
      </w:r>
      <w:r w:rsidRPr="007C290B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7C290B">
        <w:rPr>
          <w:rFonts w:ascii="LindeDaxPowerPoint" w:hAnsi="LindeDaxPowerPoint" w:cs="Arial"/>
          <w:sz w:val="16"/>
          <w:szCs w:val="16"/>
        </w:rPr>
        <w:t xml:space="preserve"> wear. … compounds further </w:t>
      </w:r>
      <w:r w:rsidRPr="007C290B">
        <w:rPr>
          <w:rFonts w:ascii="LindeDaxPowerPoint" w:hAnsi="LindeDaxPowerPoint" w:cs="Arial"/>
          <w:sz w:val="16"/>
          <w:szCs w:val="16"/>
        </w:rPr>
        <w:br/>
        <w:t xml:space="preserve">enhances the strength of the </w:t>
      </w:r>
      <w:r w:rsidRPr="007C290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C290B">
        <w:rPr>
          <w:rFonts w:ascii="LindeDaxPowerPoint" w:hAnsi="LindeDaxPowerPoint" w:cs="Arial"/>
          <w:sz w:val="16"/>
          <w:szCs w:val="16"/>
        </w:rPr>
        <w:t xml:space="preserve"> and effectively enhances the high temperature …</w:t>
      </w:r>
    </w:p>
    <w:p w14:paraId="549C7954" w14:textId="60F52AB2" w:rsidR="00173768" w:rsidRDefault="00173768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771C192A" w14:textId="77777777" w:rsidR="00520069" w:rsidRPr="00520069" w:rsidRDefault="00520069" w:rsidP="00520069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56" w:history="1">
        <w:r w:rsidRPr="00520069">
          <w:rPr>
            <w:rStyle w:val="Hyperlink"/>
            <w:rFonts w:ascii="LindeDaxPowerPoint" w:hAnsi="LindeDaxPowerPoint" w:cs="Arial"/>
            <w:sz w:val="16"/>
            <w:szCs w:val="16"/>
          </w:rPr>
          <w:t xml:space="preserve">A high temperature wear-resistant Ni-based alloy </w:t>
        </w:r>
        <w:r w:rsidRPr="00520069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520069">
          <w:rPr>
            <w:rStyle w:val="Hyperlink"/>
            <w:rFonts w:ascii="LindeDaxPowerPoint" w:hAnsi="LindeDaxPowerPoint" w:cs="Arial"/>
            <w:sz w:val="16"/>
            <w:szCs w:val="16"/>
          </w:rPr>
          <w:t>for coppery blast furnace tuyere application</w:t>
        </w:r>
      </w:hyperlink>
    </w:p>
    <w:p w14:paraId="0BFE4FC2" w14:textId="77777777" w:rsidR="00520069" w:rsidRPr="00520069" w:rsidRDefault="00520069" w:rsidP="0052006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520069">
        <w:rPr>
          <w:rFonts w:ascii="LindeDaxPowerPoint" w:hAnsi="LindeDaxPowerPoint" w:cs="Arial"/>
          <w:sz w:val="16"/>
          <w:szCs w:val="16"/>
        </w:rPr>
        <w:t>W Wu, C Zhang, R Wang, Y Zhang, X Lu - Surface and Coatings Technology, 2023</w:t>
      </w:r>
    </w:p>
    <w:p w14:paraId="36466BC4" w14:textId="77777777" w:rsidR="00520069" w:rsidRPr="00520069" w:rsidRDefault="00520069" w:rsidP="0052006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520069">
        <w:rPr>
          <w:rFonts w:ascii="LindeDaxPowerPoint" w:hAnsi="LindeDaxPowerPoint" w:cs="Arial"/>
          <w:sz w:val="16"/>
          <w:szCs w:val="16"/>
        </w:rPr>
        <w:t xml:space="preserve">… </w:t>
      </w:r>
      <w:r w:rsidRPr="0052006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520069">
        <w:rPr>
          <w:rFonts w:ascii="LindeDaxPowerPoint" w:hAnsi="LindeDaxPowerPoint" w:cs="Arial"/>
          <w:sz w:val="16"/>
          <w:szCs w:val="16"/>
        </w:rPr>
        <w:t xml:space="preserve"> is affected, and the obtained </w:t>
      </w:r>
      <w:r w:rsidRPr="0052006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520069">
        <w:rPr>
          <w:rFonts w:ascii="LindeDaxPowerPoint" w:hAnsi="LindeDaxPowerPoint" w:cs="Arial"/>
          <w:sz w:val="16"/>
          <w:szCs w:val="16"/>
        </w:rPr>
        <w:t xml:space="preserve"> can be regarded as a new nickel-based </w:t>
      </w:r>
      <w:r w:rsidRPr="00520069">
        <w:rPr>
          <w:rFonts w:ascii="LindeDaxPowerPoint" w:hAnsi="LindeDaxPowerPoint" w:cs="Arial"/>
          <w:sz w:val="16"/>
          <w:szCs w:val="16"/>
        </w:rPr>
        <w:br/>
        <w:t xml:space="preserve">alloy material composed of Cu and Ni60A alloy [22]. The </w:t>
      </w:r>
      <w:r w:rsidRPr="0052006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520069">
        <w:rPr>
          <w:rFonts w:ascii="LindeDaxPowerPoint" w:hAnsi="LindeDaxPowerPoint" w:cs="Arial"/>
          <w:sz w:val="16"/>
          <w:szCs w:val="16"/>
        </w:rPr>
        <w:t xml:space="preserve"> … Results indicate </w:t>
      </w:r>
      <w:r w:rsidRPr="00520069">
        <w:rPr>
          <w:rFonts w:ascii="LindeDaxPowerPoint" w:hAnsi="LindeDaxPowerPoint" w:cs="Arial"/>
          <w:sz w:val="16"/>
          <w:szCs w:val="16"/>
        </w:rPr>
        <w:br/>
        <w:t xml:space="preserve">that the wear mechanism of </w:t>
      </w:r>
      <w:r w:rsidRPr="0052006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520069">
        <w:rPr>
          <w:rFonts w:ascii="LindeDaxPowerPoint" w:hAnsi="LindeDaxPowerPoint" w:cs="Arial"/>
          <w:sz w:val="16"/>
          <w:szCs w:val="16"/>
        </w:rPr>
        <w:t xml:space="preserve"> at 300 C is a typical </w:t>
      </w:r>
      <w:r w:rsidRPr="00520069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520069">
        <w:rPr>
          <w:rFonts w:ascii="LindeDaxPowerPoint" w:hAnsi="LindeDaxPowerPoint" w:cs="Arial"/>
          <w:sz w:val="16"/>
          <w:szCs w:val="16"/>
        </w:rPr>
        <w:t xml:space="preserve"> wear, which is the …</w:t>
      </w:r>
    </w:p>
    <w:p w14:paraId="3873D9BD" w14:textId="347328F5" w:rsidR="007C290B" w:rsidRDefault="007C290B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73453556" w14:textId="77777777" w:rsidR="008776A9" w:rsidRPr="008776A9" w:rsidRDefault="008776A9" w:rsidP="008776A9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57" w:history="1">
        <w:r w:rsidRPr="008776A9">
          <w:rPr>
            <w:rStyle w:val="Hyperlink"/>
            <w:rFonts w:ascii="LindeDaxPowerPoint" w:hAnsi="LindeDaxPowerPoint" w:cs="Arial"/>
            <w:sz w:val="16"/>
            <w:szCs w:val="16"/>
          </w:rPr>
          <w:t xml:space="preserve">Tribological Properties and Corrosion Resistance of </w:t>
        </w:r>
        <w:proofErr w:type="spellStart"/>
        <w:r w:rsidRPr="008776A9">
          <w:rPr>
            <w:rStyle w:val="Hyperlink"/>
            <w:rFonts w:ascii="LindeDaxPowerPoint" w:hAnsi="LindeDaxPowerPoint" w:cs="Arial"/>
            <w:sz w:val="16"/>
            <w:szCs w:val="16"/>
          </w:rPr>
          <w:t>Stellite</w:t>
        </w:r>
        <w:proofErr w:type="spellEnd"/>
        <w:r w:rsidRPr="008776A9">
          <w:rPr>
            <w:rStyle w:val="Hyperlink"/>
            <w:rFonts w:ascii="LindeDaxPowerPoint" w:hAnsi="LindeDaxPowerPoint" w:cs="Arial"/>
            <w:sz w:val="16"/>
            <w:szCs w:val="16"/>
          </w:rPr>
          <w:t xml:space="preserve"> 20 Alloy </w:t>
        </w:r>
        <w:r w:rsidRPr="008776A9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8776A9">
          <w:rPr>
            <w:rStyle w:val="Hyperlink"/>
            <w:rFonts w:ascii="LindeDaxPowerPoint" w:hAnsi="LindeDaxPowerPoint" w:cs="Arial"/>
            <w:sz w:val="16"/>
            <w:szCs w:val="16"/>
          </w:rPr>
          <w:t>Prepared by HVOF and HVAF</w:t>
        </w:r>
      </w:hyperlink>
    </w:p>
    <w:p w14:paraId="411C160F" w14:textId="77777777" w:rsidR="008776A9" w:rsidRPr="008776A9" w:rsidRDefault="008776A9" w:rsidP="008776A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8776A9">
        <w:rPr>
          <w:rFonts w:ascii="LindeDaxPowerPoint" w:hAnsi="LindeDaxPowerPoint" w:cs="Arial"/>
          <w:sz w:val="16"/>
          <w:szCs w:val="16"/>
        </w:rPr>
        <w:t>Z Zhou, J Yong, J Hao, D Sun, Q Cheng, H Jing, Z Zhou - Coatings, 2023</w:t>
      </w:r>
    </w:p>
    <w:p w14:paraId="6D8713FD" w14:textId="77777777" w:rsidR="008776A9" w:rsidRPr="008776A9" w:rsidRDefault="008776A9" w:rsidP="008776A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8776A9">
        <w:rPr>
          <w:rFonts w:ascii="LindeDaxPowerPoint" w:hAnsi="LindeDaxPowerPoint" w:cs="Arial"/>
          <w:sz w:val="16"/>
          <w:szCs w:val="16"/>
        </w:rPr>
        <w:t xml:space="preserve">… The wear mechanism of the HVAF </w:t>
      </w:r>
      <w:r w:rsidRPr="008776A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8776A9">
        <w:rPr>
          <w:rFonts w:ascii="LindeDaxPowerPoint" w:hAnsi="LindeDaxPowerPoint" w:cs="Arial"/>
          <w:sz w:val="16"/>
          <w:szCs w:val="16"/>
        </w:rPr>
        <w:t xml:space="preserve"> is </w:t>
      </w:r>
      <w:r w:rsidRPr="008776A9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8776A9">
        <w:rPr>
          <w:rFonts w:ascii="LindeDaxPowerPoint" w:hAnsi="LindeDaxPowerPoint" w:cs="Arial"/>
          <w:sz w:val="16"/>
          <w:szCs w:val="16"/>
        </w:rPr>
        <w:t xml:space="preserve"> wear, while the wear mechanism </w:t>
      </w:r>
      <w:r w:rsidRPr="008776A9">
        <w:rPr>
          <w:rFonts w:ascii="LindeDaxPowerPoint" w:hAnsi="LindeDaxPowerPoint" w:cs="Arial"/>
          <w:sz w:val="16"/>
          <w:szCs w:val="16"/>
        </w:rPr>
        <w:br/>
        <w:t xml:space="preserve">of the HVOF </w:t>
      </w:r>
      <w:r w:rsidRPr="008776A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8776A9">
        <w:rPr>
          <w:rFonts w:ascii="LindeDaxPowerPoint" w:hAnsi="LindeDaxPowerPoint" w:cs="Arial"/>
          <w:sz w:val="16"/>
          <w:szCs w:val="16"/>
        </w:rPr>
        <w:t xml:space="preserve"> is mainly fatigue wear with slight </w:t>
      </w:r>
      <w:r w:rsidRPr="008776A9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8776A9">
        <w:rPr>
          <w:rFonts w:ascii="LindeDaxPowerPoint" w:hAnsi="LindeDaxPowerPoint" w:cs="Arial"/>
          <w:sz w:val="16"/>
          <w:szCs w:val="16"/>
        </w:rPr>
        <w:t xml:space="preserve"> wear. The HVAF </w:t>
      </w:r>
      <w:r w:rsidRPr="008776A9">
        <w:rPr>
          <w:rFonts w:ascii="LindeDaxPowerPoint" w:hAnsi="LindeDaxPowerPoint" w:cs="Arial"/>
          <w:sz w:val="16"/>
          <w:szCs w:val="16"/>
        </w:rPr>
        <w:br/>
      </w:r>
      <w:r w:rsidRPr="008776A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8776A9">
        <w:rPr>
          <w:rFonts w:ascii="LindeDaxPowerPoint" w:hAnsi="LindeDaxPowerPoint" w:cs="Arial"/>
          <w:sz w:val="16"/>
          <w:szCs w:val="16"/>
        </w:rPr>
        <w:t xml:space="preserve"> demonstrates superior wear resistance due to its higher flame velocity, denser …</w:t>
      </w:r>
    </w:p>
    <w:p w14:paraId="40F71F5D" w14:textId="1D27C79B" w:rsidR="00520069" w:rsidRDefault="00520069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5B3B519D" w14:textId="77777777" w:rsidR="00432E26" w:rsidRPr="00432E26" w:rsidRDefault="00432E26" w:rsidP="00432E26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58" w:history="1">
        <w:r w:rsidRPr="00432E26">
          <w:rPr>
            <w:rStyle w:val="Hyperlink"/>
            <w:rFonts w:ascii="LindeDaxPowerPoint" w:hAnsi="LindeDaxPowerPoint" w:cs="Arial"/>
            <w:sz w:val="16"/>
            <w:szCs w:val="16"/>
          </w:rPr>
          <w:t xml:space="preserve">A new elastic </w:t>
        </w:r>
        <w:r w:rsidRPr="00432E26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abrasive </w:t>
        </w:r>
        <w:r w:rsidRPr="00432E26">
          <w:rPr>
            <w:rStyle w:val="Hyperlink"/>
            <w:rFonts w:ascii="LindeDaxPowerPoint" w:hAnsi="LindeDaxPowerPoint" w:cs="Arial"/>
            <w:sz w:val="16"/>
            <w:szCs w:val="16"/>
          </w:rPr>
          <w:t xml:space="preserve">jet machining method for </w:t>
        </w:r>
        <w:proofErr w:type="gramStart"/>
        <w:r w:rsidRPr="00432E26">
          <w:rPr>
            <w:rStyle w:val="Hyperlink"/>
            <w:rFonts w:ascii="LindeDaxPowerPoint" w:hAnsi="LindeDaxPowerPoint" w:cs="Arial"/>
            <w:sz w:val="16"/>
            <w:szCs w:val="16"/>
          </w:rPr>
          <w:t>post–treatment</w:t>
        </w:r>
        <w:proofErr w:type="gramEnd"/>
        <w:r w:rsidRPr="00432E26">
          <w:rPr>
            <w:rStyle w:val="Hyperlink"/>
            <w:rFonts w:ascii="LindeDaxPowerPoint" w:hAnsi="LindeDaxPowerPoint" w:cs="Arial"/>
            <w:sz w:val="16"/>
            <w:szCs w:val="16"/>
          </w:rPr>
          <w:t xml:space="preserve"> of tool coatings: A case study on </w:t>
        </w:r>
        <w:proofErr w:type="spellStart"/>
        <w:r w:rsidRPr="00432E26">
          <w:rPr>
            <w:rStyle w:val="Hyperlink"/>
            <w:rFonts w:ascii="LindeDaxPowerPoint" w:hAnsi="LindeDaxPowerPoint" w:cs="Arial"/>
            <w:sz w:val="16"/>
            <w:szCs w:val="16"/>
          </w:rPr>
          <w:t>TiAlN</w:t>
        </w:r>
        <w:proofErr w:type="spellEnd"/>
        <w:r w:rsidRPr="00432E26">
          <w:rPr>
            <w:rStyle w:val="Hyperlink"/>
            <w:rFonts w:ascii="LindeDaxPowerPoint" w:hAnsi="LindeDaxPowerPoint" w:cs="Arial"/>
            <w:sz w:val="16"/>
            <w:szCs w:val="16"/>
          </w:rPr>
          <w:t xml:space="preserve"> </w:t>
        </w:r>
        <w:r w:rsidRPr="00432E26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coated </w:t>
        </w:r>
        <w:r w:rsidRPr="00432E26">
          <w:rPr>
            <w:rStyle w:val="Hyperlink"/>
            <w:rFonts w:ascii="LindeDaxPowerPoint" w:hAnsi="LindeDaxPowerPoint" w:cs="Arial"/>
            <w:sz w:val="16"/>
            <w:szCs w:val="16"/>
          </w:rPr>
          <w:t>tools for titanium machining</w:t>
        </w:r>
      </w:hyperlink>
    </w:p>
    <w:p w14:paraId="0DB6CEDA" w14:textId="77777777" w:rsidR="00432E26" w:rsidRPr="00432E26" w:rsidRDefault="00432E26" w:rsidP="00432E26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32E26">
        <w:rPr>
          <w:rFonts w:ascii="LindeDaxPowerPoint" w:hAnsi="LindeDaxPowerPoint" w:cs="Arial"/>
          <w:sz w:val="16"/>
          <w:szCs w:val="16"/>
        </w:rPr>
        <w:t>K Zhuang, L Wan, J Weng, Z Wu, Y Zhang, C Tian… - Tribology International, 2023</w:t>
      </w:r>
    </w:p>
    <w:p w14:paraId="392A3A5E" w14:textId="77777777" w:rsidR="00432E26" w:rsidRPr="00432E26" w:rsidRDefault="00432E26" w:rsidP="00432E26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32E26">
        <w:rPr>
          <w:rFonts w:ascii="LindeDaxPowerPoint" w:hAnsi="LindeDaxPowerPoint" w:cs="Arial"/>
          <w:sz w:val="16"/>
          <w:szCs w:val="16"/>
        </w:rPr>
        <w:t xml:space="preserve">… developed elastic </w:t>
      </w:r>
      <w:r w:rsidRPr="00432E26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432E26">
        <w:rPr>
          <w:rFonts w:ascii="LindeDaxPowerPoint" w:hAnsi="LindeDaxPowerPoint" w:cs="Arial"/>
          <w:sz w:val="16"/>
          <w:szCs w:val="16"/>
        </w:rPr>
        <w:t xml:space="preserve"> jet machining (EAJM) method on the </w:t>
      </w:r>
      <w:proofErr w:type="spellStart"/>
      <w:r w:rsidRPr="00432E26">
        <w:rPr>
          <w:rFonts w:ascii="LindeDaxPowerPoint" w:hAnsi="LindeDaxPowerPoint" w:cs="Arial"/>
          <w:sz w:val="16"/>
          <w:szCs w:val="16"/>
        </w:rPr>
        <w:t>TiAlN</w:t>
      </w:r>
      <w:proofErr w:type="spellEnd"/>
      <w:r w:rsidRPr="00432E26">
        <w:rPr>
          <w:rFonts w:ascii="LindeDaxPowerPoint" w:hAnsi="LindeDaxPowerPoint" w:cs="Arial"/>
          <w:sz w:val="16"/>
          <w:szCs w:val="16"/>
        </w:rPr>
        <w:t xml:space="preserve"> </w:t>
      </w:r>
      <w:r w:rsidRPr="00432E26">
        <w:rPr>
          <w:rFonts w:ascii="LindeDaxPowerPoint" w:hAnsi="LindeDaxPowerPoint" w:cs="Arial"/>
          <w:b/>
          <w:bCs/>
          <w:sz w:val="16"/>
          <w:szCs w:val="16"/>
        </w:rPr>
        <w:t>coated</w:t>
      </w:r>
      <w:r w:rsidRPr="00432E26">
        <w:rPr>
          <w:rFonts w:ascii="LindeDaxPowerPoint" w:hAnsi="LindeDaxPowerPoint" w:cs="Arial"/>
          <w:sz w:val="16"/>
          <w:szCs w:val="16"/>
        </w:rPr>
        <w:t xml:space="preserve"> </w:t>
      </w:r>
      <w:r w:rsidRPr="00432E26">
        <w:rPr>
          <w:rFonts w:ascii="LindeDaxPowerPoint" w:hAnsi="LindeDaxPowerPoint" w:cs="Arial"/>
          <w:sz w:val="16"/>
          <w:szCs w:val="16"/>
        </w:rPr>
        <w:br/>
        <w:t xml:space="preserve">tools. It employs the self–developed multi–element polymer beads as </w:t>
      </w:r>
      <w:r w:rsidRPr="00432E26">
        <w:rPr>
          <w:rFonts w:ascii="LindeDaxPowerPoint" w:hAnsi="LindeDaxPowerPoint" w:cs="Arial"/>
          <w:b/>
          <w:bCs/>
          <w:sz w:val="16"/>
          <w:szCs w:val="16"/>
        </w:rPr>
        <w:t>abrasives</w:t>
      </w:r>
      <w:r w:rsidRPr="00432E26">
        <w:rPr>
          <w:rFonts w:ascii="LindeDaxPowerPoint" w:hAnsi="LindeDaxPowerPoint" w:cs="Arial"/>
          <w:sz w:val="16"/>
          <w:szCs w:val="16"/>
        </w:rPr>
        <w:t xml:space="preserve"> in </w:t>
      </w:r>
      <w:r w:rsidRPr="00432E26">
        <w:rPr>
          <w:rFonts w:ascii="LindeDaxPowerPoint" w:hAnsi="LindeDaxPowerPoint" w:cs="Arial"/>
          <w:sz w:val="16"/>
          <w:szCs w:val="16"/>
        </w:rPr>
        <w:br/>
        <w:t xml:space="preserve">air jet machining. The results indicate that </w:t>
      </w:r>
      <w:proofErr w:type="gramStart"/>
      <w:r w:rsidRPr="00432E26">
        <w:rPr>
          <w:rFonts w:ascii="LindeDaxPowerPoint" w:hAnsi="LindeDaxPowerPoint" w:cs="Arial"/>
          <w:sz w:val="16"/>
          <w:szCs w:val="16"/>
        </w:rPr>
        <w:t>post–treatment</w:t>
      </w:r>
      <w:proofErr w:type="gramEnd"/>
      <w:r w:rsidRPr="00432E26">
        <w:rPr>
          <w:rFonts w:ascii="LindeDaxPowerPoint" w:hAnsi="LindeDaxPowerPoint" w:cs="Arial"/>
          <w:sz w:val="16"/>
          <w:szCs w:val="16"/>
        </w:rPr>
        <w:t xml:space="preserve"> with EAJM can …</w:t>
      </w:r>
    </w:p>
    <w:p w14:paraId="1A2146CC" w14:textId="4A3A732A" w:rsidR="008776A9" w:rsidRDefault="008776A9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28012C2B" w14:textId="77777777" w:rsidR="00F12532" w:rsidRPr="00F12532" w:rsidRDefault="00F12532" w:rsidP="00F12532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59" w:history="1">
        <w:r w:rsidRPr="00F12532">
          <w:rPr>
            <w:rStyle w:val="Hyperlink"/>
            <w:rFonts w:ascii="LindeDaxPowerPoint" w:hAnsi="LindeDaxPowerPoint" w:cs="Arial"/>
            <w:sz w:val="16"/>
            <w:szCs w:val="16"/>
          </w:rPr>
          <w:t xml:space="preserve">Influence of </w:t>
        </w:r>
        <w:r w:rsidRPr="00F12532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abrasive </w:t>
        </w:r>
        <w:r w:rsidRPr="00F12532">
          <w:rPr>
            <w:rStyle w:val="Hyperlink"/>
            <w:rFonts w:ascii="LindeDaxPowerPoint" w:hAnsi="LindeDaxPowerPoint" w:cs="Arial"/>
            <w:sz w:val="16"/>
            <w:szCs w:val="16"/>
          </w:rPr>
          <w:t xml:space="preserve">deburring in indirect tool wear measurement in </w:t>
        </w:r>
        <w:proofErr w:type="spellStart"/>
        <w:r w:rsidRPr="00F12532">
          <w:rPr>
            <w:rStyle w:val="Hyperlink"/>
            <w:rFonts w:ascii="LindeDaxPowerPoint" w:hAnsi="LindeDaxPowerPoint" w:cs="Arial"/>
            <w:sz w:val="16"/>
            <w:szCs w:val="16"/>
          </w:rPr>
          <w:t>micromilling</w:t>
        </w:r>
        <w:proofErr w:type="spellEnd"/>
        <w:r w:rsidRPr="00F12532">
          <w:rPr>
            <w:rStyle w:val="Hyperlink"/>
            <w:rFonts w:ascii="LindeDaxPowerPoint" w:hAnsi="LindeDaxPowerPoint" w:cs="Arial"/>
            <w:sz w:val="16"/>
            <w:szCs w:val="16"/>
          </w:rPr>
          <w:t xml:space="preserve"> of Inconel 718</w:t>
        </w:r>
      </w:hyperlink>
    </w:p>
    <w:p w14:paraId="50083FF7" w14:textId="77777777" w:rsidR="00F12532" w:rsidRPr="00F12532" w:rsidRDefault="00F12532" w:rsidP="00F12532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F12532">
        <w:rPr>
          <w:rFonts w:ascii="LindeDaxPowerPoint" w:hAnsi="LindeDaxPowerPoint" w:cs="Arial"/>
          <w:sz w:val="16"/>
          <w:szCs w:val="16"/>
        </w:rPr>
        <w:t xml:space="preserve">G de Paiva Silva, M </w:t>
      </w:r>
      <w:proofErr w:type="spellStart"/>
      <w:r w:rsidRPr="00F12532">
        <w:rPr>
          <w:rFonts w:ascii="LindeDaxPowerPoint" w:hAnsi="LindeDaxPowerPoint" w:cs="Arial"/>
          <w:sz w:val="16"/>
          <w:szCs w:val="16"/>
        </w:rPr>
        <w:t>Bacci</w:t>
      </w:r>
      <w:proofErr w:type="spellEnd"/>
      <w:r w:rsidRPr="00F12532">
        <w:rPr>
          <w:rFonts w:ascii="LindeDaxPowerPoint" w:hAnsi="LindeDaxPowerPoint" w:cs="Arial"/>
          <w:sz w:val="16"/>
          <w:szCs w:val="16"/>
        </w:rPr>
        <w:t xml:space="preserve"> da Silva, D de Oliveira - Journal of the Brazilian Society of …, 2023</w:t>
      </w:r>
    </w:p>
    <w:p w14:paraId="678AD878" w14:textId="77777777" w:rsidR="00F12532" w:rsidRPr="00F12532" w:rsidRDefault="00F12532" w:rsidP="00F12532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F12532">
        <w:rPr>
          <w:rFonts w:ascii="LindeDaxPowerPoint" w:hAnsi="LindeDaxPowerPoint" w:cs="Arial"/>
          <w:sz w:val="16"/>
          <w:szCs w:val="16"/>
        </w:rPr>
        <w:t xml:space="preserve">… Thus, this work aims to evaluate the influence of </w:t>
      </w:r>
      <w:r w:rsidRPr="00F12532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F12532">
        <w:rPr>
          <w:rFonts w:ascii="LindeDaxPowerPoint" w:hAnsi="LindeDaxPowerPoint" w:cs="Arial"/>
          <w:sz w:val="16"/>
          <w:szCs w:val="16"/>
        </w:rPr>
        <w:t xml:space="preserve"> deburring in tool wear </w:t>
      </w:r>
      <w:r w:rsidRPr="00F12532">
        <w:rPr>
          <w:rFonts w:ascii="LindeDaxPowerPoint" w:hAnsi="LindeDaxPowerPoint" w:cs="Arial"/>
          <w:sz w:val="16"/>
          <w:szCs w:val="16"/>
        </w:rPr>
        <w:br/>
        <w:t xml:space="preserve">measurement … </w:t>
      </w:r>
      <w:r w:rsidRPr="00F12532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F12532">
        <w:rPr>
          <w:rFonts w:ascii="LindeDaxPowerPoint" w:hAnsi="LindeDaxPowerPoint" w:cs="Arial"/>
          <w:sz w:val="16"/>
          <w:szCs w:val="16"/>
        </w:rPr>
        <w:t xml:space="preserve"> particles and fragments of removed material on the </w:t>
      </w:r>
      <w:r w:rsidRPr="00F12532">
        <w:rPr>
          <w:rFonts w:ascii="LindeDaxPowerPoint" w:hAnsi="LindeDaxPowerPoint" w:cs="Arial"/>
          <w:sz w:val="16"/>
          <w:szCs w:val="16"/>
        </w:rPr>
        <w:br/>
        <w:t xml:space="preserve">bottom of the slots; however, the presence of </w:t>
      </w:r>
      <w:r w:rsidRPr="00F12532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F12532">
        <w:rPr>
          <w:rFonts w:ascii="LindeDaxPowerPoint" w:hAnsi="LindeDaxPowerPoint" w:cs="Arial"/>
          <w:sz w:val="16"/>
          <w:szCs w:val="16"/>
        </w:rPr>
        <w:t xml:space="preserve"> on the </w:t>
      </w:r>
      <w:proofErr w:type="spellStart"/>
      <w:r w:rsidRPr="00F12532">
        <w:rPr>
          <w:rFonts w:ascii="LindeDaxPowerPoint" w:hAnsi="LindeDaxPowerPoint" w:cs="Arial"/>
          <w:sz w:val="16"/>
          <w:szCs w:val="16"/>
        </w:rPr>
        <w:t>micromill</w:t>
      </w:r>
      <w:proofErr w:type="spellEnd"/>
      <w:r w:rsidRPr="00F12532">
        <w:rPr>
          <w:rFonts w:ascii="LindeDaxPowerPoint" w:hAnsi="LindeDaxPowerPoint" w:cs="Arial"/>
          <w:sz w:val="16"/>
          <w:szCs w:val="16"/>
        </w:rPr>
        <w:t xml:space="preserve"> and the use of …</w:t>
      </w:r>
    </w:p>
    <w:p w14:paraId="3F60E521" w14:textId="49C2A29B" w:rsidR="00432E26" w:rsidRDefault="00432E26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5DBAF1E2" w14:textId="77777777" w:rsidR="00194103" w:rsidRPr="00194103" w:rsidRDefault="00194103" w:rsidP="00194103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60" w:history="1">
        <w:r w:rsidRPr="00194103">
          <w:rPr>
            <w:rStyle w:val="Hyperlink"/>
            <w:rFonts w:ascii="LindeDaxPowerPoint" w:hAnsi="LindeDaxPowerPoint" w:cs="Arial"/>
            <w:sz w:val="16"/>
            <w:szCs w:val="16"/>
          </w:rPr>
          <w:t xml:space="preserve">Evaluation of </w:t>
        </w:r>
        <w:r w:rsidRPr="00194103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abrasive </w:t>
        </w:r>
        <w:r w:rsidRPr="00194103">
          <w:rPr>
            <w:rStyle w:val="Hyperlink"/>
            <w:rFonts w:ascii="LindeDaxPowerPoint" w:hAnsi="LindeDaxPowerPoint" w:cs="Arial"/>
            <w:sz w:val="16"/>
            <w:szCs w:val="16"/>
          </w:rPr>
          <w:t>wear resistance of self-fluxing Ni-base coatings by scratch testing</w:t>
        </w:r>
      </w:hyperlink>
    </w:p>
    <w:p w14:paraId="67DE57BF" w14:textId="77777777" w:rsidR="00194103" w:rsidRPr="00194103" w:rsidRDefault="00194103" w:rsidP="00194103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194103">
        <w:rPr>
          <w:rFonts w:ascii="LindeDaxPowerPoint" w:hAnsi="LindeDaxPowerPoint" w:cs="Arial"/>
          <w:sz w:val="16"/>
          <w:szCs w:val="16"/>
        </w:rPr>
        <w:t>C MUNTEANU, DL CHICET, B ISTRATE, M BENCHEA… - Technical Sciences, 2023</w:t>
      </w:r>
    </w:p>
    <w:p w14:paraId="58778299" w14:textId="49908F81" w:rsidR="00AB560C" w:rsidRDefault="00194103" w:rsidP="00515B9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194103">
        <w:rPr>
          <w:rFonts w:ascii="LindeDaxPowerPoint" w:hAnsi="LindeDaxPowerPoint" w:cs="Arial"/>
          <w:sz w:val="16"/>
          <w:szCs w:val="16"/>
        </w:rPr>
        <w:t xml:space="preserve">… The </w:t>
      </w:r>
      <w:r w:rsidRPr="00194103">
        <w:rPr>
          <w:rFonts w:ascii="LindeDaxPowerPoint" w:hAnsi="LindeDaxPowerPoint" w:cs="Arial"/>
          <w:b/>
          <w:bCs/>
          <w:sz w:val="16"/>
          <w:szCs w:val="16"/>
        </w:rPr>
        <w:t>coated</w:t>
      </w:r>
      <w:r w:rsidRPr="00194103">
        <w:rPr>
          <w:rFonts w:ascii="LindeDaxPowerPoint" w:hAnsi="LindeDaxPowerPoint" w:cs="Arial"/>
          <w:sz w:val="16"/>
          <w:szCs w:val="16"/>
        </w:rPr>
        <w:t xml:space="preserve"> samples were cut using </w:t>
      </w:r>
      <w:r w:rsidRPr="00194103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194103">
        <w:rPr>
          <w:rFonts w:ascii="LindeDaxPowerPoint" w:hAnsi="LindeDaxPowerPoint" w:cs="Arial"/>
          <w:sz w:val="16"/>
          <w:szCs w:val="16"/>
        </w:rPr>
        <w:t xml:space="preserve"> disc water-cooled and were </w:t>
      </w:r>
      <w:proofErr w:type="spellStart"/>
      <w:r w:rsidRPr="00194103">
        <w:rPr>
          <w:rFonts w:ascii="LindeDaxPowerPoint" w:hAnsi="LindeDaxPowerPoint" w:cs="Arial"/>
          <w:sz w:val="16"/>
          <w:szCs w:val="16"/>
        </w:rPr>
        <w:t>coldmounted</w:t>
      </w:r>
      <w:proofErr w:type="spellEnd"/>
      <w:r w:rsidRPr="00194103">
        <w:rPr>
          <w:rFonts w:ascii="LindeDaxPowerPoint" w:hAnsi="LindeDaxPowerPoint" w:cs="Arial"/>
          <w:sz w:val="16"/>
          <w:szCs w:val="16"/>
        </w:rPr>
        <w:t xml:space="preserve"> </w:t>
      </w:r>
      <w:r w:rsidRPr="00194103">
        <w:rPr>
          <w:rFonts w:ascii="LindeDaxPowerPoint" w:hAnsi="LindeDaxPowerPoint" w:cs="Arial"/>
          <w:sz w:val="16"/>
          <w:szCs w:val="16"/>
        </w:rPr>
        <w:br/>
        <w:t xml:space="preserve">in polyester resin, for the scratch tests conducted on </w:t>
      </w:r>
      <w:r w:rsidRPr="00194103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194103">
        <w:rPr>
          <w:rFonts w:ascii="LindeDaxPowerPoint" w:hAnsi="LindeDaxPowerPoint" w:cs="Arial"/>
          <w:sz w:val="16"/>
          <w:szCs w:val="16"/>
        </w:rPr>
        <w:t xml:space="preserve"> cross-section. The </w:t>
      </w:r>
      <w:r w:rsidRPr="00194103">
        <w:rPr>
          <w:rFonts w:ascii="LindeDaxPowerPoint" w:hAnsi="LindeDaxPowerPoint" w:cs="Arial"/>
          <w:sz w:val="16"/>
          <w:szCs w:val="16"/>
        </w:rPr>
        <w:br/>
        <w:t>samples for both scratch tests were polished following standard metallographic …</w:t>
      </w:r>
    </w:p>
    <w:sectPr w:rsidR="00AB560C" w:rsidSect="00D6573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UnicodeM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deDaxPowerPoint">
    <w:panose1 w:val="020B0500000000020000"/>
    <w:charset w:val="00"/>
    <w:family w:val="swiss"/>
    <w:pitch w:val="variable"/>
    <w:sig w:usb0="800000AF" w:usb1="5000206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98"/>
    <w:rsid w:val="00000B06"/>
    <w:rsid w:val="00006CDA"/>
    <w:rsid w:val="00027D19"/>
    <w:rsid w:val="00031837"/>
    <w:rsid w:val="00032736"/>
    <w:rsid w:val="00051710"/>
    <w:rsid w:val="00055C1F"/>
    <w:rsid w:val="00056C21"/>
    <w:rsid w:val="000649B5"/>
    <w:rsid w:val="00075BF2"/>
    <w:rsid w:val="00081F86"/>
    <w:rsid w:val="00092F8C"/>
    <w:rsid w:val="000A24C9"/>
    <w:rsid w:val="000A5A41"/>
    <w:rsid w:val="000B063C"/>
    <w:rsid w:val="000C4280"/>
    <w:rsid w:val="000C46A7"/>
    <w:rsid w:val="000D0A18"/>
    <w:rsid w:val="000D2DC1"/>
    <w:rsid w:val="000E3A83"/>
    <w:rsid w:val="000E62C4"/>
    <w:rsid w:val="000E7FEB"/>
    <w:rsid w:val="000F0373"/>
    <w:rsid w:val="000F23E1"/>
    <w:rsid w:val="000F69DC"/>
    <w:rsid w:val="00104F51"/>
    <w:rsid w:val="001141C5"/>
    <w:rsid w:val="00116513"/>
    <w:rsid w:val="00122CD4"/>
    <w:rsid w:val="001259EC"/>
    <w:rsid w:val="001307C0"/>
    <w:rsid w:val="00130AD3"/>
    <w:rsid w:val="0013733B"/>
    <w:rsid w:val="001452BE"/>
    <w:rsid w:val="001455AD"/>
    <w:rsid w:val="00173768"/>
    <w:rsid w:val="001762A3"/>
    <w:rsid w:val="00176780"/>
    <w:rsid w:val="00177EF5"/>
    <w:rsid w:val="00190D1F"/>
    <w:rsid w:val="00193C97"/>
    <w:rsid w:val="00194103"/>
    <w:rsid w:val="001A0C02"/>
    <w:rsid w:val="001A0D96"/>
    <w:rsid w:val="001A4DB1"/>
    <w:rsid w:val="001C1404"/>
    <w:rsid w:val="001C20DE"/>
    <w:rsid w:val="001D04C6"/>
    <w:rsid w:val="001D2186"/>
    <w:rsid w:val="001D7E1A"/>
    <w:rsid w:val="002025A7"/>
    <w:rsid w:val="002133B7"/>
    <w:rsid w:val="0021525B"/>
    <w:rsid w:val="0022016B"/>
    <w:rsid w:val="00231196"/>
    <w:rsid w:val="00240E7B"/>
    <w:rsid w:val="00241C16"/>
    <w:rsid w:val="00255085"/>
    <w:rsid w:val="00255D26"/>
    <w:rsid w:val="0026371D"/>
    <w:rsid w:val="00267C18"/>
    <w:rsid w:val="00272F94"/>
    <w:rsid w:val="002A0B84"/>
    <w:rsid w:val="002B4176"/>
    <w:rsid w:val="002B756A"/>
    <w:rsid w:val="002C3716"/>
    <w:rsid w:val="002C38C6"/>
    <w:rsid w:val="002C4248"/>
    <w:rsid w:val="002D2D3F"/>
    <w:rsid w:val="002D7BED"/>
    <w:rsid w:val="002E214B"/>
    <w:rsid w:val="002F53FB"/>
    <w:rsid w:val="00301C77"/>
    <w:rsid w:val="00305236"/>
    <w:rsid w:val="00313691"/>
    <w:rsid w:val="00315067"/>
    <w:rsid w:val="00316D85"/>
    <w:rsid w:val="00321220"/>
    <w:rsid w:val="00325115"/>
    <w:rsid w:val="00327544"/>
    <w:rsid w:val="00335F7C"/>
    <w:rsid w:val="00342DE7"/>
    <w:rsid w:val="0035571C"/>
    <w:rsid w:val="00361398"/>
    <w:rsid w:val="003658E9"/>
    <w:rsid w:val="003730A1"/>
    <w:rsid w:val="00374651"/>
    <w:rsid w:val="00375694"/>
    <w:rsid w:val="00377330"/>
    <w:rsid w:val="00377C26"/>
    <w:rsid w:val="00384EB8"/>
    <w:rsid w:val="00392635"/>
    <w:rsid w:val="003B2343"/>
    <w:rsid w:val="003C734C"/>
    <w:rsid w:val="003D03D3"/>
    <w:rsid w:val="003D3C91"/>
    <w:rsid w:val="003E0320"/>
    <w:rsid w:val="003E5577"/>
    <w:rsid w:val="003E588C"/>
    <w:rsid w:val="003F00E2"/>
    <w:rsid w:val="003F1EB4"/>
    <w:rsid w:val="003F1F8C"/>
    <w:rsid w:val="003F5D52"/>
    <w:rsid w:val="0041349F"/>
    <w:rsid w:val="00414E14"/>
    <w:rsid w:val="00417358"/>
    <w:rsid w:val="00420E1D"/>
    <w:rsid w:val="004252FC"/>
    <w:rsid w:val="00432E26"/>
    <w:rsid w:val="00434E67"/>
    <w:rsid w:val="00435473"/>
    <w:rsid w:val="004430A6"/>
    <w:rsid w:val="00444B50"/>
    <w:rsid w:val="00446A01"/>
    <w:rsid w:val="004615BD"/>
    <w:rsid w:val="00465A7B"/>
    <w:rsid w:val="00473E00"/>
    <w:rsid w:val="00475C48"/>
    <w:rsid w:val="004773F3"/>
    <w:rsid w:val="004937B5"/>
    <w:rsid w:val="00494AA9"/>
    <w:rsid w:val="004A751F"/>
    <w:rsid w:val="004D7586"/>
    <w:rsid w:val="004E7944"/>
    <w:rsid w:val="004F2AA6"/>
    <w:rsid w:val="004F46C4"/>
    <w:rsid w:val="004F7C53"/>
    <w:rsid w:val="0051215A"/>
    <w:rsid w:val="00513E77"/>
    <w:rsid w:val="0051434E"/>
    <w:rsid w:val="00515B90"/>
    <w:rsid w:val="00517180"/>
    <w:rsid w:val="00520069"/>
    <w:rsid w:val="00536EDC"/>
    <w:rsid w:val="00541133"/>
    <w:rsid w:val="005441C1"/>
    <w:rsid w:val="00554ACE"/>
    <w:rsid w:val="00557F50"/>
    <w:rsid w:val="005649B1"/>
    <w:rsid w:val="005848B3"/>
    <w:rsid w:val="005929B9"/>
    <w:rsid w:val="005A2465"/>
    <w:rsid w:val="005A761A"/>
    <w:rsid w:val="005B2FA2"/>
    <w:rsid w:val="005B354C"/>
    <w:rsid w:val="005B716C"/>
    <w:rsid w:val="005B7D90"/>
    <w:rsid w:val="005C70AD"/>
    <w:rsid w:val="005D52D4"/>
    <w:rsid w:val="005D79A2"/>
    <w:rsid w:val="005E3C74"/>
    <w:rsid w:val="00613633"/>
    <w:rsid w:val="006153F2"/>
    <w:rsid w:val="00617D74"/>
    <w:rsid w:val="00622359"/>
    <w:rsid w:val="0062599B"/>
    <w:rsid w:val="006276F8"/>
    <w:rsid w:val="00633D6B"/>
    <w:rsid w:val="00641A44"/>
    <w:rsid w:val="00644B0B"/>
    <w:rsid w:val="00652F31"/>
    <w:rsid w:val="00654E28"/>
    <w:rsid w:val="00664EEE"/>
    <w:rsid w:val="006708F2"/>
    <w:rsid w:val="00676298"/>
    <w:rsid w:val="00690A3B"/>
    <w:rsid w:val="00697821"/>
    <w:rsid w:val="006A096A"/>
    <w:rsid w:val="006A42B0"/>
    <w:rsid w:val="006B2EAF"/>
    <w:rsid w:val="006B46F8"/>
    <w:rsid w:val="006C0158"/>
    <w:rsid w:val="006D3E65"/>
    <w:rsid w:val="006D62F6"/>
    <w:rsid w:val="006E09DB"/>
    <w:rsid w:val="006E0F60"/>
    <w:rsid w:val="006E1169"/>
    <w:rsid w:val="00706B25"/>
    <w:rsid w:val="00717D90"/>
    <w:rsid w:val="0073033A"/>
    <w:rsid w:val="0073756D"/>
    <w:rsid w:val="00741A96"/>
    <w:rsid w:val="007474A5"/>
    <w:rsid w:val="0075497F"/>
    <w:rsid w:val="00757849"/>
    <w:rsid w:val="00765F5B"/>
    <w:rsid w:val="007744FD"/>
    <w:rsid w:val="00776C7D"/>
    <w:rsid w:val="00777ACB"/>
    <w:rsid w:val="00781870"/>
    <w:rsid w:val="007B5050"/>
    <w:rsid w:val="007C01FA"/>
    <w:rsid w:val="007C290B"/>
    <w:rsid w:val="007C3349"/>
    <w:rsid w:val="007C57C3"/>
    <w:rsid w:val="007C71E1"/>
    <w:rsid w:val="007D6B3A"/>
    <w:rsid w:val="007E735B"/>
    <w:rsid w:val="007F12E1"/>
    <w:rsid w:val="007F607F"/>
    <w:rsid w:val="0080793B"/>
    <w:rsid w:val="0081554F"/>
    <w:rsid w:val="00817B16"/>
    <w:rsid w:val="00821DB6"/>
    <w:rsid w:val="00830BE0"/>
    <w:rsid w:val="00840447"/>
    <w:rsid w:val="0085054B"/>
    <w:rsid w:val="0085568C"/>
    <w:rsid w:val="00865F67"/>
    <w:rsid w:val="0086776C"/>
    <w:rsid w:val="008776A9"/>
    <w:rsid w:val="008924AF"/>
    <w:rsid w:val="008936A1"/>
    <w:rsid w:val="008A08ED"/>
    <w:rsid w:val="008A5903"/>
    <w:rsid w:val="008B6E51"/>
    <w:rsid w:val="008C01B0"/>
    <w:rsid w:val="008C1E34"/>
    <w:rsid w:val="008D5E2C"/>
    <w:rsid w:val="008D7C30"/>
    <w:rsid w:val="008E03BA"/>
    <w:rsid w:val="008E2034"/>
    <w:rsid w:val="008E228E"/>
    <w:rsid w:val="008F422E"/>
    <w:rsid w:val="00911143"/>
    <w:rsid w:val="00911667"/>
    <w:rsid w:val="0091796B"/>
    <w:rsid w:val="00925B18"/>
    <w:rsid w:val="00930F8A"/>
    <w:rsid w:val="009314D1"/>
    <w:rsid w:val="0093399E"/>
    <w:rsid w:val="00936DA9"/>
    <w:rsid w:val="009511C0"/>
    <w:rsid w:val="00956125"/>
    <w:rsid w:val="00957859"/>
    <w:rsid w:val="009655B8"/>
    <w:rsid w:val="00967791"/>
    <w:rsid w:val="00977135"/>
    <w:rsid w:val="00986271"/>
    <w:rsid w:val="00991270"/>
    <w:rsid w:val="00991F41"/>
    <w:rsid w:val="009A66B3"/>
    <w:rsid w:val="009B5C75"/>
    <w:rsid w:val="009C2EB9"/>
    <w:rsid w:val="009C7C8C"/>
    <w:rsid w:val="009D2604"/>
    <w:rsid w:val="009E31DB"/>
    <w:rsid w:val="009E3E51"/>
    <w:rsid w:val="009E7CBC"/>
    <w:rsid w:val="009F18DD"/>
    <w:rsid w:val="009F35F3"/>
    <w:rsid w:val="009F5098"/>
    <w:rsid w:val="00A017DE"/>
    <w:rsid w:val="00A02DBF"/>
    <w:rsid w:val="00A02E89"/>
    <w:rsid w:val="00A03966"/>
    <w:rsid w:val="00A15801"/>
    <w:rsid w:val="00A16CD5"/>
    <w:rsid w:val="00A225B3"/>
    <w:rsid w:val="00A2614A"/>
    <w:rsid w:val="00A26973"/>
    <w:rsid w:val="00A32849"/>
    <w:rsid w:val="00A41D2D"/>
    <w:rsid w:val="00A43FC5"/>
    <w:rsid w:val="00A46D84"/>
    <w:rsid w:val="00A50DB9"/>
    <w:rsid w:val="00A5217B"/>
    <w:rsid w:val="00A5626F"/>
    <w:rsid w:val="00A66F1B"/>
    <w:rsid w:val="00A84FA5"/>
    <w:rsid w:val="00A92EAD"/>
    <w:rsid w:val="00A96EA2"/>
    <w:rsid w:val="00AA383B"/>
    <w:rsid w:val="00AA52C0"/>
    <w:rsid w:val="00AA7574"/>
    <w:rsid w:val="00AA7CD9"/>
    <w:rsid w:val="00AB3F9F"/>
    <w:rsid w:val="00AB560C"/>
    <w:rsid w:val="00AC44C4"/>
    <w:rsid w:val="00AD54C7"/>
    <w:rsid w:val="00AD754B"/>
    <w:rsid w:val="00AE035C"/>
    <w:rsid w:val="00AE1C4D"/>
    <w:rsid w:val="00AE4C09"/>
    <w:rsid w:val="00AE4CCA"/>
    <w:rsid w:val="00AF0B6F"/>
    <w:rsid w:val="00AF136C"/>
    <w:rsid w:val="00AF5433"/>
    <w:rsid w:val="00B17E73"/>
    <w:rsid w:val="00B3745E"/>
    <w:rsid w:val="00B4537B"/>
    <w:rsid w:val="00B509A4"/>
    <w:rsid w:val="00B50D05"/>
    <w:rsid w:val="00B6412E"/>
    <w:rsid w:val="00B75387"/>
    <w:rsid w:val="00B753C5"/>
    <w:rsid w:val="00B84ECC"/>
    <w:rsid w:val="00B875ED"/>
    <w:rsid w:val="00B97750"/>
    <w:rsid w:val="00BB2C1C"/>
    <w:rsid w:val="00BC190E"/>
    <w:rsid w:val="00BC4947"/>
    <w:rsid w:val="00BC56B4"/>
    <w:rsid w:val="00BE0AF9"/>
    <w:rsid w:val="00BE1269"/>
    <w:rsid w:val="00BF732A"/>
    <w:rsid w:val="00C0326D"/>
    <w:rsid w:val="00C05DC7"/>
    <w:rsid w:val="00C06C17"/>
    <w:rsid w:val="00C15937"/>
    <w:rsid w:val="00C16379"/>
    <w:rsid w:val="00C22134"/>
    <w:rsid w:val="00C24C11"/>
    <w:rsid w:val="00C34346"/>
    <w:rsid w:val="00C41D93"/>
    <w:rsid w:val="00C41F61"/>
    <w:rsid w:val="00C4285A"/>
    <w:rsid w:val="00C53EEB"/>
    <w:rsid w:val="00C6118F"/>
    <w:rsid w:val="00C621EA"/>
    <w:rsid w:val="00C62EB7"/>
    <w:rsid w:val="00C739A3"/>
    <w:rsid w:val="00C73B33"/>
    <w:rsid w:val="00C769A1"/>
    <w:rsid w:val="00C76F5B"/>
    <w:rsid w:val="00C835F2"/>
    <w:rsid w:val="00C9328B"/>
    <w:rsid w:val="00C93FB4"/>
    <w:rsid w:val="00CA1C92"/>
    <w:rsid w:val="00CA247E"/>
    <w:rsid w:val="00CA365D"/>
    <w:rsid w:val="00CB0EA6"/>
    <w:rsid w:val="00CC1A5A"/>
    <w:rsid w:val="00CC5B58"/>
    <w:rsid w:val="00CD0679"/>
    <w:rsid w:val="00CE1C55"/>
    <w:rsid w:val="00CE3B0B"/>
    <w:rsid w:val="00CE48FA"/>
    <w:rsid w:val="00CF7A29"/>
    <w:rsid w:val="00D0642A"/>
    <w:rsid w:val="00D07AC9"/>
    <w:rsid w:val="00D250D7"/>
    <w:rsid w:val="00D30ED4"/>
    <w:rsid w:val="00D36031"/>
    <w:rsid w:val="00D37500"/>
    <w:rsid w:val="00D41427"/>
    <w:rsid w:val="00D43573"/>
    <w:rsid w:val="00D460E4"/>
    <w:rsid w:val="00D521D8"/>
    <w:rsid w:val="00D60DF2"/>
    <w:rsid w:val="00D63C04"/>
    <w:rsid w:val="00D65733"/>
    <w:rsid w:val="00D720B0"/>
    <w:rsid w:val="00D73626"/>
    <w:rsid w:val="00D76726"/>
    <w:rsid w:val="00D90079"/>
    <w:rsid w:val="00DA2409"/>
    <w:rsid w:val="00DA4062"/>
    <w:rsid w:val="00DB2A99"/>
    <w:rsid w:val="00DC022C"/>
    <w:rsid w:val="00DC5B5E"/>
    <w:rsid w:val="00DD1D49"/>
    <w:rsid w:val="00DD7DDE"/>
    <w:rsid w:val="00DF29A5"/>
    <w:rsid w:val="00E04F57"/>
    <w:rsid w:val="00E0686D"/>
    <w:rsid w:val="00E228D7"/>
    <w:rsid w:val="00E24090"/>
    <w:rsid w:val="00E260D1"/>
    <w:rsid w:val="00E4338A"/>
    <w:rsid w:val="00E45A6D"/>
    <w:rsid w:val="00E528DA"/>
    <w:rsid w:val="00E52CC7"/>
    <w:rsid w:val="00E60EAD"/>
    <w:rsid w:val="00E616E2"/>
    <w:rsid w:val="00E64A1C"/>
    <w:rsid w:val="00E706DA"/>
    <w:rsid w:val="00E725C8"/>
    <w:rsid w:val="00E731C6"/>
    <w:rsid w:val="00EA41ED"/>
    <w:rsid w:val="00EA5381"/>
    <w:rsid w:val="00EB4DF1"/>
    <w:rsid w:val="00EE1B4E"/>
    <w:rsid w:val="00EE1EA6"/>
    <w:rsid w:val="00EE37CC"/>
    <w:rsid w:val="00EE6CE8"/>
    <w:rsid w:val="00EF4FCB"/>
    <w:rsid w:val="00EF6814"/>
    <w:rsid w:val="00F00281"/>
    <w:rsid w:val="00F0151E"/>
    <w:rsid w:val="00F01DD6"/>
    <w:rsid w:val="00F028AA"/>
    <w:rsid w:val="00F12532"/>
    <w:rsid w:val="00F1422D"/>
    <w:rsid w:val="00F20665"/>
    <w:rsid w:val="00F232E4"/>
    <w:rsid w:val="00F3303C"/>
    <w:rsid w:val="00F367FE"/>
    <w:rsid w:val="00F42385"/>
    <w:rsid w:val="00F43058"/>
    <w:rsid w:val="00F51E90"/>
    <w:rsid w:val="00F62C31"/>
    <w:rsid w:val="00F64B6E"/>
    <w:rsid w:val="00F653A1"/>
    <w:rsid w:val="00F72220"/>
    <w:rsid w:val="00F75D18"/>
    <w:rsid w:val="00F76516"/>
    <w:rsid w:val="00F84B2A"/>
    <w:rsid w:val="00F867F1"/>
    <w:rsid w:val="00F87610"/>
    <w:rsid w:val="00FA7FE4"/>
    <w:rsid w:val="00FB31BF"/>
    <w:rsid w:val="00FB592F"/>
    <w:rsid w:val="00FC0216"/>
    <w:rsid w:val="00FD2835"/>
    <w:rsid w:val="00FD60D3"/>
    <w:rsid w:val="00FD7799"/>
    <w:rsid w:val="00FE156D"/>
    <w:rsid w:val="00FF0F7F"/>
    <w:rsid w:val="00FF3ECC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42E9"/>
  <w15:docId w15:val="{576B9BFE-635E-40C3-BFCA-45F09742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5B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5B3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B3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B3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B3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B3"/>
    <w:pPr>
      <w:spacing w:before="200" w:after="80"/>
      <w:ind w:firstLine="0"/>
      <w:outlineLvl w:val="4"/>
    </w:pPr>
    <w:rPr>
      <w:rFonts w:ascii="Cambria" w:eastAsia="Times New Roman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B3"/>
    <w:pPr>
      <w:spacing w:before="280" w:after="100"/>
      <w:ind w:firstLine="0"/>
      <w:outlineLvl w:val="5"/>
    </w:pPr>
    <w:rPr>
      <w:rFonts w:ascii="Cambria" w:eastAsia="Times New Roman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B3"/>
    <w:pPr>
      <w:spacing w:before="320" w:after="100"/>
      <w:ind w:firstLine="0"/>
      <w:outlineLvl w:val="6"/>
    </w:pPr>
    <w:rPr>
      <w:rFonts w:ascii="Cambria" w:eastAsia="Times New Roman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B3"/>
    <w:pPr>
      <w:spacing w:before="320" w:after="100"/>
      <w:ind w:firstLine="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B3"/>
    <w:pPr>
      <w:spacing w:before="320" w:after="100"/>
      <w:ind w:firstLine="0"/>
      <w:outlineLvl w:val="8"/>
    </w:pPr>
    <w:rPr>
      <w:rFonts w:ascii="Cambria" w:eastAsia="Times New Roman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B3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B3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B3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B3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225B3"/>
    <w:pPr>
      <w:ind w:firstLine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B3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B3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B3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B3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B3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5B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25B3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225B3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B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25B3"/>
    <w:rPr>
      <w:rFonts w:ascii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225B3"/>
    <w:rPr>
      <w:b/>
      <w:bCs/>
      <w:spacing w:val="0"/>
    </w:rPr>
  </w:style>
  <w:style w:type="character" w:styleId="Emphasis">
    <w:name w:val="Emphasis"/>
    <w:uiPriority w:val="20"/>
    <w:qFormat/>
    <w:rsid w:val="00A225B3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rsid w:val="00A225B3"/>
  </w:style>
  <w:style w:type="paragraph" w:styleId="ListParagraph">
    <w:name w:val="List Paragraph"/>
    <w:basedOn w:val="Normal"/>
    <w:uiPriority w:val="34"/>
    <w:qFormat/>
    <w:rsid w:val="00A225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5B3"/>
    <w:rPr>
      <w:rFonts w:ascii="Cambria" w:eastAsia="Times New Roman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A225B3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B3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B3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A225B3"/>
    <w:rPr>
      <w:i/>
      <w:iCs/>
      <w:color w:val="5A5A5A"/>
    </w:rPr>
  </w:style>
  <w:style w:type="character" w:styleId="IntenseEmphasis">
    <w:name w:val="Intense Emphasis"/>
    <w:uiPriority w:val="21"/>
    <w:qFormat/>
    <w:rsid w:val="00A225B3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A225B3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A225B3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A225B3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5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9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E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9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5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9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4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3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983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86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9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77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49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3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737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824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551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63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0062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7653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8553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9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6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1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87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9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5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6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03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0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2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4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4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6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7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8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61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90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77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76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328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300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352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8887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1891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0594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4001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775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9145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8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49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01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2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7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8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63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94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28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26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490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373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174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028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671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3410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6465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19299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355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7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35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7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6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515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9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86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5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0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6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115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854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34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83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9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96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137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02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907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83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4160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1696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67000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0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6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4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43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0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66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5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7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7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62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7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17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71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89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451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879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159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829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9162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454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540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807125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09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33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0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60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56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399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06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133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193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125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62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343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79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15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2740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1182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640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1604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70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4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66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4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3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48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11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90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22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607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50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143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212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772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066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7806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0527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2826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7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5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7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7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5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10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64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1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3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9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1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1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07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53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863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31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827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152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283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736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67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998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8847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2228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1480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9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5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64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71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8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264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9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741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227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281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6855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8455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492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0353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52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6447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7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9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5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4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8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4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098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96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47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115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064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605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02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7973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03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3077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871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8121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950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9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7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20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06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974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020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878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921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774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97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9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430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3726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0220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8904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9764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5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16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8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33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51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53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9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037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512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15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342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582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092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3443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772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4725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35740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08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87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53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9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scholar_url?url=https://www.ijfmr.com/papers/2023/3/2990.pdf&amp;hl=en&amp;sa=X&amp;d=12414828505476855894&amp;ei=Dq5lZPXzDsOay9YP5YeuiAk&amp;scisig=AGlGAw-P6IT905cTbGAcjxVPLJ9y&amp;oi=scholaralrt&amp;html=&amp;pos=5&amp;folt=kw" TargetMode="External"/><Relationship Id="rId18" Type="http://schemas.openxmlformats.org/officeDocument/2006/relationships/hyperlink" Target="https://eur02.safelinks.protection.outlook.com/?url=https%3A%2F%2Fscholar.google.com%2Fscholar_url%3Furl%3Dhttps%3A%2F%2Fwww.sciencedirect.com%2Fscience%2Farticle%2Fpii%2FS0142112323001561%26hl%3Den%26sa%3DX%26d%3D9321520028889732053%26ei%3DIWErZN-yH7yUy9YP2JiDkAg%26scisig%3DAJ9-iYuza0PQE1LkZkWPfzcn1EMO%26oi%3Dscholaralrt%26html%3D%26pos%3D0%26folt%3Dkw&amp;data=05%7C01%7Cjeff.barr%40linde.com%7Ccfab0482e82040d27b0a08db349b2703%7C1562f00709a44fcb936be79246571fc7%7C0%7C0%7C638161613369223349%7CUnknown%7CTWFpbGZsb3d8eyJWIjoiMC4wLjAwMDAiLCJQIjoiV2luMzIiLCJBTiI6Ik1haWwiLCJXVCI6Mn0%3D%7C3000%7C%7C%7C&amp;sdata=B4JeBobvAjdVMJWhTBHnBj6dPqMXSVi3TuGk160871Y%3D&amp;reserved=0" TargetMode="External"/><Relationship Id="rId26" Type="http://schemas.openxmlformats.org/officeDocument/2006/relationships/hyperlink" Target="mailto:jeff_barr@praxair.com" TargetMode="External"/><Relationship Id="rId39" Type="http://schemas.openxmlformats.org/officeDocument/2006/relationships/hyperlink" Target="https://www.rightfind.com/vlib/logon.aspx?clientid=12495" TargetMode="External"/><Relationship Id="rId21" Type="http://schemas.openxmlformats.org/officeDocument/2006/relationships/hyperlink" Target="https://scholar.google.com/scholar_url?url=https://www.sciencedirect.com/science/article/pii/S2238785423012334&amp;hl=en&amp;sa=X&amp;d=10890394944957930288&amp;ei=Xch-ZLehA4HuygS37r6oCA&amp;scisig=AGlGAw_WbMYhp6lXfeK904IOS_me&amp;oi=scholaralrt&amp;html=&amp;pos=1&amp;folt=kw" TargetMode="External"/><Relationship Id="rId34" Type="http://schemas.openxmlformats.org/officeDocument/2006/relationships/hyperlink" Target="https://scholar.google.com/scholar_url?url=https://www.sciencedirect.com/science/article/pii/S0042207X23003731&amp;hl=en&amp;sa=X&amp;d=5079411977389195511&amp;ei=FpprZKGUKb-Ny9YP4pGK4Ao&amp;scisig=AGlGAw9VFA9HKFdc9RuPEBpD6u8S&amp;oi=scholaralrt&amp;html=&amp;pos=9&amp;folt=kw" TargetMode="External"/><Relationship Id="rId42" Type="http://schemas.openxmlformats.org/officeDocument/2006/relationships/hyperlink" Target="https://scholar.google.com/scholar_url?url=https://link.springer.com/chapter/10.1007/978-3-031-20459-3_26&amp;hl=en&amp;sa=X&amp;d=3424326396193355825&amp;ei=rh9jZJeBNK6I6rQP2JOqsAE&amp;scisig=AGlGAw8CKfMylKP94mIGvwlOvBQ1&amp;oi=scholaralrt&amp;html=&amp;pos=1&amp;folt=kw" TargetMode="External"/><Relationship Id="rId47" Type="http://schemas.openxmlformats.org/officeDocument/2006/relationships/hyperlink" Target="https://scholar.google.com/scholar_url?url=https://www.sciencedirect.com/science/article/pii/S0167577X23006754&amp;hl=en&amp;sa=X&amp;d=8902029616510033809&amp;ei=i6NZZPvDJvyGy9YP9MmFqAk&amp;scisig=AGlGAw_igixtgJn1CczWoVyw-Xak&amp;oi=scholaralrt&amp;html=&amp;pos=4&amp;folt=kw" TargetMode="External"/><Relationship Id="rId50" Type="http://schemas.openxmlformats.org/officeDocument/2006/relationships/hyperlink" Target="https://scholar.google.com/scholar_url?url=https://www.mdpi.com/2075-4442/11/5/188&amp;hl=en&amp;sa=X&amp;d=13612375412342223028&amp;ei=DsRMZP_FH5iUy9YPpeupqAk&amp;scisig=AJ9-iYsUpzm0crfOdtBcxdHOENSd&amp;oi=scholaralrt&amp;html=&amp;pos=1&amp;folt=kw" TargetMode="External"/><Relationship Id="rId55" Type="http://schemas.openxmlformats.org/officeDocument/2006/relationships/hyperlink" Target="https://scholar.google.com/scholar_url?url=https://www.mdpi.com/2075-4701/13/5/840/pdf&amp;hl=en&amp;sa=X&amp;d=3324468713040872989&amp;ei=YO5JZOzwN6iI6rQPlL-HGA&amp;scisig=AJ9-iYv8Majh2UrqRTyhpK6SNbtO&amp;oi=scholaralrt&amp;html=&amp;pos=1&amp;folt=kw" TargetMode="Externa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eur02.safelinks.protection.outlook.com/?url=https%3A%2F%2Fscholar.google.com%2Fscholar_url%3Furl%3Dhttps%3A%2F%2Fwww.sciencedirect.com%2Fscience%2Farticle%2Fpii%2FS0272884223010015%26hl%3Den%26sa%3DX%26d%3D2126715387686262561%26ei%3DrLs0ZOUf1pTL1g_l2p_QDg%26scisig%3DAJ9-iYsBJy6s4W4O0IErSOMzPBzj%26oi%3Dscholaralrt%26html%3D%26pos%3D0%26folt%3Dkw&amp;data=05%7C01%7Cjeff.barr%40linde.com%7Cb18053f4bbf44c570ed608db3a2e68f2%7C1562f00709a44fcb936be79246571fc7%7C0%7C0%7C638167743403552334%7CUnknown%7CTWFpbGZsb3d8eyJWIjoiMC4wLjAwMDAiLCJQIjoiV2luMzIiLCJBTiI6Ik1haWwiLCJXVCI6Mn0%3D%7C3000%7C%7C%7C&amp;sdata=pxsOlDpVG1Xfpc7lf8dR%2BWs92eQkz89Eap%2BaQEfAcWc%3D&amp;reserved=0" TargetMode="External"/><Relationship Id="rId29" Type="http://schemas.openxmlformats.org/officeDocument/2006/relationships/hyperlink" Target="https://scholar.google.com/scholar_url?url=https://www.sciencedirect.com/science/article/pii/S2352492823010097&amp;hl=en&amp;sa=X&amp;d=13740939946659348896&amp;ei=M6t1ZM2jNIb8mgHbqbWgBg&amp;scisig=AGlGAw9rIlxSH8UyDwN-MC4F6dsE&amp;oi=scholaralrt&amp;html=&amp;pos=1&amp;folt=kw" TargetMode="External"/><Relationship Id="rId11" Type="http://schemas.openxmlformats.org/officeDocument/2006/relationships/hyperlink" Target="mailto:jeff_barr@praxair.com" TargetMode="External"/><Relationship Id="rId24" Type="http://schemas.openxmlformats.org/officeDocument/2006/relationships/hyperlink" Target="mailto:jeff_barr@praxair.com" TargetMode="External"/><Relationship Id="rId32" Type="http://schemas.openxmlformats.org/officeDocument/2006/relationships/hyperlink" Target="https://scholar.google.com/scholar_url?url=https://www.sciencedirect.com/science/article/pii/S0030402623004837&amp;hl=en&amp;sa=X&amp;d=10463156275470380828&amp;ei=YrVuZK3MOI6aygTD8JXYDg&amp;scisig=AGlGAw_X7RZUqE6xzoh7o5YUvt_S&amp;oi=scholaralrt&amp;html=&amp;pos=0&amp;folt=kw" TargetMode="External"/><Relationship Id="rId37" Type="http://schemas.openxmlformats.org/officeDocument/2006/relationships/hyperlink" Target="https://www.rightfind.com/vlib/logon.aspx?clientid=12495" TargetMode="External"/><Relationship Id="rId40" Type="http://schemas.openxmlformats.org/officeDocument/2006/relationships/hyperlink" Target="mailto:jeff_barr@praxair.com" TargetMode="External"/><Relationship Id="rId45" Type="http://schemas.openxmlformats.org/officeDocument/2006/relationships/hyperlink" Target="https://scholar.google.com/scholar_url?url=https://www.mdpi.com/2079-6412/13/5/889&amp;hl=en&amp;sa=X&amp;d=10307125508994861312&amp;ei=EzpcZLzHEvyGy9YP9MmFqAk&amp;scisig=AGlGAw_lCePJ6nfL6r4BkiCTeXy0&amp;oi=scholaralrt&amp;html=&amp;pos=6&amp;folt=kw" TargetMode="External"/><Relationship Id="rId53" Type="http://schemas.openxmlformats.org/officeDocument/2006/relationships/hyperlink" Target="https://www.rightfind.com/vlib/logon.aspx?clientid=12495" TargetMode="External"/><Relationship Id="rId58" Type="http://schemas.openxmlformats.org/officeDocument/2006/relationships/hyperlink" Target="https://scholar.google.com/scholar_url?url=https://www.sciencedirect.com/science/article/pii/S0301679X23003201&amp;hl=en&amp;sa=X&amp;d=7571349341799131537&amp;ei=OHpDZNSBLPKP6rQPzs6N8A0&amp;scisig=AJ9-iYvasU4kOSpBaLyJWW74lmAT&amp;oi=scholaralrt&amp;html=&amp;pos=1&amp;folt=kw" TargetMode="External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hyperlink" Target="https://eur02.safelinks.protection.outlook.com/?url=https%3A%2F%2Fscholar.google.com%2Fscholar_url%3Furl%3Dhttps%3A%2F%2Fwww.sciencedirect.com%2Fscience%2Farticle%2Fpii%2FS0257897223002414%26hl%3Den%26sa%3DX%26d%3D1121158048061728193%26ei%3DIWErZN-yH7yUy9YP2JiDkAg%26scisig%3DAJ9-iYtTE3Zyy42a2zdyIt7z5h1T%26oi%3Dscholaralrt%26html%3D%26pos%3D2%26folt%3Dkw&amp;data=05%7C01%7Cjeff.barr%40linde.com%7Ccfab0482e82040d27b0a08db349b2703%7C1562f00709a44fcb936be79246571fc7%7C0%7C0%7C638161613369536812%7CUnknown%7CTWFpbGZsb3d8eyJWIjoiMC4wLjAwMDAiLCJQIjoiV2luMzIiLCJBTiI6Ik1haWwiLCJXVCI6Mn0%3D%7C3000%7C%7C%7C&amp;sdata=dwqu0kfEbvy%2F2IH9%2FssrvO0IHevc80%2F8EX1N1HdOkN0%3D&amp;reserved=0" TargetMode="External"/><Relationship Id="rId14" Type="http://schemas.openxmlformats.org/officeDocument/2006/relationships/hyperlink" Target="https://scholar.google.com/scholar_url?url=https://www.sciencedirect.com/science/article/pii/S095522192300331X&amp;hl=en&amp;sa=X&amp;d=13330675905754964383&amp;ei=sgJHZLLcJ8mN6rQPxe6VwA0&amp;scisig=AJ9-iYuh0Zl9j2ruCRv3SypcmTgR&amp;oi=scholaralrt&amp;html=&amp;pos=6&amp;folt=kw" TargetMode="External"/><Relationship Id="rId22" Type="http://schemas.openxmlformats.org/officeDocument/2006/relationships/hyperlink" Target="https://scholar.google.com/scholar_url?url=https://link.springer.com/chapter/10.1007/978-981-19-9638-2_2&amp;hl=en&amp;sa=X&amp;d=11606967266406569732&amp;ei=lNN5ZJfQJO3AsQKExJC4Cg&amp;scisig=AGlGAw-Rcr97zdooqHvUusmChvBY&amp;oi=scholaralrt&amp;html=&amp;pos=2&amp;folt=kw" TargetMode="External"/><Relationship Id="rId27" Type="http://schemas.openxmlformats.org/officeDocument/2006/relationships/hyperlink" Target="https://scholar.google.com/scholar_url?url=https://www.sciencedirect.com/science/article/abs/pii/S0042207X23004426&amp;hl=en&amp;sa=X&amp;d=16486865988782624411&amp;ei=dP93ZLKAOYvwyAS0sqboDg&amp;scisig=AGlGAw-IEYU-nlA1Qj0vmR-LG0nN&amp;oi=scholaralrt&amp;html=&amp;pos=4&amp;folt=kw" TargetMode="External"/><Relationship Id="rId30" Type="http://schemas.openxmlformats.org/officeDocument/2006/relationships/hyperlink" Target="https://scholar.google.com/scholar_url?url=https://www.sciencedirect.com/science/article/pii/S0264127523004458&amp;hl=en&amp;sa=X&amp;d=1250709375528244928&amp;ei=M6t1ZM2jNIb8mgHbqbWgBg&amp;scisig=AGlGAw--20vU76XS9n3A1J2f9qZq&amp;oi=scholaralrt&amp;html=&amp;pos=4&amp;folt=kw" TargetMode="External"/><Relationship Id="rId35" Type="http://schemas.openxmlformats.org/officeDocument/2006/relationships/hyperlink" Target="https://scholar.google.com/scholar_url?url=https://www.mdpi.com/2075-4442/11/5/222&amp;hl=en&amp;sa=X&amp;d=18187468205136828782&amp;ei=HtRnZKeqJIuGmgHX3JsY&amp;scisig=AGlGAw_EoiF3oyt8T7Li-4wdZXIZ&amp;oi=scholaralrt&amp;html=&amp;pos=2&amp;folt=kw" TargetMode="External"/><Relationship Id="rId43" Type="http://schemas.openxmlformats.org/officeDocument/2006/relationships/hyperlink" Target="https://scholar.google.com/scholar_url?url=https://www.sae.org/publications/technical-papers/content/05-16-04-0022/&amp;hl=en&amp;sa=X&amp;d=9522146215593326018&amp;ei=rh9jZJeBNK6I6rQP2JOqsAE&amp;scisig=AGlGAw8qHmLQJNFr763s-aLpcIo3&amp;oi=scholaralrt&amp;html=&amp;pos=8&amp;folt=kw" TargetMode="External"/><Relationship Id="rId48" Type="http://schemas.openxmlformats.org/officeDocument/2006/relationships/hyperlink" Target="https://scholar.google.com/scholar_url?url=https://www.sciencedirect.com/science/article/pii/S0263436823001452&amp;hl=en&amp;sa=X&amp;d=13209084150544155424&amp;ei=6D1TZOymLo7oyQT2rJwg&amp;scisig=AGlGAw8eKymTCsUuoGT52IxlgMsE&amp;oi=scholaralrt&amp;html=&amp;pos=3&amp;folt=kw" TargetMode="External"/><Relationship Id="rId56" Type="http://schemas.openxmlformats.org/officeDocument/2006/relationships/hyperlink" Target="https://scholar.google.com/scholar_url?url=https://www.sciencedirect.com/science/article/pii/S0257897223003250&amp;hl=en&amp;sa=X&amp;d=3837737462763099454&amp;ei=YO5JZOzwN6iI6rQPlL-HGA&amp;scisig=AJ9-iYsUtdUS0mj5aobbGBgcI2T2&amp;oi=scholaralrt&amp;html=&amp;pos=6&amp;folt=kw" TargetMode="External"/><Relationship Id="rId8" Type="http://schemas.openxmlformats.org/officeDocument/2006/relationships/hyperlink" Target="https://www.rightfind.com/vlib/logon.aspx?clientid=12495" TargetMode="External"/><Relationship Id="rId51" Type="http://schemas.openxmlformats.org/officeDocument/2006/relationships/hyperlink" Target="https://www.rightfind.com/vlib/logon.aspx?clientid=1249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scholar.google.com/scholar_url?url=https://onlinelibrary.wiley.com/doi/pdf/10.1002/admt.202300399&amp;hl=en&amp;sa=X&amp;d=8421599937345390362&amp;ei=9ZaKZO_0LuSVy9YPnbipoAQ&amp;scisig=AGlGAw9_okD9Mbtbf-EWLNi6WU0N&amp;oi=scholaralrt&amp;html=&amp;pos=3&amp;folt=kw" TargetMode="External"/><Relationship Id="rId17" Type="http://schemas.openxmlformats.org/officeDocument/2006/relationships/hyperlink" Target="https://eur02.safelinks.protection.outlook.com/?url=https%3A%2F%2Fscholar.google.com%2Fscholar_url%3Furl%3Dhttps%3A%2F%2Fwww.emerald.com%2Finsight%2Fcontent%2Fdoi%2F10.1108%2FILT-01-2023-0004%2Ffull%2Fhtml%26hl%3Den%26sa%3DX%26d%3D13571628416340055821%26ei%3DrLs0ZOUf1pTL1g_l2p_QDg%26scisig%3DAJ9-iYsoSjVwI7eZpaYAaeCTcDLw%26oi%3Dscholaralrt%26html%3D%26pos%3D1%26folt%3Dkw&amp;data=05%7C01%7Cjeff.barr%40linde.com%7Cb18053f4bbf44c570ed608db3a2e68f2%7C1562f00709a44fcb936be79246571fc7%7C0%7C0%7C638167743403708533%7CUnknown%7CTWFpbGZsb3d8eyJWIjoiMC4wLjAwMDAiLCJQIjoiV2luMzIiLCJBTiI6Ik1haWwiLCJXVCI6Mn0%3D%7C3000%7C%7C%7C&amp;sdata=hg6Tbv1tmT8p6AcSJVdqUf0ANrqn2jjXCFHC3AK88lM%3D&amp;reserved=0" TargetMode="External"/><Relationship Id="rId25" Type="http://schemas.openxmlformats.org/officeDocument/2006/relationships/hyperlink" Target="https://www.rightfind.com/vlib/logon.aspx?clientid=12495" TargetMode="External"/><Relationship Id="rId33" Type="http://schemas.openxmlformats.org/officeDocument/2006/relationships/hyperlink" Target="https://scholar.google.com/scholar_url?url=https://www.mdpi.com/2227-9717/11/5/1570&amp;hl=en&amp;sa=X&amp;d=11766364323019598309&amp;ei=YrVuZK3MOI6aygTD8JXYDg&amp;scisig=AGlGAw8HlbpcWNvLyBqOdWyPLMx3&amp;oi=scholaralrt&amp;html=&amp;pos=7&amp;folt=kw" TargetMode="External"/><Relationship Id="rId38" Type="http://schemas.openxmlformats.org/officeDocument/2006/relationships/hyperlink" Target="mailto:jeff_barr@praxair.com" TargetMode="External"/><Relationship Id="rId46" Type="http://schemas.openxmlformats.org/officeDocument/2006/relationships/hyperlink" Target="https://scholar.google.com/scholar_url?url=https://ceramics.onlinelibrary.wiley.com/doi/abs/10.1111/ijac.14419&amp;hl=en&amp;sa=X&amp;d=9782015776574200534&amp;ei=EzpcZLzHEvyGy9YP9MmFqAk&amp;scisig=AGlGAw-a-Y6CKiOYIIX8FMsrtzvb&amp;oi=scholaralrt&amp;html=&amp;pos=9&amp;folt=kw" TargetMode="External"/><Relationship Id="rId59" Type="http://schemas.openxmlformats.org/officeDocument/2006/relationships/hyperlink" Target="https://scholar.google.com/scholar_url?url=https://link.springer.com/article/10.1007/s40430-023-04190-1&amp;hl=en&amp;sa=X&amp;d=16943198682695989366&amp;ei=OHpDZNSBLPKP6rQPzs6N8A0&amp;scisig=AJ9-iYtTLP-UMf-cgQjnYjN3wYG1&amp;oi=scholaralrt&amp;html=&amp;pos=3&amp;folt=kw" TargetMode="External"/><Relationship Id="rId20" Type="http://schemas.openxmlformats.org/officeDocument/2006/relationships/hyperlink" Target="https://scholar.google.com/scholar_url?url=https://asmedigitalcollection.asme.org/tribology/article/doi/10.1115/1.4062721/1163781&amp;hl=en&amp;sa=X&amp;d=17111470731789676103&amp;ei=2aWHZJaVOOTUsQLSxJegAw&amp;scisig=AGlGAw_8vW7NA8x5H9NLReeEZozH&amp;oi=scholaralrt&amp;html=&amp;pos=8&amp;folt=kw" TargetMode="External"/><Relationship Id="rId41" Type="http://schemas.openxmlformats.org/officeDocument/2006/relationships/hyperlink" Target="https://scholar.google.com/scholar_url?url=https://books.google.com/books%3Fhl%3Den%26lr%3Dlang_en%26id%3Dk3q-EAAAQBAJ%26oi%3Dfnd%26pg%3DPA206%26dq%3Dcoat*%2Babradable%2BOR%2Babrasive%2BOR%2B%2522blade%2Btip%2522%2BOR%2Bseal%26ots%3D68RPjAL9yA%26sig%3DhOXMhoTfZUkWqh1eT0F08-IMu-0&amp;hl=en&amp;sa=X&amp;d=16339439104883705477&amp;ei=Dq5lZPXzDsOay9YP5YeuiAk&amp;scisig=AGlGAw8IFBx2zQra4UeZ-v6XEFV_&amp;oi=scholaralrt&amp;html=&amp;pos=1&amp;folt=kw" TargetMode="External"/><Relationship Id="rId54" Type="http://schemas.openxmlformats.org/officeDocument/2006/relationships/hyperlink" Target="mailto:jeff_barr@praxair.com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eur02.safelinks.protection.outlook.com/?url=https%3A%2F%2Fscholar.google.com%2Fscholar_url%3Furl%3Dhttps%3A%2F%2Fwww.sciencedirect.com%2Fscience%2Farticle%2Fpii%2FS0257897223002657%26hl%3Den%26sa%3DX%26d%3D1546099578261164567%26ei%3DGXQ2ZPxEh6zIBLforLAM%26scisig%3DAJ9-iYu26TWq4H06JaDyYL0jjvrn%26oi%3Dscholaralrt%26html%3D%26pos%3D0%26folt%3Dkw&amp;data=05%7C01%7Cjeff.barr%40linde.com%7Cd5013f3f1adf45eddb0b08db3b34ec6a%7C1562f00709a44fcb936be79246571fc7%7C0%7C0%7C638168870716592121%7CUnknown%7CTWFpbGZsb3d8eyJWIjoiMC4wLjAwMDAiLCJQIjoiV2luMzIiLCJBTiI6Ik1haWwiLCJXVCI6Mn0%3D%7C3000%7C%7C%7C&amp;sdata=opWt2uPdUGhZeUVTuq%2Fz5Oz5fxcB4ht8SR%2FAtZagmik%3D&amp;reserved=0" TargetMode="External"/><Relationship Id="rId23" Type="http://schemas.openxmlformats.org/officeDocument/2006/relationships/hyperlink" Target="https://www.rightfind.com/vlib/logon.aspx?clientid=12495" TargetMode="External"/><Relationship Id="rId28" Type="http://schemas.openxmlformats.org/officeDocument/2006/relationships/hyperlink" Target="https://scholar.google.com/scholar_url?url=https://www.mdpi.com/2079-6412/13/6/988&amp;hl=en&amp;sa=X&amp;d=6849945867655955935&amp;ei=M6t1ZM2jNIb8mgHbqbWgBg&amp;scisig=AGlGAw_e7kc3Vbx6kfYSVCxD2F3F&amp;oi=scholaralrt&amp;html=&amp;pos=0&amp;folt=kw" TargetMode="External"/><Relationship Id="rId36" Type="http://schemas.openxmlformats.org/officeDocument/2006/relationships/hyperlink" Target="https://scholar.google.com/scholar_url?url=https://dl.asminternational.org/itsc/proceedings/ITSC2023/84536/653/26373&amp;hl=en&amp;sa=X&amp;d=14571405216321119051&amp;ei=HtRnZKeqJIuGmgHX3JsY&amp;scisig=AGlGAw-rUs0FymtENDQQuLFi7I6I&amp;oi=scholaralrt&amp;html=&amp;pos=5&amp;folt=kw" TargetMode="External"/><Relationship Id="rId49" Type="http://schemas.openxmlformats.org/officeDocument/2006/relationships/hyperlink" Target="https://scholar.google.com/scholar_url?url=https://link.springer.com/article/10.1007/s11665-023-08032-y&amp;hl=en&amp;sa=X&amp;d=4869153527767150010&amp;ei=6D1TZOymLo7oyQT2rJwg&amp;scisig=AGlGAw_bpsrjWq7-lSeWOEmr-zcc&amp;oi=scholaralrt&amp;html=&amp;pos=5&amp;folt=kw" TargetMode="External"/><Relationship Id="rId57" Type="http://schemas.openxmlformats.org/officeDocument/2006/relationships/hyperlink" Target="https://scholar.google.com/scholar_url?url=https://www.mdpi.com/2079-6412/13/4/806&amp;hl=en&amp;sa=X&amp;d=4750253717667989380&amp;ei=sgJHZLLcJ8mN6rQPxe6VwA0&amp;scisig=AJ9-iYvOmLEIoC28SWWU8vkgeO2I&amp;oi=scholaralrt&amp;html=&amp;pos=0&amp;folt=kw" TargetMode="External"/><Relationship Id="rId10" Type="http://schemas.openxmlformats.org/officeDocument/2006/relationships/hyperlink" Target="https://www.rightfind.com/vlib/logon.aspx?clientid=12495" TargetMode="External"/><Relationship Id="rId31" Type="http://schemas.openxmlformats.org/officeDocument/2006/relationships/hyperlink" Target="https://scholar.google.com/scholar_url?url=https://link.springer.com/article/10.1007/s11665-023-08287-5&amp;hl=en&amp;sa=X&amp;d=8302328681884603771&amp;ei=EgJxZPuiJMmUy9YP9uCQuAM&amp;scisig=AGlGAw8kYmxKPEUKkCKMQalgGlxy&amp;oi=scholaralrt&amp;html=&amp;pos=2&amp;folt=kw" TargetMode="External"/><Relationship Id="rId44" Type="http://schemas.openxmlformats.org/officeDocument/2006/relationships/hyperlink" Target="https://scholar.google.com/scholar_url?url=https://www.sciencedirect.com/science/article/pii/S0257897223003857&amp;hl=en&amp;sa=X&amp;d=14868569276875246426&amp;ei=uy5fZKiGKsCQ6rQPv42pkAM&amp;scisig=AGlGAw9OZ3BOmV98y8Q_-PM_dCdV&amp;oi=scholaralrt&amp;html=&amp;pos=0&amp;folt=kw" TargetMode="External"/><Relationship Id="rId52" Type="http://schemas.openxmlformats.org/officeDocument/2006/relationships/hyperlink" Target="mailto:jeff_barr@praxair.com" TargetMode="External"/><Relationship Id="rId60" Type="http://schemas.openxmlformats.org/officeDocument/2006/relationships/hyperlink" Target="https://eur02.safelinks.protection.outlook.com/?url=https%3A%2F%2Fscholar.google.com%2Fscholar_url%3Furl%3Dhttps%3A%2F%2Fjesi.astr.ro%2Fwp-content%2Fuploads%2F2023%2F04%2F3_Munteanu-C.pdf%26hl%3Den%26sa%3DX%26d%3D847697837989023629%26ei%3D8WM5ZIOuMsyR6rQPsqeXSA%26scisig%3DAJ9-iYu97WG0NGm2PWZ2KVm-GCTS%26oi%3Dscholaralrt%26html%3D%26pos%3D0%26folt%3Dkw&amp;data=05%7C01%7Cjeff.barr%40linde.com%7C604d5f513217483c889608db3cf50f6d%7C1562f00709a44fcb936be79246571fc7%7C0%7C0%7C638170795624663666%7CUnknown%7CTWFpbGZsb3d8eyJWIjoiMC4wLjAwMDAiLCJQIjoiV2luMzIiLCJBTiI6Ik1haWwiLCJXVCI6Mn0%3D%7C3000%7C%7C%7C&amp;sdata=7iJrVDueUwq5Np3sMOjzdZ2Ve08UMwcHfzkk0OX%2FUHM%3D&amp;reserved=0" TargetMode="External"/><Relationship Id="rId4" Type="http://schemas.openxmlformats.org/officeDocument/2006/relationships/styles" Target="styles.xml"/><Relationship Id="rId9" Type="http://schemas.openxmlformats.org/officeDocument/2006/relationships/hyperlink" Target="mailto:jeff_barr@praxai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tyxc1\AppData\Local\Temp\notes97E53A\sampl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Date xmlns="33f77527-4838-4d7e-bc4d-9ab8f06724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0B7069A014649898668AB886D5729" ma:contentTypeVersion="5" ma:contentTypeDescription="Create a new document." ma:contentTypeScope="" ma:versionID="40d47f06fddf17257b033680e9681aa8">
  <xsd:schema xmlns:xsd="http://www.w3.org/2001/XMLSchema" xmlns:xs="http://www.w3.org/2001/XMLSchema" xmlns:p="http://schemas.microsoft.com/office/2006/metadata/properties" xmlns:ns2="33f77527-4838-4d7e-bc4d-9ab8f067244d" targetNamespace="http://schemas.microsoft.com/office/2006/metadata/properties" ma:root="true" ma:fieldsID="92447b65805faa0ec4f313ee4a65713e" ns2:_="">
    <xsd:import namespace="33f77527-4838-4d7e-bc4d-9ab8f06724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77527-4838-4d7e-bc4d-9ab8f0672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0" nillable="true" ma:displayName="Date" ma:format="DateOnly" ma:internalName="Date">
      <xsd:simpleType>
        <xsd:restriction base="dms:DateTim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9C5982-59D1-4B2D-AD61-4CFD30CF819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A4E98B0B-B059-469B-9F65-F0C638E03B67"/>
  </ds:schemaRefs>
</ds:datastoreItem>
</file>

<file path=customXml/itemProps2.xml><?xml version="1.0" encoding="utf-8"?>
<ds:datastoreItem xmlns:ds="http://schemas.openxmlformats.org/officeDocument/2006/customXml" ds:itemID="{F4707DD0-DDCA-4CF1-8A70-3CFD85BF8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C0C9F-EFCC-4251-8D09-97F872BDBFB8}"/>
</file>

<file path=docProps/app.xml><?xml version="1.0" encoding="utf-8"?>
<Properties xmlns="http://schemas.openxmlformats.org/officeDocument/2006/extended-properties" xmlns:vt="http://schemas.openxmlformats.org/officeDocument/2006/docPropsVTypes">
  <Template>sampletemplate.dotx</Template>
  <TotalTime>0</TotalTime>
  <Pages>4</Pages>
  <Words>4219</Words>
  <Characters>24050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Praxair, Inc.</Company>
  <LinksUpToDate>false</LinksUpToDate>
  <CharactersWithSpaces>28213</CharactersWithSpaces>
  <SharedDoc>false</SharedDoc>
  <HLinks>
    <vt:vector size="30" baseType="variant">
      <vt:variant>
        <vt:i4>327752</vt:i4>
      </vt:variant>
      <vt:variant>
        <vt:i4>12</vt:i4>
      </vt:variant>
      <vt:variant>
        <vt:i4>0</vt:i4>
      </vt:variant>
      <vt:variant>
        <vt:i4>5</vt:i4>
      </vt:variant>
      <vt:variant>
        <vt:lpwstr>mailto:eric_halvorson@praxair.com?subject=Unsubscribe-Enterprise</vt:lpwstr>
      </vt:variant>
      <vt:variant>
        <vt:lpwstr/>
      </vt:variant>
      <vt:variant>
        <vt:i4>6815854</vt:i4>
      </vt:variant>
      <vt:variant>
        <vt:i4>9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  <vt:variant>
        <vt:i4>327752</vt:i4>
      </vt:variant>
      <vt:variant>
        <vt:i4>6</vt:i4>
      </vt:variant>
      <vt:variant>
        <vt:i4>0</vt:i4>
      </vt:variant>
      <vt:variant>
        <vt:i4>5</vt:i4>
      </vt:variant>
      <vt:variant>
        <vt:lpwstr>mailto:eric_halvorson@praxair.com?subject=Unsubscribe-Enterprise</vt:lpwstr>
      </vt:variant>
      <vt:variant>
        <vt:lpwstr/>
      </vt:variant>
      <vt:variant>
        <vt:i4>6815854</vt:i4>
      </vt:variant>
      <vt:variant>
        <vt:i4>3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  <vt:variant>
        <vt:i4>6815854</vt:i4>
      </vt:variant>
      <vt:variant>
        <vt:i4>0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Barr, Jeff</dc:creator>
  <cp:lastModifiedBy>Jeff Barr</cp:lastModifiedBy>
  <cp:revision>43</cp:revision>
  <dcterms:created xsi:type="dcterms:W3CDTF">2023-06-28T14:52:00Z</dcterms:created>
  <dcterms:modified xsi:type="dcterms:W3CDTF">2023-06-28T15:36:00Z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0x010100A500B7069A014649898668AB886D5729</vt:lpwstr>
  </property>
  <property fmtid="{D5CDD505-2E9C-101B-9397-08002B2CF9AE}" pid="3" name="FileLeafRef">
    <vt:lpwstr>Abradable Coatings - technical reports 170504.docx</vt:lpwstr>
  </property>
  <property fmtid="{D5CDD505-2E9C-101B-9397-08002B2CF9AE}" pid="4" name="Base Target">
    <vt:lpwstr>_blank</vt:lpwstr>
  </property>
</Properties>
</file>